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B5F" w:rsidRPr="00C02EBA" w:rsidRDefault="00CF4B5F" w:rsidP="00720F12">
      <w:pPr>
        <w:tabs>
          <w:tab w:val="right" w:pos="8958"/>
        </w:tabs>
        <w:rPr>
          <w:rFonts w:asciiTheme="minorBidi" w:hAnsiTheme="minorBidi" w:cstheme="minorBidi"/>
          <w:rtl/>
        </w:rPr>
      </w:pPr>
      <w:r w:rsidRPr="00C02EBA">
        <w:rPr>
          <w:rFonts w:asciiTheme="minorBidi" w:hAnsiTheme="minorBidi" w:cstheme="minorBidi"/>
          <w:b/>
          <w:bCs/>
          <w:rtl/>
        </w:rPr>
        <w:t>לכבוד:</w:t>
      </w:r>
      <w:r w:rsidRPr="00C02EBA">
        <w:rPr>
          <w:rFonts w:asciiTheme="minorBidi" w:hAnsiTheme="minorBidi" w:cstheme="minorBidi"/>
          <w:rtl/>
        </w:rPr>
        <w:t xml:space="preserve"> מר </w:t>
      </w:r>
      <w:r w:rsidR="00746D4A" w:rsidRPr="00C02EBA">
        <w:rPr>
          <w:rFonts w:asciiTheme="minorBidi" w:hAnsiTheme="minorBidi" w:cstheme="minorBidi"/>
          <w:rtl/>
        </w:rPr>
        <w:t>רובי סנדמן</w:t>
      </w:r>
      <w:r w:rsidRPr="00C02EBA">
        <w:rPr>
          <w:rFonts w:asciiTheme="minorBidi" w:hAnsiTheme="minorBidi" w:cstheme="minorBidi"/>
          <w:rtl/>
        </w:rPr>
        <w:t xml:space="preserve">, </w:t>
      </w:r>
      <w:r w:rsidR="0016467B" w:rsidRPr="00C02EBA">
        <w:rPr>
          <w:rFonts w:asciiTheme="minorBidi" w:hAnsiTheme="minorBidi" w:cstheme="minorBidi"/>
          <w:rtl/>
        </w:rPr>
        <w:t xml:space="preserve">ראש אגף טכנולוגיה ומחשוב </w:t>
      </w:r>
      <w:r w:rsidRPr="00C02EBA">
        <w:rPr>
          <w:rFonts w:asciiTheme="minorBidi" w:hAnsiTheme="minorBidi" w:cstheme="minorBidi"/>
          <w:rtl/>
        </w:rPr>
        <w:t xml:space="preserve"> </w:t>
      </w:r>
      <w:r w:rsidRPr="00C02EBA">
        <w:rPr>
          <w:rFonts w:asciiTheme="minorBidi" w:hAnsiTheme="minorBidi" w:cstheme="minorBidi"/>
          <w:rtl/>
        </w:rPr>
        <w:tab/>
      </w:r>
      <w:r w:rsidRPr="00C02EBA">
        <w:rPr>
          <w:rFonts w:asciiTheme="minorBidi" w:hAnsiTheme="minorBidi" w:cstheme="minorBidi"/>
          <w:b/>
          <w:bCs/>
          <w:rtl/>
        </w:rPr>
        <w:t>מעודכן לתאריך:</w:t>
      </w:r>
      <w:r w:rsidRPr="00C02EBA">
        <w:rPr>
          <w:rFonts w:asciiTheme="minorBidi" w:hAnsiTheme="minorBidi" w:cstheme="minorBidi"/>
          <w:rtl/>
        </w:rPr>
        <w:t xml:space="preserve"> </w:t>
      </w:r>
      <w:r w:rsidR="00720F12">
        <w:rPr>
          <w:rFonts w:asciiTheme="minorBidi" w:hAnsiTheme="minorBidi" w:cstheme="minorBidi" w:hint="cs"/>
          <w:rtl/>
        </w:rPr>
        <w:t>19</w:t>
      </w:r>
      <w:r w:rsidR="000B456C" w:rsidRPr="00C02EBA">
        <w:rPr>
          <w:rFonts w:asciiTheme="minorBidi" w:hAnsiTheme="minorBidi" w:cstheme="minorBidi"/>
          <w:rtl/>
        </w:rPr>
        <w:t>/</w:t>
      </w:r>
      <w:r w:rsidR="00720F12">
        <w:rPr>
          <w:rFonts w:asciiTheme="minorBidi" w:hAnsiTheme="minorBidi" w:cstheme="minorBidi" w:hint="cs"/>
          <w:rtl/>
        </w:rPr>
        <w:t>08</w:t>
      </w:r>
      <w:r w:rsidR="000B456C" w:rsidRPr="00C02EBA">
        <w:rPr>
          <w:rFonts w:asciiTheme="minorBidi" w:hAnsiTheme="minorBidi" w:cstheme="minorBidi"/>
          <w:rtl/>
        </w:rPr>
        <w:t>/2015</w:t>
      </w:r>
    </w:p>
    <w:p w:rsidR="00CF4B5F" w:rsidRPr="00C02EBA" w:rsidRDefault="00CF4B5F" w:rsidP="002B261E">
      <w:pPr>
        <w:tabs>
          <w:tab w:val="right" w:pos="8958"/>
        </w:tabs>
        <w:rPr>
          <w:rFonts w:asciiTheme="minorBidi" w:hAnsiTheme="minorBidi" w:cstheme="minorBidi"/>
          <w:rtl/>
        </w:rPr>
      </w:pPr>
      <w:r w:rsidRPr="00C02EBA">
        <w:rPr>
          <w:rFonts w:asciiTheme="minorBidi" w:hAnsiTheme="minorBidi" w:cstheme="minorBidi"/>
          <w:rtl/>
        </w:rPr>
        <w:tab/>
      </w:r>
      <w:r w:rsidR="000B456C" w:rsidRPr="00C02EBA">
        <w:rPr>
          <w:rFonts w:asciiTheme="minorBidi" w:hAnsiTheme="minorBidi" w:cstheme="minorBidi"/>
          <w:b/>
          <w:bCs/>
          <w:rtl/>
        </w:rPr>
        <w:t>ג</w:t>
      </w:r>
      <w:r w:rsidRPr="00C02EBA">
        <w:rPr>
          <w:rFonts w:asciiTheme="minorBidi" w:hAnsiTheme="minorBidi" w:cstheme="minorBidi"/>
          <w:b/>
          <w:bCs/>
          <w:rtl/>
        </w:rPr>
        <w:t>רסה:</w:t>
      </w:r>
      <w:r w:rsidRPr="00C02EBA">
        <w:rPr>
          <w:rFonts w:asciiTheme="minorBidi" w:hAnsiTheme="minorBidi" w:cstheme="minorBidi"/>
          <w:rtl/>
        </w:rPr>
        <w:t xml:space="preserve"> </w:t>
      </w:r>
      <w:r w:rsidR="002B261E">
        <w:rPr>
          <w:rFonts w:asciiTheme="minorBidi" w:hAnsiTheme="minorBidi" w:cstheme="minorBidi" w:hint="cs"/>
          <w:rtl/>
        </w:rPr>
        <w:t>1</w:t>
      </w:r>
    </w:p>
    <w:p w:rsidR="00246B12" w:rsidRPr="00C02EBA" w:rsidRDefault="00246B12" w:rsidP="005C7FF0">
      <w:pPr>
        <w:jc w:val="center"/>
        <w:rPr>
          <w:rFonts w:asciiTheme="minorBidi" w:hAnsiTheme="minorBidi" w:cstheme="minorBidi"/>
          <w:b/>
          <w:bCs/>
          <w:sz w:val="36"/>
          <w:szCs w:val="36"/>
          <w:rtl/>
        </w:rPr>
      </w:pPr>
    </w:p>
    <w:p w:rsidR="005C7FF0" w:rsidRPr="00C02EBA" w:rsidRDefault="00CF4B5F" w:rsidP="000B456C">
      <w:pPr>
        <w:jc w:val="center"/>
        <w:rPr>
          <w:rFonts w:asciiTheme="minorBidi" w:hAnsiTheme="minorBidi" w:cstheme="minorBidi"/>
          <w:b/>
          <w:bCs/>
          <w:sz w:val="28"/>
          <w:szCs w:val="28"/>
          <w:rtl/>
        </w:rPr>
      </w:pPr>
      <w:r w:rsidRPr="00C02EBA">
        <w:rPr>
          <w:rFonts w:asciiTheme="minorBidi" w:hAnsiTheme="minorBidi" w:cstheme="minorBidi"/>
          <w:b/>
          <w:bCs/>
          <w:sz w:val="28"/>
          <w:szCs w:val="28"/>
          <w:rtl/>
        </w:rPr>
        <w:t>הצעת מענה</w:t>
      </w:r>
      <w:r w:rsidR="005C7FF0" w:rsidRPr="00C02EBA">
        <w:rPr>
          <w:rFonts w:asciiTheme="minorBidi" w:hAnsiTheme="minorBidi" w:cstheme="minorBidi"/>
          <w:b/>
          <w:bCs/>
          <w:sz w:val="28"/>
          <w:szCs w:val="28"/>
          <w:rtl/>
        </w:rPr>
        <w:t xml:space="preserve"> </w:t>
      </w:r>
      <w:r w:rsidR="000B456C" w:rsidRPr="00C02EBA">
        <w:rPr>
          <w:rFonts w:asciiTheme="minorBidi" w:hAnsiTheme="minorBidi" w:cstheme="minorBidi"/>
          <w:b/>
          <w:bCs/>
          <w:sz w:val="28"/>
          <w:szCs w:val="28"/>
          <w:rtl/>
        </w:rPr>
        <w:t>לפרויקט</w:t>
      </w:r>
    </w:p>
    <w:p w:rsidR="00E62FBE" w:rsidRPr="00246B12" w:rsidRDefault="00D279CD" w:rsidP="00E62FBE">
      <w:pPr>
        <w:jc w:val="center"/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העברת מסמכים לפעילות </w:t>
      </w:r>
      <w:r>
        <w:rPr>
          <w:rFonts w:hint="cs"/>
          <w:b/>
          <w:bCs/>
          <w:sz w:val="28"/>
          <w:szCs w:val="28"/>
        </w:rPr>
        <w:t>ONE</w:t>
      </w:r>
      <w:r>
        <w:rPr>
          <w:rFonts w:hint="cs"/>
          <w:b/>
          <w:bCs/>
          <w:sz w:val="28"/>
          <w:szCs w:val="28"/>
          <w:rtl/>
        </w:rPr>
        <w:t xml:space="preserve"> במליאה</w:t>
      </w:r>
    </w:p>
    <w:p w:rsidR="00097EB9" w:rsidRPr="00C02EBA" w:rsidRDefault="00097EB9" w:rsidP="001358CB">
      <w:pPr>
        <w:jc w:val="center"/>
        <w:rPr>
          <w:rFonts w:asciiTheme="minorBidi" w:hAnsiTheme="minorBidi" w:cstheme="minorBidi"/>
          <w:b/>
          <w:bCs/>
          <w:sz w:val="36"/>
          <w:szCs w:val="36"/>
          <w:rtl/>
        </w:rPr>
      </w:pPr>
    </w:p>
    <w:p w:rsidR="00097EB9" w:rsidRPr="00C02EBA" w:rsidRDefault="00097EB9" w:rsidP="005C7FF0">
      <w:pPr>
        <w:rPr>
          <w:rFonts w:asciiTheme="minorBidi" w:hAnsiTheme="minorBidi" w:cstheme="minorBidi"/>
          <w:rtl/>
        </w:rPr>
      </w:pPr>
    </w:p>
    <w:tbl>
      <w:tblPr>
        <w:bidiVisual/>
        <w:tblW w:w="4772" w:type="pct"/>
        <w:tblInd w:w="4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0"/>
        <w:gridCol w:w="7020"/>
      </w:tblGrid>
      <w:tr w:rsidR="00246B12" w:rsidRPr="00C02EBA" w:rsidTr="000B456C">
        <w:tc>
          <w:tcPr>
            <w:tcW w:w="890" w:type="pct"/>
            <w:shd w:val="clear" w:color="auto" w:fill="auto"/>
          </w:tcPr>
          <w:p w:rsidR="00246B12" w:rsidRPr="00C02EBA" w:rsidRDefault="00246B12" w:rsidP="00D07412">
            <w:pPr>
              <w:rPr>
                <w:rFonts w:asciiTheme="minorBidi" w:hAnsiTheme="minorBidi" w:cstheme="minorBidi"/>
                <w:b/>
                <w:bCs/>
              </w:rPr>
            </w:pPr>
            <w:r w:rsidRPr="00C02EBA">
              <w:rPr>
                <w:rFonts w:asciiTheme="minorBidi" w:hAnsiTheme="minorBidi" w:cstheme="minorBidi"/>
                <w:b/>
                <w:bCs/>
                <w:rtl/>
              </w:rPr>
              <w:t>יוזם הבקשה</w:t>
            </w:r>
          </w:p>
        </w:tc>
        <w:tc>
          <w:tcPr>
            <w:tcW w:w="4110" w:type="pct"/>
            <w:shd w:val="clear" w:color="auto" w:fill="auto"/>
          </w:tcPr>
          <w:p w:rsidR="00246B12" w:rsidRPr="00C02EBA" w:rsidRDefault="00246B12" w:rsidP="00D07412">
            <w:pPr>
              <w:rPr>
                <w:rFonts w:asciiTheme="minorBidi" w:hAnsiTheme="minorBidi" w:cstheme="minorBidi"/>
                <w:rtl/>
              </w:rPr>
            </w:pPr>
          </w:p>
        </w:tc>
      </w:tr>
      <w:tr w:rsidR="00246B12" w:rsidRPr="00C02EBA" w:rsidTr="000B456C">
        <w:tc>
          <w:tcPr>
            <w:tcW w:w="890" w:type="pct"/>
            <w:shd w:val="clear" w:color="auto" w:fill="auto"/>
          </w:tcPr>
          <w:p w:rsidR="00246B12" w:rsidRPr="00C02EBA" w:rsidRDefault="00246B12" w:rsidP="00D07412">
            <w:pPr>
              <w:rPr>
                <w:rFonts w:asciiTheme="minorBidi" w:hAnsiTheme="minorBidi" w:cstheme="minorBidi"/>
                <w:b/>
                <w:bCs/>
                <w:rtl/>
              </w:rPr>
            </w:pPr>
            <w:r w:rsidRPr="00C02EBA">
              <w:rPr>
                <w:rFonts w:asciiTheme="minorBidi" w:hAnsiTheme="minorBidi" w:cstheme="minorBidi"/>
                <w:b/>
                <w:bCs/>
                <w:rtl/>
              </w:rPr>
              <w:t>עדיפות</w:t>
            </w:r>
          </w:p>
        </w:tc>
        <w:tc>
          <w:tcPr>
            <w:tcW w:w="4110" w:type="pct"/>
            <w:shd w:val="clear" w:color="auto" w:fill="auto"/>
          </w:tcPr>
          <w:p w:rsidR="00246B12" w:rsidRPr="00C02EBA" w:rsidRDefault="00246B12" w:rsidP="00D07412">
            <w:pPr>
              <w:rPr>
                <w:rFonts w:asciiTheme="minorBidi" w:hAnsiTheme="minorBidi" w:cstheme="minorBidi"/>
              </w:rPr>
            </w:pPr>
          </w:p>
        </w:tc>
      </w:tr>
    </w:tbl>
    <w:p w:rsidR="00246B12" w:rsidRPr="00C02EBA" w:rsidRDefault="00246B12" w:rsidP="005C7FF0">
      <w:pPr>
        <w:rPr>
          <w:rFonts w:asciiTheme="minorBidi" w:hAnsiTheme="minorBidi" w:cstheme="minorBidi"/>
          <w:rtl/>
        </w:rPr>
      </w:pPr>
    </w:p>
    <w:p w:rsidR="005C7FF0" w:rsidRPr="00C02EBA" w:rsidRDefault="00246B12" w:rsidP="00246B12">
      <w:pPr>
        <w:pStyle w:val="1"/>
        <w:rPr>
          <w:rFonts w:asciiTheme="minorBidi" w:hAnsiTheme="minorBidi" w:cstheme="minorBidi"/>
          <w:rtl/>
        </w:rPr>
      </w:pPr>
      <w:r w:rsidRPr="00C02EBA">
        <w:rPr>
          <w:rFonts w:asciiTheme="minorBidi" w:hAnsiTheme="minorBidi" w:cstheme="minorBidi"/>
          <w:rtl/>
        </w:rPr>
        <w:t>הגדרה ותיחום הבקשה</w:t>
      </w:r>
    </w:p>
    <w:p w:rsidR="00246B12" w:rsidRPr="00C02EBA" w:rsidRDefault="00246B12" w:rsidP="00246B12">
      <w:pPr>
        <w:pStyle w:val="2"/>
        <w:rPr>
          <w:rFonts w:asciiTheme="minorBidi" w:hAnsiTheme="minorBidi" w:cstheme="minorBidi"/>
          <w:rtl/>
        </w:rPr>
      </w:pPr>
      <w:r w:rsidRPr="00C02EBA">
        <w:rPr>
          <w:rFonts w:asciiTheme="minorBidi" w:hAnsiTheme="minorBidi" w:cstheme="minorBidi"/>
          <w:rtl/>
        </w:rPr>
        <w:t>תיחום הבקשה</w:t>
      </w:r>
    </w:p>
    <w:tbl>
      <w:tblPr>
        <w:bidiVisual/>
        <w:tblW w:w="4768" w:type="pct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58"/>
        <w:gridCol w:w="5775"/>
      </w:tblGrid>
      <w:tr w:rsidR="004E3FC2" w:rsidRPr="00C02EBA" w:rsidTr="00C02EBA">
        <w:tc>
          <w:tcPr>
            <w:tcW w:w="1616" w:type="pct"/>
            <w:shd w:val="clear" w:color="auto" w:fill="auto"/>
          </w:tcPr>
          <w:p w:rsidR="004E3FC2" w:rsidRPr="00C02EBA" w:rsidRDefault="004E3FC2" w:rsidP="008243AE">
            <w:pPr>
              <w:rPr>
                <w:rFonts w:asciiTheme="minorBidi" w:hAnsiTheme="minorBidi" w:cstheme="minorBidi"/>
                <w:b/>
                <w:bCs/>
              </w:rPr>
            </w:pPr>
            <w:r w:rsidRPr="00C02EBA">
              <w:rPr>
                <w:rFonts w:asciiTheme="minorBidi" w:hAnsiTheme="minorBidi" w:cstheme="minorBidi"/>
                <w:b/>
                <w:bCs/>
                <w:rtl/>
              </w:rPr>
              <w:t>מערכת</w:t>
            </w:r>
          </w:p>
        </w:tc>
        <w:tc>
          <w:tcPr>
            <w:tcW w:w="3384" w:type="pct"/>
            <w:shd w:val="clear" w:color="auto" w:fill="auto"/>
          </w:tcPr>
          <w:p w:rsidR="004E3FC2" w:rsidRPr="005A54D5" w:rsidRDefault="005F05F2" w:rsidP="001358CB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</w:rPr>
              <w:t>ONE</w:t>
            </w:r>
          </w:p>
        </w:tc>
      </w:tr>
      <w:tr w:rsidR="004E3FC2" w:rsidRPr="00C02EBA" w:rsidTr="00C02EBA">
        <w:tc>
          <w:tcPr>
            <w:tcW w:w="1616" w:type="pct"/>
            <w:shd w:val="clear" w:color="auto" w:fill="auto"/>
          </w:tcPr>
          <w:p w:rsidR="004E3FC2" w:rsidRPr="00C02EBA" w:rsidRDefault="004E3FC2" w:rsidP="008243AE">
            <w:pPr>
              <w:rPr>
                <w:rFonts w:asciiTheme="minorBidi" w:hAnsiTheme="minorBidi" w:cstheme="minorBidi"/>
                <w:b/>
                <w:bCs/>
                <w:rtl/>
              </w:rPr>
            </w:pPr>
            <w:r w:rsidRPr="00C02EBA">
              <w:rPr>
                <w:rFonts w:asciiTheme="minorBidi" w:hAnsiTheme="minorBidi" w:cstheme="minorBidi"/>
                <w:b/>
                <w:bCs/>
                <w:rtl/>
              </w:rPr>
              <w:t>מודול</w:t>
            </w:r>
          </w:p>
        </w:tc>
        <w:tc>
          <w:tcPr>
            <w:tcW w:w="3384" w:type="pct"/>
            <w:shd w:val="clear" w:color="auto" w:fill="auto"/>
          </w:tcPr>
          <w:p w:rsidR="004E3FC2" w:rsidRPr="00C02EBA" w:rsidRDefault="004E3FC2" w:rsidP="00034196">
            <w:pPr>
              <w:rPr>
                <w:rFonts w:asciiTheme="minorBidi" w:hAnsiTheme="minorBidi" w:cstheme="minorBidi"/>
              </w:rPr>
            </w:pPr>
          </w:p>
        </w:tc>
      </w:tr>
      <w:tr w:rsidR="004E3FC2" w:rsidRPr="00C02EBA" w:rsidTr="00C02EBA">
        <w:tc>
          <w:tcPr>
            <w:tcW w:w="1616" w:type="pct"/>
            <w:shd w:val="clear" w:color="auto" w:fill="auto"/>
          </w:tcPr>
          <w:p w:rsidR="004E3FC2" w:rsidRPr="00C02EBA" w:rsidRDefault="004E3FC2" w:rsidP="008243AE">
            <w:pPr>
              <w:rPr>
                <w:rFonts w:asciiTheme="minorBidi" w:hAnsiTheme="minorBidi" w:cstheme="minorBidi"/>
                <w:b/>
                <w:bCs/>
                <w:rtl/>
              </w:rPr>
            </w:pPr>
            <w:r w:rsidRPr="00C02EBA">
              <w:rPr>
                <w:rFonts w:asciiTheme="minorBidi" w:hAnsiTheme="minorBidi" w:cstheme="minorBidi"/>
                <w:b/>
                <w:bCs/>
                <w:rtl/>
              </w:rPr>
              <w:t>משתמשים המושפעים מהשינוי</w:t>
            </w:r>
          </w:p>
        </w:tc>
        <w:tc>
          <w:tcPr>
            <w:tcW w:w="3384" w:type="pct"/>
            <w:shd w:val="clear" w:color="auto" w:fill="auto"/>
          </w:tcPr>
          <w:p w:rsidR="004E3FC2" w:rsidRPr="00C02EBA" w:rsidRDefault="005F05F2" w:rsidP="008243AE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ישיבות מליאה</w:t>
            </w:r>
          </w:p>
        </w:tc>
      </w:tr>
      <w:tr w:rsidR="004E3FC2" w:rsidRPr="00C02EBA" w:rsidTr="00C02EBA">
        <w:tc>
          <w:tcPr>
            <w:tcW w:w="1616" w:type="pct"/>
            <w:shd w:val="clear" w:color="auto" w:fill="auto"/>
          </w:tcPr>
          <w:p w:rsidR="004E3FC2" w:rsidRPr="00C02EBA" w:rsidRDefault="004E3FC2" w:rsidP="008243AE">
            <w:pPr>
              <w:rPr>
                <w:rFonts w:asciiTheme="minorBidi" w:hAnsiTheme="minorBidi" w:cstheme="minorBidi"/>
                <w:b/>
                <w:bCs/>
                <w:rtl/>
              </w:rPr>
            </w:pPr>
            <w:r w:rsidRPr="00C02EBA">
              <w:rPr>
                <w:rFonts w:asciiTheme="minorBidi" w:hAnsiTheme="minorBidi" w:cstheme="minorBidi"/>
                <w:b/>
                <w:bCs/>
                <w:rtl/>
              </w:rPr>
              <w:t>מערכות משיקות</w:t>
            </w:r>
          </w:p>
        </w:tc>
        <w:tc>
          <w:tcPr>
            <w:tcW w:w="3384" w:type="pct"/>
            <w:shd w:val="clear" w:color="auto" w:fill="auto"/>
          </w:tcPr>
          <w:p w:rsidR="004E3FC2" w:rsidRPr="00C02EBA" w:rsidRDefault="004E3FC2" w:rsidP="008243AE">
            <w:pPr>
              <w:rPr>
                <w:rFonts w:asciiTheme="minorBidi" w:hAnsiTheme="minorBidi" w:cstheme="minorBidi"/>
                <w:rtl/>
              </w:rPr>
            </w:pPr>
          </w:p>
        </w:tc>
      </w:tr>
    </w:tbl>
    <w:p w:rsidR="00FB3984" w:rsidRPr="00C02EBA" w:rsidRDefault="00FB3984" w:rsidP="005C7FF0">
      <w:pPr>
        <w:rPr>
          <w:rFonts w:asciiTheme="minorBidi" w:hAnsiTheme="minorBidi" w:cstheme="minorBidi"/>
        </w:rPr>
      </w:pPr>
    </w:p>
    <w:p w:rsidR="00246B12" w:rsidRPr="00C02EBA" w:rsidRDefault="00246B12" w:rsidP="00246B12">
      <w:pPr>
        <w:pStyle w:val="2"/>
        <w:rPr>
          <w:rFonts w:asciiTheme="minorBidi" w:hAnsiTheme="minorBidi" w:cstheme="minorBidi"/>
          <w:rtl/>
        </w:rPr>
      </w:pPr>
      <w:r w:rsidRPr="00C02EBA">
        <w:rPr>
          <w:rFonts w:asciiTheme="minorBidi" w:hAnsiTheme="minorBidi" w:cstheme="minorBidi"/>
          <w:rtl/>
        </w:rPr>
        <w:t>תיאור המצב הקיים</w:t>
      </w:r>
    </w:p>
    <w:p w:rsidR="0010631C" w:rsidRPr="0006788B" w:rsidRDefault="0010631C" w:rsidP="00901C81">
      <w:pPr>
        <w:ind w:left="360"/>
        <w:rPr>
          <w:rtl/>
        </w:rPr>
      </w:pPr>
      <w:r w:rsidRPr="0006788B">
        <w:rPr>
          <w:rFonts w:hint="cs"/>
          <w:rtl/>
        </w:rPr>
        <w:t xml:space="preserve">במסגרת שדרוג </w:t>
      </w:r>
      <w:r w:rsidR="00D21205" w:rsidRPr="0006788B">
        <w:rPr>
          <w:rFonts w:hint="cs"/>
          <w:rtl/>
        </w:rPr>
        <w:t xml:space="preserve">מערכת ההצבעות של </w:t>
      </w:r>
      <w:r w:rsidR="00D21205" w:rsidRPr="0006788B">
        <w:rPr>
          <w:rFonts w:hint="cs"/>
        </w:rPr>
        <w:t>ONE</w:t>
      </w:r>
      <w:r w:rsidR="00D21205" w:rsidRPr="0006788B">
        <w:rPr>
          <w:rFonts w:hint="cs"/>
          <w:rtl/>
        </w:rPr>
        <w:t xml:space="preserve"> במליאה, </w:t>
      </w:r>
      <w:r w:rsidR="00592F6C" w:rsidRPr="0006788B">
        <w:rPr>
          <w:rFonts w:hint="cs"/>
          <w:rtl/>
        </w:rPr>
        <w:t xml:space="preserve">יש צורך בקבלת מסמכי חקיקה להצגתם במהלך ההצבעה. </w:t>
      </w:r>
      <w:r w:rsidR="00172898" w:rsidRPr="0006788B">
        <w:rPr>
          <w:rFonts w:hint="cs"/>
          <w:rtl/>
        </w:rPr>
        <w:t xml:space="preserve">שליחת המסמכים </w:t>
      </w:r>
      <w:r w:rsidR="00290159" w:rsidRPr="0006788B">
        <w:rPr>
          <w:rFonts w:hint="cs"/>
          <w:rtl/>
        </w:rPr>
        <w:t>מצריכה תוספות בממשקי המערכת וטיפול במסמכים.</w:t>
      </w:r>
    </w:p>
    <w:p w:rsidR="002B261E" w:rsidRPr="0006788B" w:rsidRDefault="002B261E" w:rsidP="0006788B"/>
    <w:p w:rsidR="00246B12" w:rsidRDefault="00246B12" w:rsidP="00246B12">
      <w:pPr>
        <w:pStyle w:val="2"/>
        <w:rPr>
          <w:rFonts w:asciiTheme="minorBidi" w:hAnsiTheme="minorBidi" w:cstheme="minorBidi"/>
          <w:rtl/>
        </w:rPr>
      </w:pPr>
      <w:r w:rsidRPr="00C02EBA">
        <w:rPr>
          <w:rFonts w:asciiTheme="minorBidi" w:hAnsiTheme="minorBidi" w:cstheme="minorBidi"/>
          <w:rtl/>
        </w:rPr>
        <w:t>צורך המשתמש</w:t>
      </w:r>
    </w:p>
    <w:p w:rsidR="00A763B3" w:rsidRDefault="00A763B3" w:rsidP="00901C81">
      <w:pPr>
        <w:ind w:firstLine="360"/>
        <w:rPr>
          <w:rtl/>
        </w:rPr>
      </w:pPr>
      <w:r w:rsidRPr="0006788B">
        <w:rPr>
          <w:rFonts w:hint="cs"/>
          <w:rtl/>
        </w:rPr>
        <w:t xml:space="preserve">ביצוע התאמות ופיתוחים לטובת הפעלה תקינה של גרסת </w:t>
      </w:r>
      <w:r w:rsidR="00B51387" w:rsidRPr="0006788B">
        <w:rPr>
          <w:rFonts w:hint="cs"/>
        </w:rPr>
        <w:t>ONE</w:t>
      </w:r>
      <w:r w:rsidRPr="0006788B">
        <w:rPr>
          <w:rFonts w:hint="cs"/>
          <w:rtl/>
        </w:rPr>
        <w:t xml:space="preserve"> החדשה</w:t>
      </w:r>
      <w:r w:rsidR="00E206BD" w:rsidRPr="0006788B">
        <w:rPr>
          <w:rFonts w:hint="cs"/>
          <w:rtl/>
        </w:rPr>
        <w:t>.</w:t>
      </w:r>
    </w:p>
    <w:p w:rsidR="0013159C" w:rsidRPr="0006788B" w:rsidRDefault="0013159C" w:rsidP="0013159C">
      <w:pPr>
        <w:ind w:firstLine="360"/>
        <w:rPr>
          <w:rtl/>
        </w:rPr>
      </w:pPr>
      <w:r w:rsidRPr="0006788B">
        <w:rPr>
          <w:rFonts w:hint="cs"/>
          <w:rtl/>
        </w:rPr>
        <w:t xml:space="preserve">ההצעה כוללת ביצוע משימות פיתוח לטובת גרסת מערכת ההצבעות של </w:t>
      </w:r>
      <w:r w:rsidRPr="0006788B">
        <w:rPr>
          <w:rFonts w:hint="cs"/>
        </w:rPr>
        <w:t>ONE</w:t>
      </w:r>
      <w:r w:rsidRPr="0006788B">
        <w:rPr>
          <w:rFonts w:hint="cs"/>
          <w:rtl/>
        </w:rPr>
        <w:t xml:space="preserve"> במליאה.</w:t>
      </w:r>
    </w:p>
    <w:p w:rsidR="0013159C" w:rsidRPr="0006788B" w:rsidRDefault="0013159C" w:rsidP="00901C81">
      <w:pPr>
        <w:ind w:firstLine="360"/>
        <w:rPr>
          <w:rtl/>
        </w:rPr>
      </w:pPr>
    </w:p>
    <w:p w:rsidR="00E206BD" w:rsidRPr="00A763B3" w:rsidRDefault="00E206BD" w:rsidP="00B51387">
      <w:pPr>
        <w:pStyle w:val="af"/>
        <w:rPr>
          <w:rFonts w:asciiTheme="minorBidi" w:hAnsiTheme="minorBidi" w:cs="Arial"/>
          <w:rtl/>
        </w:rPr>
      </w:pPr>
    </w:p>
    <w:p w:rsidR="003C5755" w:rsidRPr="00C02EBA" w:rsidRDefault="00E25108" w:rsidP="003C5755">
      <w:pPr>
        <w:pStyle w:val="1"/>
        <w:rPr>
          <w:rFonts w:asciiTheme="minorBidi" w:hAnsiTheme="minorBidi" w:cstheme="minorBidi"/>
          <w:rtl/>
        </w:rPr>
      </w:pPr>
      <w:r w:rsidRPr="00C02EBA">
        <w:rPr>
          <w:rFonts w:asciiTheme="minorBidi" w:hAnsiTheme="minorBidi" w:cstheme="minorBidi"/>
          <w:rtl/>
        </w:rPr>
        <w:t>יישום</w:t>
      </w:r>
    </w:p>
    <w:p w:rsidR="003C5755" w:rsidRPr="00C02EBA" w:rsidRDefault="00521A33" w:rsidP="003F418C">
      <w:pPr>
        <w:pStyle w:val="2"/>
        <w:rPr>
          <w:rFonts w:asciiTheme="minorBidi" w:hAnsiTheme="minorBidi" w:cstheme="minorBidi"/>
          <w:rtl/>
        </w:rPr>
      </w:pPr>
      <w:r w:rsidRPr="00C02EBA">
        <w:rPr>
          <w:rFonts w:asciiTheme="minorBidi" w:hAnsiTheme="minorBidi" w:cstheme="minorBidi"/>
          <w:rtl/>
        </w:rPr>
        <w:t>כללי</w:t>
      </w:r>
    </w:p>
    <w:p w:rsidR="0013159C" w:rsidRDefault="008D0B56" w:rsidP="009708F2">
      <w:pPr>
        <w:ind w:left="720"/>
        <w:rPr>
          <w:rtl/>
        </w:rPr>
      </w:pPr>
      <w:r>
        <w:rPr>
          <w:rFonts w:hint="cs"/>
          <w:rtl/>
        </w:rPr>
        <w:t xml:space="preserve">אחת ליום </w:t>
      </w:r>
      <w:r w:rsidR="009708F2">
        <w:rPr>
          <w:rFonts w:hint="cs"/>
          <w:rtl/>
        </w:rPr>
        <w:t>יופעל</w:t>
      </w:r>
      <w:r w:rsidR="0013159C">
        <w:rPr>
          <w:rFonts w:hint="cs"/>
          <w:rtl/>
        </w:rPr>
        <w:t xml:space="preserve"> תהליך מתוזמן של העברת מסמכי מליאה ממערכת 757 לשרת שיתופי אליו תוכל לגשת </w:t>
      </w:r>
      <w:r w:rsidR="009708F2">
        <w:rPr>
          <w:rFonts w:hint="cs"/>
          <w:rtl/>
        </w:rPr>
        <w:t xml:space="preserve">מערכת </w:t>
      </w:r>
      <w:r w:rsidR="009708F2">
        <w:rPr>
          <w:rFonts w:hint="cs"/>
        </w:rPr>
        <w:t>ONE</w:t>
      </w:r>
      <w:r w:rsidR="009708F2">
        <w:rPr>
          <w:rFonts w:hint="cs"/>
          <w:rtl/>
        </w:rPr>
        <w:t xml:space="preserve"> </w:t>
      </w:r>
      <w:r w:rsidR="0013159C">
        <w:rPr>
          <w:rFonts w:hint="cs"/>
          <w:rtl/>
        </w:rPr>
        <w:t>בכדי לק</w:t>
      </w:r>
      <w:r w:rsidR="009708F2">
        <w:rPr>
          <w:rFonts w:hint="cs"/>
          <w:rtl/>
        </w:rPr>
        <w:t>בל</w:t>
      </w:r>
      <w:r w:rsidR="0013159C">
        <w:rPr>
          <w:rFonts w:hint="cs"/>
          <w:rtl/>
        </w:rPr>
        <w:t xml:space="preserve"> את הקבצים</w:t>
      </w:r>
      <w:r w:rsidR="009708F2">
        <w:rPr>
          <w:rFonts w:hint="cs"/>
          <w:rtl/>
        </w:rPr>
        <w:t xml:space="preserve"> בזמן המליאה</w:t>
      </w:r>
      <w:r w:rsidR="0013159C">
        <w:rPr>
          <w:rFonts w:hint="cs"/>
          <w:rtl/>
        </w:rPr>
        <w:t xml:space="preserve">. </w:t>
      </w:r>
    </w:p>
    <w:p w:rsidR="0013159C" w:rsidRDefault="0013159C" w:rsidP="00CA12BF">
      <w:pPr>
        <w:ind w:left="720"/>
        <w:rPr>
          <w:rtl/>
        </w:rPr>
      </w:pPr>
      <w:r>
        <w:rPr>
          <w:rFonts w:hint="cs"/>
          <w:rtl/>
        </w:rPr>
        <w:t xml:space="preserve">התהליך יהיה אחראי על קריאה לממשקים </w:t>
      </w:r>
      <w:r w:rsidR="00CA12BF">
        <w:rPr>
          <w:rFonts w:hint="cs"/>
          <w:rtl/>
        </w:rPr>
        <w:t>במערכות המידע ושמירת המסמכים</w:t>
      </w:r>
      <w:r>
        <w:rPr>
          <w:rFonts w:hint="cs"/>
          <w:rtl/>
        </w:rPr>
        <w:t xml:space="preserve"> בתיקיה המשותפת.</w:t>
      </w:r>
    </w:p>
    <w:p w:rsidR="00A42B7C" w:rsidRPr="00B35D3E" w:rsidRDefault="00A42B7C" w:rsidP="00FB1003">
      <w:pPr>
        <w:ind w:left="720"/>
        <w:rPr>
          <w:rFonts w:asciiTheme="minorBidi" w:hAnsiTheme="minorBidi" w:cstheme="minorBidi"/>
          <w:rtl/>
        </w:rPr>
      </w:pPr>
    </w:p>
    <w:p w:rsidR="003D5343" w:rsidRPr="00C02EBA" w:rsidRDefault="00E72A48" w:rsidP="00E72A48">
      <w:pPr>
        <w:pStyle w:val="2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 </w:t>
      </w:r>
      <w:r w:rsidR="009D59A1" w:rsidRPr="00C02EBA">
        <w:rPr>
          <w:rFonts w:asciiTheme="minorBidi" w:hAnsiTheme="minorBidi" w:cstheme="minorBidi"/>
          <w:rtl/>
        </w:rPr>
        <w:t>תכולת העבודה</w:t>
      </w:r>
      <w:r w:rsidR="00FE6AA3">
        <w:rPr>
          <w:rFonts w:asciiTheme="minorBidi" w:hAnsiTheme="minorBidi" w:cstheme="minorBidi" w:hint="cs"/>
          <w:rtl/>
        </w:rPr>
        <w:t xml:space="preserve"> </w:t>
      </w:r>
    </w:p>
    <w:p w:rsidR="00A763B3" w:rsidRDefault="00A763B3" w:rsidP="00720F12">
      <w:pPr>
        <w:ind w:firstLine="360"/>
        <w:rPr>
          <w:rtl/>
        </w:rPr>
      </w:pPr>
      <w:r w:rsidRPr="0006788B">
        <w:rPr>
          <w:rFonts w:hint="cs"/>
          <w:rtl/>
        </w:rPr>
        <w:t>להלן רשימת ה</w:t>
      </w:r>
      <w:r w:rsidR="00822F8A" w:rsidRPr="0006788B">
        <w:rPr>
          <w:rFonts w:hint="cs"/>
          <w:rtl/>
        </w:rPr>
        <w:t>תוספות</w:t>
      </w:r>
      <w:r w:rsidRPr="0006788B">
        <w:rPr>
          <w:rFonts w:hint="cs"/>
          <w:rtl/>
        </w:rPr>
        <w:t xml:space="preserve"> אשר בתכולת </w:t>
      </w:r>
      <w:r w:rsidR="00720F12">
        <w:rPr>
          <w:rFonts w:hint="cs"/>
          <w:rtl/>
        </w:rPr>
        <w:t>פרויקט זה</w:t>
      </w:r>
      <w:r w:rsidRPr="0006788B">
        <w:rPr>
          <w:rFonts w:hint="cs"/>
          <w:rtl/>
        </w:rPr>
        <w:t>:</w:t>
      </w:r>
    </w:p>
    <w:p w:rsidR="0006788B" w:rsidRDefault="00F738C5" w:rsidP="00720F12">
      <w:pPr>
        <w:pStyle w:val="af0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 xml:space="preserve">הרחבת </w:t>
      </w:r>
      <w:r w:rsidR="00822F8A">
        <w:rPr>
          <w:rFonts w:hint="cs"/>
          <w:rtl/>
        </w:rPr>
        <w:t xml:space="preserve"> </w:t>
      </w:r>
      <w:r w:rsidR="0006788B">
        <w:rPr>
          <w:rFonts w:hint="cs"/>
          <w:rtl/>
        </w:rPr>
        <w:t>ממשק סנהדרין ל</w:t>
      </w:r>
      <w:r>
        <w:rPr>
          <w:rFonts w:hint="cs"/>
          <w:rtl/>
        </w:rPr>
        <w:t>תמיכה ב</w:t>
      </w:r>
      <w:r w:rsidR="00584ABA">
        <w:rPr>
          <w:rFonts w:hint="cs"/>
          <w:rtl/>
        </w:rPr>
        <w:t>שליחת</w:t>
      </w:r>
      <w:r w:rsidR="0006788B">
        <w:rPr>
          <w:rFonts w:hint="cs"/>
          <w:rtl/>
        </w:rPr>
        <w:t xml:space="preserve"> מידע על ישיבות מליאה לפי תאריך ישיבה</w:t>
      </w:r>
    </w:p>
    <w:p w:rsidR="00A763B3" w:rsidRDefault="00584ABA" w:rsidP="00720F12">
      <w:pPr>
        <w:pStyle w:val="af0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>הרחבת</w:t>
      </w:r>
      <w:r w:rsidR="0006788B">
        <w:rPr>
          <w:rFonts w:hint="cs"/>
          <w:rtl/>
        </w:rPr>
        <w:t xml:space="preserve"> ממשק  757  </w:t>
      </w:r>
      <w:r w:rsidR="00082BA3">
        <w:rPr>
          <w:rFonts w:hint="cs"/>
          <w:rtl/>
        </w:rPr>
        <w:t>ל</w:t>
      </w:r>
      <w:r>
        <w:rPr>
          <w:rFonts w:hint="cs"/>
          <w:rtl/>
        </w:rPr>
        <w:t>תמיכה בהעברת</w:t>
      </w:r>
      <w:r w:rsidR="00082BA3">
        <w:rPr>
          <w:rFonts w:hint="cs"/>
          <w:rtl/>
        </w:rPr>
        <w:t xml:space="preserve"> מסמכי חקיקה לפריטי ישיבת מליאה</w:t>
      </w:r>
    </w:p>
    <w:p w:rsidR="00D313AF" w:rsidRDefault="00D313AF" w:rsidP="00720F12">
      <w:pPr>
        <w:pStyle w:val="af0"/>
        <w:numPr>
          <w:ilvl w:val="0"/>
          <w:numId w:val="17"/>
        </w:numPr>
      </w:pPr>
      <w:r>
        <w:rPr>
          <w:rFonts w:hint="cs"/>
          <w:rtl/>
        </w:rPr>
        <w:t xml:space="preserve">פיתוח </w:t>
      </w:r>
      <w:r w:rsidR="008D0B56">
        <w:rPr>
          <w:rFonts w:hint="cs"/>
          <w:rtl/>
        </w:rPr>
        <w:t>תהליך מתוזמן</w:t>
      </w:r>
      <w:r>
        <w:rPr>
          <w:rFonts w:hint="cs"/>
          <w:rtl/>
        </w:rPr>
        <w:t xml:space="preserve"> </w:t>
      </w:r>
      <w:r w:rsidR="008D0B56">
        <w:rPr>
          <w:rFonts w:hint="cs"/>
          <w:rtl/>
        </w:rPr>
        <w:t>ל</w:t>
      </w:r>
      <w:r>
        <w:rPr>
          <w:rFonts w:hint="cs"/>
          <w:rtl/>
        </w:rPr>
        <w:t>העברת המסמכים והמידע</w:t>
      </w:r>
    </w:p>
    <w:p w:rsidR="004018AD" w:rsidRDefault="004018AD" w:rsidP="004018AD">
      <w:pPr>
        <w:ind w:left="720"/>
        <w:rPr>
          <w:rtl/>
        </w:rPr>
      </w:pPr>
    </w:p>
    <w:p w:rsidR="00A763B3" w:rsidRDefault="007328E7" w:rsidP="009C59FC">
      <w:pPr>
        <w:pStyle w:val="3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ממשק לקבלת ישיבות מליאה מסנהדרין</w:t>
      </w:r>
    </w:p>
    <w:p w:rsidR="009C59FC" w:rsidRDefault="00CB4990" w:rsidP="00CB4990">
      <w:pPr>
        <w:pStyle w:val="4"/>
        <w:rPr>
          <w:rtl/>
        </w:rPr>
      </w:pPr>
      <w:r>
        <w:rPr>
          <w:rFonts w:hint="cs"/>
          <w:rtl/>
        </w:rPr>
        <w:t>תיאור כללי</w:t>
      </w:r>
    </w:p>
    <w:p w:rsidR="00173AF7" w:rsidRDefault="00173AF7" w:rsidP="00542444">
      <w:pPr>
        <w:ind w:left="1440"/>
        <w:rPr>
          <w:rtl/>
        </w:rPr>
      </w:pPr>
      <w:r>
        <w:rPr>
          <w:rFonts w:hint="cs"/>
          <w:rtl/>
        </w:rPr>
        <w:t xml:space="preserve">מידע על ישיבות המליאה </w:t>
      </w:r>
      <w:r w:rsidR="00542444">
        <w:rPr>
          <w:rFonts w:hint="cs"/>
          <w:rtl/>
        </w:rPr>
        <w:t xml:space="preserve">יועבר ממערכת סנהדרין דרך שירות חדש שיקבל תאריך ויחזיר את הפרטים על ישיבות המליאה החלות בתאריך זה. </w:t>
      </w:r>
    </w:p>
    <w:p w:rsidR="006749D9" w:rsidRDefault="00B42A61" w:rsidP="006749D9">
      <w:pPr>
        <w:pStyle w:val="4"/>
        <w:rPr>
          <w:rtl/>
        </w:rPr>
      </w:pPr>
      <w:r>
        <w:rPr>
          <w:rFonts w:hint="cs"/>
          <w:rtl/>
        </w:rPr>
        <w:t>הגדרת הממשק</w:t>
      </w:r>
    </w:p>
    <w:p w:rsidR="004C0D15" w:rsidRDefault="004C0D15" w:rsidP="00B42A61">
      <w:pPr>
        <w:pStyle w:val="5"/>
        <w:numPr>
          <w:ilvl w:val="0"/>
          <w:numId w:val="0"/>
        </w:numPr>
        <w:ind w:left="1008" w:hanging="1008"/>
        <w:rPr>
          <w:rtl/>
        </w:rPr>
      </w:pPr>
    </w:p>
    <w:tbl>
      <w:tblPr>
        <w:bidiVisual/>
        <w:tblW w:w="8989" w:type="dxa"/>
        <w:tblInd w:w="6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00"/>
        <w:gridCol w:w="6289"/>
      </w:tblGrid>
      <w:tr w:rsidR="004C0D15" w:rsidRPr="000B3B9E" w:rsidTr="00C33582">
        <w:tc>
          <w:tcPr>
            <w:tcW w:w="2700" w:type="dxa"/>
            <w:shd w:val="clear" w:color="auto" w:fill="auto"/>
          </w:tcPr>
          <w:p w:rsidR="004C0D15" w:rsidRPr="005F5110" w:rsidRDefault="004C0D15" w:rsidP="00C33582">
            <w:pPr>
              <w:rPr>
                <w:b/>
                <w:bCs/>
              </w:rPr>
            </w:pPr>
            <w:r w:rsidRPr="005F5110">
              <w:rPr>
                <w:rFonts w:hint="cs"/>
                <w:b/>
                <w:bCs/>
                <w:rtl/>
              </w:rPr>
              <w:t>סוג הממשק</w:t>
            </w:r>
          </w:p>
        </w:tc>
        <w:tc>
          <w:tcPr>
            <w:tcW w:w="6289" w:type="dxa"/>
            <w:shd w:val="clear" w:color="auto" w:fill="auto"/>
          </w:tcPr>
          <w:p w:rsidR="004C0D15" w:rsidRPr="000B3B9E" w:rsidRDefault="00B42A61" w:rsidP="00C33582">
            <w:r>
              <w:t>WCF</w:t>
            </w:r>
            <w:r w:rsidR="004C0D15">
              <w:t xml:space="preserve"> Service</w:t>
            </w:r>
          </w:p>
        </w:tc>
      </w:tr>
      <w:tr w:rsidR="004C0D15" w:rsidRPr="000B3B9E" w:rsidTr="00C33582">
        <w:tc>
          <w:tcPr>
            <w:tcW w:w="2700" w:type="dxa"/>
            <w:shd w:val="clear" w:color="auto" w:fill="auto"/>
          </w:tcPr>
          <w:p w:rsidR="004C0D15" w:rsidRPr="005F5110" w:rsidRDefault="004C0D15" w:rsidP="00C33582">
            <w:pPr>
              <w:rPr>
                <w:b/>
                <w:bCs/>
                <w:rtl/>
              </w:rPr>
            </w:pPr>
            <w:r w:rsidRPr="005F5110">
              <w:rPr>
                <w:rFonts w:hint="cs"/>
                <w:b/>
                <w:bCs/>
                <w:rtl/>
              </w:rPr>
              <w:t>הפעלה</w:t>
            </w:r>
          </w:p>
        </w:tc>
        <w:tc>
          <w:tcPr>
            <w:tcW w:w="6289" w:type="dxa"/>
            <w:shd w:val="clear" w:color="auto" w:fill="auto"/>
          </w:tcPr>
          <w:p w:rsidR="004C0D15" w:rsidRPr="000B3B9E" w:rsidRDefault="004C0D15" w:rsidP="00C33582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יזום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לפי דרישה.</w:t>
            </w:r>
          </w:p>
        </w:tc>
      </w:tr>
      <w:tr w:rsidR="004C0D15" w:rsidRPr="000B3B9E" w:rsidTr="00C33582">
        <w:tc>
          <w:tcPr>
            <w:tcW w:w="2700" w:type="dxa"/>
            <w:shd w:val="clear" w:color="auto" w:fill="auto"/>
          </w:tcPr>
          <w:p w:rsidR="004C0D15" w:rsidRPr="005F5110" w:rsidRDefault="004C0D15" w:rsidP="00C33582">
            <w:pPr>
              <w:rPr>
                <w:b/>
                <w:bCs/>
                <w:rtl/>
              </w:rPr>
            </w:pPr>
            <w:r w:rsidRPr="005F5110">
              <w:rPr>
                <w:rFonts w:hint="cs"/>
                <w:b/>
                <w:bCs/>
                <w:rtl/>
              </w:rPr>
              <w:t>מערכת שולחת</w:t>
            </w:r>
          </w:p>
        </w:tc>
        <w:tc>
          <w:tcPr>
            <w:tcW w:w="6289" w:type="dxa"/>
            <w:shd w:val="clear" w:color="auto" w:fill="auto"/>
          </w:tcPr>
          <w:p w:rsidR="004C0D15" w:rsidRDefault="004C0D15" w:rsidP="00C33582">
            <w:pPr>
              <w:rPr>
                <w:rtl/>
              </w:rPr>
            </w:pPr>
            <w:r>
              <w:rPr>
                <w:rFonts w:hint="cs"/>
                <w:rtl/>
              </w:rPr>
              <w:t>סנהדרין המשודרגת</w:t>
            </w:r>
          </w:p>
        </w:tc>
      </w:tr>
      <w:tr w:rsidR="004C0D15" w:rsidRPr="000B3B9E" w:rsidTr="00C33582">
        <w:tc>
          <w:tcPr>
            <w:tcW w:w="2700" w:type="dxa"/>
            <w:shd w:val="clear" w:color="auto" w:fill="auto"/>
          </w:tcPr>
          <w:p w:rsidR="004C0D15" w:rsidRPr="005F5110" w:rsidRDefault="004C0D15" w:rsidP="00C33582">
            <w:pPr>
              <w:rPr>
                <w:b/>
                <w:bCs/>
                <w:rtl/>
              </w:rPr>
            </w:pPr>
            <w:r w:rsidRPr="005F5110">
              <w:rPr>
                <w:rFonts w:hint="cs"/>
                <w:b/>
                <w:bCs/>
                <w:rtl/>
              </w:rPr>
              <w:t>מערכת מקבלת</w:t>
            </w:r>
          </w:p>
        </w:tc>
        <w:tc>
          <w:tcPr>
            <w:tcW w:w="6289" w:type="dxa"/>
            <w:shd w:val="clear" w:color="auto" w:fill="auto"/>
          </w:tcPr>
          <w:p w:rsidR="004C0D15" w:rsidRPr="000B3B9E" w:rsidRDefault="00B42A61" w:rsidP="00C33582">
            <w:pPr>
              <w:rPr>
                <w:rtl/>
              </w:rPr>
            </w:pPr>
            <w:r>
              <w:rPr>
                <w:rFonts w:hint="cs"/>
                <w:rtl/>
              </w:rPr>
              <w:t>יישום העברת מסמכים למליאה</w:t>
            </w:r>
          </w:p>
        </w:tc>
      </w:tr>
      <w:tr w:rsidR="004C0D15" w:rsidRPr="000B3B9E" w:rsidTr="00C33582">
        <w:tc>
          <w:tcPr>
            <w:tcW w:w="2700" w:type="dxa"/>
            <w:shd w:val="clear" w:color="auto" w:fill="auto"/>
          </w:tcPr>
          <w:p w:rsidR="004C0D15" w:rsidRPr="005F5110" w:rsidRDefault="004C0D15" w:rsidP="00C33582">
            <w:pPr>
              <w:rPr>
                <w:b/>
                <w:bCs/>
              </w:rPr>
            </w:pPr>
            <w:r w:rsidRPr="005F5110">
              <w:rPr>
                <w:rFonts w:hint="cs"/>
                <w:b/>
                <w:bCs/>
                <w:rtl/>
              </w:rPr>
              <w:t>מערכת מפעילה</w:t>
            </w:r>
          </w:p>
        </w:tc>
        <w:tc>
          <w:tcPr>
            <w:tcW w:w="6289" w:type="dxa"/>
            <w:shd w:val="clear" w:color="auto" w:fill="auto"/>
          </w:tcPr>
          <w:p w:rsidR="004C0D15" w:rsidRPr="000B3B9E" w:rsidRDefault="00B42A61" w:rsidP="00B42A61">
            <w:pPr>
              <w:rPr>
                <w:rtl/>
              </w:rPr>
            </w:pPr>
            <w:r>
              <w:rPr>
                <w:rFonts w:hint="cs"/>
                <w:rtl/>
              </w:rPr>
              <w:t>יישום העברת מסמכים למליאה</w:t>
            </w:r>
            <w:r>
              <w:t xml:space="preserve"> </w:t>
            </w:r>
          </w:p>
        </w:tc>
      </w:tr>
      <w:tr w:rsidR="004C0D15" w:rsidRPr="000B3B9E" w:rsidTr="00C33582">
        <w:tc>
          <w:tcPr>
            <w:tcW w:w="2700" w:type="dxa"/>
            <w:shd w:val="clear" w:color="auto" w:fill="auto"/>
          </w:tcPr>
          <w:p w:rsidR="004C0D15" w:rsidRPr="005F5110" w:rsidRDefault="004C0D15" w:rsidP="00C33582">
            <w:pPr>
              <w:rPr>
                <w:b/>
                <w:bCs/>
              </w:rPr>
            </w:pPr>
            <w:r w:rsidRPr="005F5110">
              <w:rPr>
                <w:rFonts w:hint="cs"/>
                <w:b/>
                <w:bCs/>
                <w:rtl/>
              </w:rPr>
              <w:t>מידע המועבר בממשק</w:t>
            </w:r>
          </w:p>
        </w:tc>
        <w:tc>
          <w:tcPr>
            <w:tcW w:w="6289" w:type="dxa"/>
            <w:shd w:val="clear" w:color="auto" w:fill="auto"/>
          </w:tcPr>
          <w:p w:rsidR="004C0D15" w:rsidRPr="000B3B9E" w:rsidRDefault="007E6436" w:rsidP="007E6436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מידע על ישיבות מליאה </w:t>
            </w:r>
          </w:p>
        </w:tc>
      </w:tr>
    </w:tbl>
    <w:p w:rsidR="004C0D15" w:rsidRPr="009B4515" w:rsidRDefault="004C0D15" w:rsidP="00AA45F8">
      <w:pPr>
        <w:rPr>
          <w:rtl/>
        </w:rPr>
      </w:pPr>
    </w:p>
    <w:p w:rsidR="00F72C7C" w:rsidRDefault="00F72C7C" w:rsidP="009230BB">
      <w:pPr>
        <w:pStyle w:val="4"/>
        <w:rPr>
          <w:rtl/>
        </w:rPr>
      </w:pPr>
      <w:r>
        <w:rPr>
          <w:rFonts w:hint="cs"/>
          <w:rtl/>
        </w:rPr>
        <w:t>פירוט הממשק</w:t>
      </w:r>
    </w:p>
    <w:p w:rsidR="009230BB" w:rsidRDefault="009230BB" w:rsidP="00CC1072">
      <w:pPr>
        <w:ind w:left="1080"/>
        <w:rPr>
          <w:rtl/>
        </w:rPr>
      </w:pPr>
      <w:r>
        <w:rPr>
          <w:rFonts w:hint="cs"/>
          <w:rtl/>
        </w:rPr>
        <w:t>השירות יתווסף לשירותי סנהדרין המשודרגת, ויחזיר את המידע במתודולוגיות הקיימות בשירותי סנהדרין.</w:t>
      </w:r>
    </w:p>
    <w:p w:rsidR="00C77CB3" w:rsidRDefault="00C77CB3" w:rsidP="00CC1072">
      <w:pPr>
        <w:ind w:left="1080"/>
        <w:rPr>
          <w:rtl/>
        </w:rPr>
      </w:pPr>
      <w:r>
        <w:rPr>
          <w:rFonts w:hint="cs"/>
          <w:rtl/>
        </w:rPr>
        <w:t>במידע החוזר מהממשק יוחזרו הפריטים הנידונים בישיבת המליאה ומידע על הישיבה עצמה.</w:t>
      </w:r>
    </w:p>
    <w:p w:rsidR="00223561" w:rsidRPr="00223561" w:rsidRDefault="00E340B0" w:rsidP="00CC1072">
      <w:pPr>
        <w:ind w:left="360" w:firstLine="720"/>
        <w:rPr>
          <w:b/>
          <w:bCs/>
          <w:u w:val="single"/>
          <w:rtl/>
        </w:rPr>
      </w:pPr>
      <w:r w:rsidRPr="00223561">
        <w:rPr>
          <w:rFonts w:hint="cs"/>
          <w:b/>
          <w:bCs/>
          <w:u w:val="single"/>
          <w:rtl/>
        </w:rPr>
        <w:t>מבנה המידע</w:t>
      </w:r>
      <w:r w:rsidR="00692630" w:rsidRPr="00223561">
        <w:rPr>
          <w:rFonts w:hint="cs"/>
          <w:b/>
          <w:bCs/>
          <w:u w:val="single"/>
          <w:rtl/>
        </w:rPr>
        <w:t xml:space="preserve"> </w:t>
      </w:r>
    </w:p>
    <w:p w:rsidR="00E340B0" w:rsidRDefault="00E340B0" w:rsidP="009230BB">
      <w:pPr>
        <w:ind w:left="360" w:firstLine="720"/>
        <w:rPr>
          <w:rtl/>
        </w:rPr>
      </w:pPr>
      <w:r>
        <w:rPr>
          <w:rFonts w:hint="cs"/>
          <w:rtl/>
        </w:rPr>
        <w:t>קלט</w:t>
      </w:r>
      <w:r w:rsidR="000E1A7F">
        <w:rPr>
          <w:rFonts w:hint="cs"/>
          <w:rtl/>
        </w:rPr>
        <w:t xml:space="preserve"> </w:t>
      </w:r>
      <w:r w:rsidR="000E1A7F">
        <w:rPr>
          <w:rtl/>
        </w:rPr>
        <w:t>–</w:t>
      </w:r>
      <w:r w:rsidR="000E1A7F">
        <w:rPr>
          <w:rFonts w:hint="cs"/>
          <w:rtl/>
        </w:rPr>
        <w:t xml:space="preserve"> </w:t>
      </w:r>
      <w:r w:rsidR="009230BB">
        <w:rPr>
          <w:rFonts w:hint="cs"/>
          <w:rtl/>
        </w:rPr>
        <w:t>תאריך (יום/ חודש/ שנה)</w:t>
      </w:r>
    </w:p>
    <w:p w:rsidR="00692630" w:rsidRDefault="00692630" w:rsidP="009230BB">
      <w:pPr>
        <w:ind w:left="360" w:firstLine="720"/>
        <w:rPr>
          <w:rtl/>
        </w:rPr>
      </w:pPr>
      <w:r>
        <w:rPr>
          <w:rFonts w:hint="cs"/>
          <w:rtl/>
        </w:rPr>
        <w:t xml:space="preserve">פלט </w:t>
      </w:r>
      <w:r w:rsidR="00223561"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 w:rsidR="009230BB">
        <w:t>MetaData</w:t>
      </w:r>
      <w:proofErr w:type="spellEnd"/>
      <w:r w:rsidR="009230BB">
        <w:rPr>
          <w:rFonts w:hint="cs"/>
          <w:rtl/>
        </w:rPr>
        <w:t xml:space="preserve"> של ישיבות המליאה </w:t>
      </w:r>
      <w:r w:rsidR="00423EE7">
        <w:rPr>
          <w:rFonts w:hint="cs"/>
          <w:rtl/>
        </w:rPr>
        <w:t>הפעילות בתאריך שהתקבל.</w:t>
      </w:r>
    </w:p>
    <w:p w:rsidR="00223561" w:rsidRDefault="002B0AE2" w:rsidP="00376028">
      <w:pPr>
        <w:ind w:left="360" w:firstLine="720"/>
        <w:rPr>
          <w:rtl/>
        </w:rPr>
      </w:pPr>
      <w:r>
        <w:rPr>
          <w:rFonts w:hint="cs"/>
          <w:u w:val="single"/>
          <w:rtl/>
        </w:rPr>
        <w:t>תיאור המידע המקבל כפלט:</w:t>
      </w:r>
    </w:p>
    <w:tbl>
      <w:tblPr>
        <w:bidiVisual/>
        <w:tblW w:w="5451" w:type="pct"/>
        <w:tblInd w:w="-67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4" w:space="0" w:color="808080"/>
          <w:insideV w:val="single" w:sz="4" w:space="0" w:color="808080"/>
        </w:tblBorders>
        <w:tblLayout w:type="fixed"/>
        <w:tblLook w:val="00A0" w:firstRow="1" w:lastRow="0" w:firstColumn="1" w:lastColumn="0" w:noHBand="0" w:noVBand="0"/>
      </w:tblPr>
      <w:tblGrid>
        <w:gridCol w:w="268"/>
        <w:gridCol w:w="1875"/>
        <w:gridCol w:w="1339"/>
        <w:gridCol w:w="981"/>
        <w:gridCol w:w="1705"/>
        <w:gridCol w:w="1657"/>
        <w:gridCol w:w="1908"/>
      </w:tblGrid>
      <w:tr w:rsidR="006145A3" w:rsidRPr="00A7429E" w:rsidTr="006145A3">
        <w:trPr>
          <w:trHeight w:val="338"/>
          <w:tblHeader/>
        </w:trPr>
        <w:tc>
          <w:tcPr>
            <w:tcW w:w="138" w:type="pct"/>
            <w:vMerge w:val="restart"/>
            <w:shd w:val="clear" w:color="auto" w:fill="95B3D7" w:themeFill="accent1" w:themeFillTint="99"/>
          </w:tcPr>
          <w:p w:rsidR="006145A3" w:rsidRPr="00A7429E" w:rsidRDefault="006145A3" w:rsidP="00C33582">
            <w:pPr>
              <w:rPr>
                <w:rFonts w:eastAsia="Batang"/>
                <w:b/>
                <w:bCs/>
                <w:rtl/>
              </w:rPr>
            </w:pPr>
            <w:r w:rsidRPr="00A7429E">
              <w:rPr>
                <w:rFonts w:eastAsia="Batang"/>
                <w:b/>
                <w:bCs/>
                <w:rtl/>
              </w:rPr>
              <w:t>#</w:t>
            </w:r>
          </w:p>
        </w:tc>
        <w:tc>
          <w:tcPr>
            <w:tcW w:w="963" w:type="pct"/>
            <w:vMerge w:val="restart"/>
            <w:shd w:val="clear" w:color="auto" w:fill="95B3D7" w:themeFill="accent1" w:themeFillTint="99"/>
          </w:tcPr>
          <w:p w:rsidR="006145A3" w:rsidRPr="00A7429E" w:rsidRDefault="006145A3" w:rsidP="00C33582">
            <w:pPr>
              <w:rPr>
                <w:rFonts w:eastAsia="Batang"/>
                <w:b/>
                <w:bCs/>
                <w:rtl/>
              </w:rPr>
            </w:pPr>
            <w:r w:rsidRPr="00A7429E">
              <w:rPr>
                <w:rFonts w:eastAsia="Batang"/>
                <w:b/>
                <w:bCs/>
                <w:rtl/>
              </w:rPr>
              <w:t xml:space="preserve">שם שדה </w:t>
            </w:r>
          </w:p>
        </w:tc>
        <w:tc>
          <w:tcPr>
            <w:tcW w:w="688" w:type="pct"/>
            <w:vMerge w:val="restart"/>
            <w:shd w:val="clear" w:color="auto" w:fill="95B3D7" w:themeFill="accent1" w:themeFillTint="99"/>
          </w:tcPr>
          <w:p w:rsidR="006145A3" w:rsidRPr="00A7429E" w:rsidRDefault="006145A3" w:rsidP="00C33582">
            <w:pPr>
              <w:rPr>
                <w:rFonts w:eastAsia="Batang"/>
                <w:b/>
                <w:bCs/>
                <w:rtl/>
              </w:rPr>
            </w:pPr>
            <w:r w:rsidRPr="00A7429E">
              <w:rPr>
                <w:rFonts w:eastAsia="Batang"/>
                <w:b/>
                <w:bCs/>
                <w:rtl/>
              </w:rPr>
              <w:t>ת</w:t>
            </w:r>
            <w:r w:rsidR="0013552D">
              <w:rPr>
                <w:rFonts w:eastAsia="Batang" w:hint="cs"/>
                <w:b/>
                <w:bCs/>
                <w:rtl/>
              </w:rPr>
              <w:t>י</w:t>
            </w:r>
            <w:r w:rsidRPr="00A7429E">
              <w:rPr>
                <w:rFonts w:eastAsia="Batang"/>
                <w:b/>
                <w:bCs/>
                <w:rtl/>
              </w:rPr>
              <w:t>אור שדה</w:t>
            </w:r>
          </w:p>
        </w:tc>
        <w:tc>
          <w:tcPr>
            <w:tcW w:w="504" w:type="pct"/>
            <w:vMerge w:val="restart"/>
            <w:shd w:val="clear" w:color="auto" w:fill="95B3D7" w:themeFill="accent1" w:themeFillTint="99"/>
          </w:tcPr>
          <w:p w:rsidR="006145A3" w:rsidRPr="00A7429E" w:rsidRDefault="006145A3" w:rsidP="00C33582">
            <w:pPr>
              <w:rPr>
                <w:rFonts w:eastAsia="Batang"/>
                <w:b/>
                <w:bCs/>
                <w:rtl/>
              </w:rPr>
            </w:pPr>
            <w:r w:rsidRPr="00A7429E">
              <w:rPr>
                <w:rFonts w:eastAsia="Batang"/>
                <w:b/>
                <w:bCs/>
                <w:rtl/>
              </w:rPr>
              <w:t>סוג שדה</w:t>
            </w:r>
          </w:p>
        </w:tc>
        <w:tc>
          <w:tcPr>
            <w:tcW w:w="1727" w:type="pct"/>
            <w:gridSpan w:val="2"/>
            <w:shd w:val="clear" w:color="auto" w:fill="95B3D7" w:themeFill="accent1" w:themeFillTint="99"/>
          </w:tcPr>
          <w:p w:rsidR="006145A3" w:rsidRPr="00A7429E" w:rsidRDefault="006145A3" w:rsidP="00C33582">
            <w:pPr>
              <w:jc w:val="center"/>
              <w:rPr>
                <w:rFonts w:eastAsia="Batang"/>
                <w:b/>
                <w:bCs/>
                <w:rtl/>
              </w:rPr>
            </w:pPr>
            <w:r w:rsidRPr="00A7429E">
              <w:rPr>
                <w:rFonts w:eastAsia="Batang"/>
                <w:b/>
                <w:bCs/>
                <w:rtl/>
              </w:rPr>
              <w:t>מקור</w:t>
            </w:r>
          </w:p>
        </w:tc>
        <w:tc>
          <w:tcPr>
            <w:tcW w:w="980" w:type="pct"/>
            <w:vMerge w:val="restart"/>
            <w:shd w:val="clear" w:color="auto" w:fill="95B3D7" w:themeFill="accent1" w:themeFillTint="99"/>
          </w:tcPr>
          <w:p w:rsidR="006145A3" w:rsidRPr="00A7429E" w:rsidRDefault="006145A3" w:rsidP="00C33582">
            <w:pPr>
              <w:rPr>
                <w:rFonts w:eastAsia="Batang"/>
                <w:b/>
                <w:bCs/>
                <w:rtl/>
              </w:rPr>
            </w:pPr>
            <w:r w:rsidRPr="00A7429E">
              <w:rPr>
                <w:rFonts w:eastAsia="Batang"/>
                <w:b/>
                <w:bCs/>
                <w:rtl/>
              </w:rPr>
              <w:t>הערות</w:t>
            </w:r>
          </w:p>
        </w:tc>
      </w:tr>
      <w:tr w:rsidR="006145A3" w:rsidRPr="00A7429E" w:rsidTr="003C38A1">
        <w:trPr>
          <w:trHeight w:val="337"/>
          <w:tblHeader/>
        </w:trPr>
        <w:tc>
          <w:tcPr>
            <w:tcW w:w="138" w:type="pct"/>
            <w:vMerge/>
            <w:shd w:val="clear" w:color="auto" w:fill="F3F3F3"/>
          </w:tcPr>
          <w:p w:rsidR="006145A3" w:rsidRPr="00A7429E" w:rsidRDefault="006145A3" w:rsidP="00C33582">
            <w:pPr>
              <w:rPr>
                <w:rFonts w:eastAsia="Batang"/>
                <w:b/>
                <w:bCs/>
                <w:rtl/>
              </w:rPr>
            </w:pPr>
          </w:p>
        </w:tc>
        <w:tc>
          <w:tcPr>
            <w:tcW w:w="963" w:type="pct"/>
            <w:vMerge/>
            <w:shd w:val="clear" w:color="auto" w:fill="F3F3F3"/>
          </w:tcPr>
          <w:p w:rsidR="006145A3" w:rsidRPr="00A7429E" w:rsidRDefault="006145A3" w:rsidP="00C33582">
            <w:pPr>
              <w:rPr>
                <w:rFonts w:eastAsia="Batang"/>
                <w:b/>
                <w:bCs/>
                <w:rtl/>
              </w:rPr>
            </w:pPr>
          </w:p>
        </w:tc>
        <w:tc>
          <w:tcPr>
            <w:tcW w:w="688" w:type="pct"/>
            <w:vMerge/>
            <w:shd w:val="clear" w:color="auto" w:fill="F3F3F3"/>
          </w:tcPr>
          <w:p w:rsidR="006145A3" w:rsidRPr="00A7429E" w:rsidRDefault="006145A3" w:rsidP="00C33582">
            <w:pPr>
              <w:rPr>
                <w:rFonts w:eastAsia="Batang"/>
                <w:b/>
                <w:bCs/>
                <w:rtl/>
              </w:rPr>
            </w:pPr>
          </w:p>
        </w:tc>
        <w:tc>
          <w:tcPr>
            <w:tcW w:w="504" w:type="pct"/>
            <w:vMerge/>
            <w:shd w:val="clear" w:color="auto" w:fill="F3F3F3"/>
          </w:tcPr>
          <w:p w:rsidR="006145A3" w:rsidRPr="00A7429E" w:rsidRDefault="006145A3" w:rsidP="00C33582">
            <w:pPr>
              <w:rPr>
                <w:rFonts w:eastAsia="Batang"/>
                <w:b/>
                <w:bCs/>
                <w:rtl/>
              </w:rPr>
            </w:pPr>
          </w:p>
        </w:tc>
        <w:tc>
          <w:tcPr>
            <w:tcW w:w="876" w:type="pct"/>
            <w:shd w:val="clear" w:color="auto" w:fill="95B3D7" w:themeFill="accent1" w:themeFillTint="99"/>
          </w:tcPr>
          <w:p w:rsidR="006145A3" w:rsidRPr="00A7429E" w:rsidRDefault="006145A3" w:rsidP="00C33582">
            <w:pPr>
              <w:rPr>
                <w:rFonts w:eastAsia="Batang"/>
                <w:b/>
                <w:bCs/>
                <w:rtl/>
              </w:rPr>
            </w:pPr>
            <w:r w:rsidRPr="00A7429E">
              <w:rPr>
                <w:rFonts w:eastAsia="Batang"/>
                <w:b/>
                <w:bCs/>
                <w:rtl/>
              </w:rPr>
              <w:t>טבלה</w:t>
            </w:r>
          </w:p>
        </w:tc>
        <w:tc>
          <w:tcPr>
            <w:tcW w:w="851" w:type="pct"/>
            <w:shd w:val="clear" w:color="auto" w:fill="95B3D7" w:themeFill="accent1" w:themeFillTint="99"/>
          </w:tcPr>
          <w:p w:rsidR="006145A3" w:rsidRPr="00A7429E" w:rsidRDefault="006145A3" w:rsidP="00C33582">
            <w:pPr>
              <w:rPr>
                <w:rFonts w:eastAsia="Batang"/>
                <w:b/>
                <w:bCs/>
                <w:rtl/>
              </w:rPr>
            </w:pPr>
            <w:r w:rsidRPr="00A7429E">
              <w:rPr>
                <w:rFonts w:eastAsia="Batang"/>
                <w:b/>
                <w:bCs/>
                <w:rtl/>
              </w:rPr>
              <w:t>שם שדה</w:t>
            </w:r>
          </w:p>
        </w:tc>
        <w:tc>
          <w:tcPr>
            <w:tcW w:w="980" w:type="pct"/>
            <w:vMerge/>
            <w:shd w:val="clear" w:color="auto" w:fill="F3F3F3"/>
          </w:tcPr>
          <w:p w:rsidR="006145A3" w:rsidRPr="00A7429E" w:rsidRDefault="006145A3" w:rsidP="00C33582">
            <w:pPr>
              <w:rPr>
                <w:rFonts w:eastAsia="Batang"/>
                <w:b/>
                <w:bCs/>
                <w:rtl/>
              </w:rPr>
            </w:pPr>
          </w:p>
        </w:tc>
      </w:tr>
      <w:tr w:rsidR="006145A3" w:rsidRPr="00A7429E" w:rsidTr="003C38A1">
        <w:trPr>
          <w:tblHeader/>
        </w:trPr>
        <w:tc>
          <w:tcPr>
            <w:tcW w:w="138" w:type="pct"/>
            <w:shd w:val="clear" w:color="auto" w:fill="auto"/>
          </w:tcPr>
          <w:p w:rsidR="006145A3" w:rsidRPr="00A7429E" w:rsidRDefault="006145A3" w:rsidP="00FA5B72">
            <w:pPr>
              <w:pStyle w:val="af0"/>
              <w:numPr>
                <w:ilvl w:val="0"/>
                <w:numId w:val="7"/>
              </w:numPr>
              <w:spacing w:after="160" w:line="259" w:lineRule="auto"/>
              <w:contextualSpacing/>
              <w:rPr>
                <w:rFonts w:ascii="Tahoma" w:eastAsia="Batang" w:hAnsi="Tahoma"/>
                <w:b/>
                <w:bCs/>
                <w:rtl/>
              </w:rPr>
            </w:pPr>
          </w:p>
        </w:tc>
        <w:tc>
          <w:tcPr>
            <w:tcW w:w="963" w:type="pct"/>
          </w:tcPr>
          <w:p w:rsidR="006145A3" w:rsidRPr="00A7429E" w:rsidRDefault="00A66E4D" w:rsidP="00C33582">
            <w:pPr>
              <w:rPr>
                <w:rFonts w:eastAsia="Batang"/>
                <w:rtl/>
              </w:rPr>
            </w:pPr>
            <w:proofErr w:type="spellStart"/>
            <w:r>
              <w:rPr>
                <w:rFonts w:eastAsia="Batang"/>
              </w:rPr>
              <w:t>SessionItemID</w:t>
            </w:r>
            <w:proofErr w:type="spellEnd"/>
          </w:p>
        </w:tc>
        <w:tc>
          <w:tcPr>
            <w:tcW w:w="688" w:type="pct"/>
            <w:shd w:val="clear" w:color="auto" w:fill="auto"/>
          </w:tcPr>
          <w:p w:rsidR="006145A3" w:rsidRPr="00A7429E" w:rsidRDefault="00A66E4D" w:rsidP="00A66E4D">
            <w:pPr>
              <w:rPr>
                <w:rFonts w:eastAsia="Batang"/>
                <w:rtl/>
              </w:rPr>
            </w:pPr>
            <w:r>
              <w:rPr>
                <w:rFonts w:eastAsia="Batang" w:hint="cs"/>
                <w:rtl/>
              </w:rPr>
              <w:t>מזהה</w:t>
            </w:r>
            <w:r w:rsidR="006145A3" w:rsidRPr="00A7429E">
              <w:rPr>
                <w:rFonts w:eastAsia="Batang"/>
                <w:rtl/>
              </w:rPr>
              <w:t xml:space="preserve"> ישיב</w:t>
            </w:r>
            <w:r>
              <w:rPr>
                <w:rFonts w:eastAsia="Batang" w:hint="cs"/>
                <w:rtl/>
              </w:rPr>
              <w:t>ת מליאה</w:t>
            </w:r>
          </w:p>
        </w:tc>
        <w:tc>
          <w:tcPr>
            <w:tcW w:w="504" w:type="pct"/>
            <w:shd w:val="clear" w:color="auto" w:fill="auto"/>
          </w:tcPr>
          <w:p w:rsidR="006145A3" w:rsidRPr="00A7429E" w:rsidRDefault="006145A3" w:rsidP="00C33582">
            <w:pPr>
              <w:rPr>
                <w:rFonts w:eastAsia="Batang"/>
              </w:rPr>
            </w:pPr>
            <w:proofErr w:type="spellStart"/>
            <w:r w:rsidRPr="00A7429E">
              <w:rPr>
                <w:rFonts w:eastAsia="Batang"/>
              </w:rPr>
              <w:t>int</w:t>
            </w:r>
            <w:proofErr w:type="spellEnd"/>
          </w:p>
        </w:tc>
        <w:tc>
          <w:tcPr>
            <w:tcW w:w="876" w:type="pct"/>
          </w:tcPr>
          <w:p w:rsidR="006145A3" w:rsidRPr="00A7429E" w:rsidRDefault="00A66E4D" w:rsidP="00C33582">
            <w:pPr>
              <w:rPr>
                <w:rFonts w:eastAsia="Batang"/>
                <w:rtl/>
              </w:rPr>
            </w:pPr>
            <w:proofErr w:type="spellStart"/>
            <w:r>
              <w:rPr>
                <w:rFonts w:eastAsia="Batang"/>
              </w:rPr>
              <w:t>PLM_Sessions</w:t>
            </w:r>
            <w:proofErr w:type="spellEnd"/>
          </w:p>
        </w:tc>
        <w:tc>
          <w:tcPr>
            <w:tcW w:w="851" w:type="pct"/>
          </w:tcPr>
          <w:p w:rsidR="006145A3" w:rsidRPr="00A7429E" w:rsidRDefault="006145A3" w:rsidP="00C33582">
            <w:pPr>
              <w:rPr>
                <w:rFonts w:eastAsia="Batang"/>
                <w:rtl/>
              </w:rPr>
            </w:pPr>
            <w:proofErr w:type="spellStart"/>
            <w:r w:rsidRPr="00A7429E">
              <w:rPr>
                <w:rFonts w:eastAsia="Batang"/>
              </w:rPr>
              <w:t>FK_ItemID</w:t>
            </w:r>
            <w:proofErr w:type="spellEnd"/>
          </w:p>
        </w:tc>
        <w:tc>
          <w:tcPr>
            <w:tcW w:w="980" w:type="pct"/>
            <w:shd w:val="clear" w:color="auto" w:fill="auto"/>
          </w:tcPr>
          <w:p w:rsidR="006145A3" w:rsidRPr="00A7429E" w:rsidRDefault="006145A3" w:rsidP="00C33582">
            <w:pPr>
              <w:rPr>
                <w:rFonts w:eastAsia="Batang"/>
                <w:rtl/>
              </w:rPr>
            </w:pPr>
          </w:p>
        </w:tc>
      </w:tr>
      <w:tr w:rsidR="006145A3" w:rsidRPr="00A7429E" w:rsidTr="003C38A1">
        <w:trPr>
          <w:tblHeader/>
        </w:trPr>
        <w:tc>
          <w:tcPr>
            <w:tcW w:w="138" w:type="pct"/>
            <w:shd w:val="clear" w:color="auto" w:fill="auto"/>
          </w:tcPr>
          <w:p w:rsidR="006145A3" w:rsidRPr="00A7429E" w:rsidRDefault="006145A3" w:rsidP="00FA5B72">
            <w:pPr>
              <w:pStyle w:val="af0"/>
              <w:numPr>
                <w:ilvl w:val="0"/>
                <w:numId w:val="7"/>
              </w:numPr>
              <w:spacing w:after="160" w:line="259" w:lineRule="auto"/>
              <w:contextualSpacing/>
              <w:rPr>
                <w:rFonts w:ascii="Tahoma" w:eastAsia="Batang" w:hAnsi="Tahoma"/>
                <w:b/>
                <w:bCs/>
                <w:rtl/>
              </w:rPr>
            </w:pPr>
          </w:p>
        </w:tc>
        <w:tc>
          <w:tcPr>
            <w:tcW w:w="963" w:type="pct"/>
          </w:tcPr>
          <w:p w:rsidR="006145A3" w:rsidRPr="00A7429E" w:rsidRDefault="00A66E4D" w:rsidP="00C33582">
            <w:pPr>
              <w:rPr>
                <w:rFonts w:eastAsia="Batang"/>
              </w:rPr>
            </w:pPr>
            <w:proofErr w:type="spellStart"/>
            <w:r>
              <w:rPr>
                <w:rFonts w:eastAsia="Batang"/>
              </w:rPr>
              <w:t>SessionStartDate</w:t>
            </w:r>
            <w:proofErr w:type="spellEnd"/>
          </w:p>
        </w:tc>
        <w:tc>
          <w:tcPr>
            <w:tcW w:w="688" w:type="pct"/>
            <w:shd w:val="clear" w:color="auto" w:fill="auto"/>
          </w:tcPr>
          <w:p w:rsidR="006145A3" w:rsidRPr="00A7429E" w:rsidRDefault="00A66E4D" w:rsidP="00C33582">
            <w:pPr>
              <w:rPr>
                <w:rFonts w:eastAsia="Batang"/>
                <w:rtl/>
              </w:rPr>
            </w:pPr>
            <w:r>
              <w:rPr>
                <w:rFonts w:eastAsia="Batang" w:hint="cs"/>
                <w:rtl/>
              </w:rPr>
              <w:t>תאריך ישיבה</w:t>
            </w:r>
          </w:p>
        </w:tc>
        <w:tc>
          <w:tcPr>
            <w:tcW w:w="504" w:type="pct"/>
            <w:shd w:val="clear" w:color="auto" w:fill="auto"/>
          </w:tcPr>
          <w:p w:rsidR="006145A3" w:rsidRPr="00A7429E" w:rsidRDefault="00A66E4D" w:rsidP="00C33582">
            <w:pPr>
              <w:rPr>
                <w:rFonts w:eastAsia="Batang"/>
              </w:rPr>
            </w:pPr>
            <w:r>
              <w:rPr>
                <w:rFonts w:eastAsia="Batang"/>
              </w:rPr>
              <w:t>date</w:t>
            </w:r>
          </w:p>
        </w:tc>
        <w:tc>
          <w:tcPr>
            <w:tcW w:w="876" w:type="pct"/>
          </w:tcPr>
          <w:p w:rsidR="006145A3" w:rsidRPr="001933FF" w:rsidRDefault="00A66E4D" w:rsidP="00C33582">
            <w:pPr>
              <w:rPr>
                <w:rFonts w:eastAsia="Batang"/>
              </w:rPr>
            </w:pPr>
            <w:proofErr w:type="spellStart"/>
            <w:r>
              <w:rPr>
                <w:rFonts w:eastAsia="Batang"/>
              </w:rPr>
              <w:t>PLM_Sessions</w:t>
            </w:r>
            <w:proofErr w:type="spellEnd"/>
          </w:p>
        </w:tc>
        <w:tc>
          <w:tcPr>
            <w:tcW w:w="851" w:type="pct"/>
          </w:tcPr>
          <w:p w:rsidR="006145A3" w:rsidRPr="00A7429E" w:rsidRDefault="00A66E4D" w:rsidP="00671B2E">
            <w:pPr>
              <w:jc w:val="center"/>
              <w:rPr>
                <w:rFonts w:eastAsia="Batang"/>
              </w:rPr>
            </w:pPr>
            <w:proofErr w:type="spellStart"/>
            <w:r>
              <w:rPr>
                <w:rFonts w:eastAsia="Batang"/>
              </w:rPr>
              <w:t>StartDate</w:t>
            </w:r>
            <w:proofErr w:type="spellEnd"/>
          </w:p>
        </w:tc>
        <w:tc>
          <w:tcPr>
            <w:tcW w:w="980" w:type="pct"/>
            <w:shd w:val="clear" w:color="auto" w:fill="auto"/>
          </w:tcPr>
          <w:p w:rsidR="00F00C77" w:rsidRPr="00A7429E" w:rsidRDefault="00F00C77" w:rsidP="00F00C77">
            <w:pPr>
              <w:bidi w:val="0"/>
              <w:rPr>
                <w:rFonts w:eastAsia="Batang"/>
                <w:rtl/>
              </w:rPr>
            </w:pPr>
          </w:p>
        </w:tc>
      </w:tr>
      <w:tr w:rsidR="00A66E4D" w:rsidRPr="00A7429E" w:rsidTr="003C38A1">
        <w:trPr>
          <w:tblHeader/>
        </w:trPr>
        <w:tc>
          <w:tcPr>
            <w:tcW w:w="138" w:type="pct"/>
            <w:shd w:val="clear" w:color="auto" w:fill="auto"/>
          </w:tcPr>
          <w:p w:rsidR="00A66E4D" w:rsidRPr="00A7429E" w:rsidRDefault="00A66E4D" w:rsidP="00FA5B72">
            <w:pPr>
              <w:pStyle w:val="af0"/>
              <w:numPr>
                <w:ilvl w:val="0"/>
                <w:numId w:val="7"/>
              </w:numPr>
              <w:spacing w:after="160" w:line="259" w:lineRule="auto"/>
              <w:contextualSpacing/>
              <w:rPr>
                <w:rFonts w:ascii="Tahoma" w:eastAsia="Batang" w:hAnsi="Tahoma"/>
                <w:b/>
                <w:bCs/>
                <w:rtl/>
              </w:rPr>
            </w:pPr>
          </w:p>
        </w:tc>
        <w:tc>
          <w:tcPr>
            <w:tcW w:w="963" w:type="pct"/>
          </w:tcPr>
          <w:p w:rsidR="00A66E4D" w:rsidRDefault="00A66E4D" w:rsidP="00C33582">
            <w:pPr>
              <w:rPr>
                <w:rFonts w:eastAsia="Batang"/>
              </w:rPr>
            </w:pPr>
            <w:proofErr w:type="spellStart"/>
            <w:r>
              <w:rPr>
                <w:rFonts w:eastAsia="Batang"/>
              </w:rPr>
              <w:t>SessionStartTime</w:t>
            </w:r>
            <w:proofErr w:type="spellEnd"/>
          </w:p>
        </w:tc>
        <w:tc>
          <w:tcPr>
            <w:tcW w:w="688" w:type="pct"/>
            <w:shd w:val="clear" w:color="auto" w:fill="auto"/>
          </w:tcPr>
          <w:p w:rsidR="00A66E4D" w:rsidRDefault="00A66E4D" w:rsidP="00C33582">
            <w:pPr>
              <w:rPr>
                <w:rFonts w:eastAsia="Batang"/>
                <w:rtl/>
              </w:rPr>
            </w:pPr>
            <w:r>
              <w:rPr>
                <w:rFonts w:eastAsia="Batang" w:hint="cs"/>
                <w:rtl/>
              </w:rPr>
              <w:t>שעת הישיבה</w:t>
            </w:r>
          </w:p>
        </w:tc>
        <w:tc>
          <w:tcPr>
            <w:tcW w:w="504" w:type="pct"/>
            <w:shd w:val="clear" w:color="auto" w:fill="auto"/>
          </w:tcPr>
          <w:p w:rsidR="00A66E4D" w:rsidRDefault="00A66E4D" w:rsidP="00C33582">
            <w:pPr>
              <w:rPr>
                <w:rFonts w:eastAsia="Batang"/>
                <w:rtl/>
              </w:rPr>
            </w:pPr>
            <w:proofErr w:type="spellStart"/>
            <w:r>
              <w:rPr>
                <w:rFonts w:eastAsia="Batang"/>
              </w:rPr>
              <w:t>DateTime</w:t>
            </w:r>
            <w:proofErr w:type="spellEnd"/>
          </w:p>
        </w:tc>
        <w:tc>
          <w:tcPr>
            <w:tcW w:w="876" w:type="pct"/>
          </w:tcPr>
          <w:p w:rsidR="00A66E4D" w:rsidRDefault="00A66E4D" w:rsidP="00C33582">
            <w:pPr>
              <w:rPr>
                <w:rFonts w:eastAsia="Batang"/>
              </w:rPr>
            </w:pPr>
            <w:proofErr w:type="spellStart"/>
            <w:r>
              <w:rPr>
                <w:rFonts w:eastAsia="Batang"/>
              </w:rPr>
              <w:t>PLM_Sessions</w:t>
            </w:r>
            <w:proofErr w:type="spellEnd"/>
          </w:p>
        </w:tc>
        <w:tc>
          <w:tcPr>
            <w:tcW w:w="851" w:type="pct"/>
          </w:tcPr>
          <w:p w:rsidR="00A66E4D" w:rsidRDefault="00A66E4D" w:rsidP="00671B2E">
            <w:pPr>
              <w:jc w:val="center"/>
              <w:rPr>
                <w:rFonts w:eastAsia="Batang"/>
              </w:rPr>
            </w:pPr>
            <w:proofErr w:type="spellStart"/>
            <w:r>
              <w:rPr>
                <w:rFonts w:eastAsia="Batang"/>
              </w:rPr>
              <w:t>StartTime</w:t>
            </w:r>
            <w:proofErr w:type="spellEnd"/>
          </w:p>
        </w:tc>
        <w:tc>
          <w:tcPr>
            <w:tcW w:w="980" w:type="pct"/>
            <w:shd w:val="clear" w:color="auto" w:fill="auto"/>
          </w:tcPr>
          <w:p w:rsidR="00A66E4D" w:rsidRDefault="00A66E4D" w:rsidP="00F00C77">
            <w:pPr>
              <w:bidi w:val="0"/>
              <w:rPr>
                <w:rFonts w:eastAsia="Batang"/>
                <w:rtl/>
              </w:rPr>
            </w:pPr>
          </w:p>
        </w:tc>
      </w:tr>
      <w:tr w:rsidR="00A66E4D" w:rsidRPr="00A7429E" w:rsidTr="003C38A1">
        <w:trPr>
          <w:tblHeader/>
        </w:trPr>
        <w:tc>
          <w:tcPr>
            <w:tcW w:w="138" w:type="pct"/>
            <w:shd w:val="clear" w:color="auto" w:fill="auto"/>
          </w:tcPr>
          <w:p w:rsidR="00A66E4D" w:rsidRPr="00A7429E" w:rsidRDefault="00A66E4D" w:rsidP="00FA5B72">
            <w:pPr>
              <w:pStyle w:val="af0"/>
              <w:numPr>
                <w:ilvl w:val="0"/>
                <w:numId w:val="7"/>
              </w:numPr>
              <w:spacing w:after="160" w:line="259" w:lineRule="auto"/>
              <w:contextualSpacing/>
              <w:rPr>
                <w:rFonts w:ascii="Tahoma" w:eastAsia="Batang" w:hAnsi="Tahoma"/>
                <w:b/>
                <w:bCs/>
                <w:rtl/>
              </w:rPr>
            </w:pPr>
          </w:p>
        </w:tc>
        <w:tc>
          <w:tcPr>
            <w:tcW w:w="963" w:type="pct"/>
          </w:tcPr>
          <w:p w:rsidR="00A66E4D" w:rsidRDefault="00A66E4D" w:rsidP="00C33582">
            <w:pPr>
              <w:rPr>
                <w:rFonts w:eastAsia="Batang"/>
              </w:rPr>
            </w:pPr>
            <w:proofErr w:type="spellStart"/>
            <w:r>
              <w:rPr>
                <w:rFonts w:eastAsia="Batang"/>
              </w:rPr>
              <w:t>SessionName</w:t>
            </w:r>
            <w:proofErr w:type="spellEnd"/>
          </w:p>
        </w:tc>
        <w:tc>
          <w:tcPr>
            <w:tcW w:w="688" w:type="pct"/>
            <w:shd w:val="clear" w:color="auto" w:fill="auto"/>
          </w:tcPr>
          <w:p w:rsidR="00A66E4D" w:rsidRDefault="00A66E4D" w:rsidP="00C33582">
            <w:pPr>
              <w:rPr>
                <w:rFonts w:eastAsia="Batang"/>
                <w:rtl/>
              </w:rPr>
            </w:pPr>
            <w:r>
              <w:rPr>
                <w:rFonts w:eastAsia="Batang" w:hint="cs"/>
                <w:rtl/>
              </w:rPr>
              <w:t>כותרת של הישיבה</w:t>
            </w:r>
          </w:p>
        </w:tc>
        <w:tc>
          <w:tcPr>
            <w:tcW w:w="504" w:type="pct"/>
            <w:shd w:val="clear" w:color="auto" w:fill="auto"/>
          </w:tcPr>
          <w:p w:rsidR="00A66E4D" w:rsidRDefault="009C43ED" w:rsidP="00C33582">
            <w:pPr>
              <w:rPr>
                <w:rFonts w:eastAsia="Batang"/>
              </w:rPr>
            </w:pPr>
            <w:r>
              <w:rPr>
                <w:rFonts w:eastAsia="Batang"/>
              </w:rPr>
              <w:t>String</w:t>
            </w:r>
          </w:p>
        </w:tc>
        <w:tc>
          <w:tcPr>
            <w:tcW w:w="876" w:type="pct"/>
          </w:tcPr>
          <w:p w:rsidR="00A66E4D" w:rsidRDefault="009C43ED" w:rsidP="00C33582">
            <w:pPr>
              <w:rPr>
                <w:rFonts w:eastAsia="Batang"/>
              </w:rPr>
            </w:pPr>
            <w:proofErr w:type="spellStart"/>
            <w:r>
              <w:rPr>
                <w:rFonts w:eastAsia="Batang"/>
              </w:rPr>
              <w:t>GNR_Items</w:t>
            </w:r>
            <w:proofErr w:type="spellEnd"/>
          </w:p>
        </w:tc>
        <w:tc>
          <w:tcPr>
            <w:tcW w:w="851" w:type="pct"/>
          </w:tcPr>
          <w:p w:rsidR="00A66E4D" w:rsidRDefault="009C43ED" w:rsidP="00671B2E">
            <w:pPr>
              <w:jc w:val="center"/>
              <w:rPr>
                <w:rFonts w:eastAsia="Batang"/>
              </w:rPr>
            </w:pPr>
            <w:r>
              <w:rPr>
                <w:rFonts w:eastAsia="Batang"/>
              </w:rPr>
              <w:t>Name</w:t>
            </w:r>
          </w:p>
        </w:tc>
        <w:tc>
          <w:tcPr>
            <w:tcW w:w="980" w:type="pct"/>
            <w:shd w:val="clear" w:color="auto" w:fill="auto"/>
          </w:tcPr>
          <w:p w:rsidR="00A66E4D" w:rsidRDefault="009C43ED" w:rsidP="00F00C77">
            <w:pPr>
              <w:bidi w:val="0"/>
              <w:rPr>
                <w:rFonts w:eastAsia="Batang"/>
              </w:rPr>
            </w:pPr>
            <w:r>
              <w:rPr>
                <w:rFonts w:eastAsia="Batang" w:hint="cs"/>
                <w:rtl/>
              </w:rPr>
              <w:t xml:space="preserve">כאשר </w:t>
            </w:r>
            <w:proofErr w:type="spellStart"/>
            <w:r>
              <w:rPr>
                <w:rFonts w:eastAsia="Batang"/>
              </w:rPr>
              <w:t>GNR_Items.Id</w:t>
            </w:r>
            <w:proofErr w:type="spellEnd"/>
            <w:r>
              <w:rPr>
                <w:rFonts w:eastAsia="Batang"/>
              </w:rPr>
              <w:t xml:space="preserve"> = </w:t>
            </w:r>
            <w:proofErr w:type="spellStart"/>
            <w:r w:rsidR="00EA1475">
              <w:rPr>
                <w:rFonts w:eastAsia="Batang"/>
              </w:rPr>
              <w:t>PLM_Sessions</w:t>
            </w:r>
            <w:proofErr w:type="spellEnd"/>
            <w:r w:rsidR="00EA1475">
              <w:rPr>
                <w:rFonts w:eastAsia="Batang"/>
              </w:rPr>
              <w:t>.</w:t>
            </w:r>
            <w:r w:rsidR="00EA1475" w:rsidRPr="00A7429E">
              <w:rPr>
                <w:rFonts w:eastAsia="Batang"/>
              </w:rPr>
              <w:t xml:space="preserve"> </w:t>
            </w:r>
            <w:proofErr w:type="spellStart"/>
            <w:r w:rsidR="00EA1475" w:rsidRPr="00A7429E">
              <w:rPr>
                <w:rFonts w:eastAsia="Batang"/>
              </w:rPr>
              <w:t>FK_ItemID</w:t>
            </w:r>
            <w:proofErr w:type="spellEnd"/>
          </w:p>
        </w:tc>
      </w:tr>
      <w:tr w:rsidR="00335C27" w:rsidRPr="00A7429E" w:rsidTr="003C38A1">
        <w:trPr>
          <w:tblHeader/>
        </w:trPr>
        <w:tc>
          <w:tcPr>
            <w:tcW w:w="138" w:type="pct"/>
            <w:shd w:val="clear" w:color="auto" w:fill="auto"/>
          </w:tcPr>
          <w:p w:rsidR="00335C27" w:rsidRPr="00A7429E" w:rsidRDefault="00335C27" w:rsidP="00FA5B72">
            <w:pPr>
              <w:pStyle w:val="af0"/>
              <w:numPr>
                <w:ilvl w:val="0"/>
                <w:numId w:val="7"/>
              </w:numPr>
              <w:spacing w:after="160" w:line="259" w:lineRule="auto"/>
              <w:contextualSpacing/>
              <w:rPr>
                <w:rFonts w:ascii="Tahoma" w:eastAsia="Batang" w:hAnsi="Tahoma"/>
                <w:b/>
                <w:bCs/>
                <w:rtl/>
              </w:rPr>
            </w:pPr>
          </w:p>
        </w:tc>
        <w:tc>
          <w:tcPr>
            <w:tcW w:w="963" w:type="pct"/>
          </w:tcPr>
          <w:p w:rsidR="00335C27" w:rsidRDefault="002C1A99" w:rsidP="00C33582">
            <w:pPr>
              <w:rPr>
                <w:rFonts w:eastAsia="Batang"/>
              </w:rPr>
            </w:pPr>
            <w:proofErr w:type="spellStart"/>
            <w:r>
              <w:rPr>
                <w:rFonts w:eastAsia="Batang"/>
              </w:rPr>
              <w:t>SessionStatus</w:t>
            </w:r>
            <w:proofErr w:type="spellEnd"/>
          </w:p>
        </w:tc>
        <w:tc>
          <w:tcPr>
            <w:tcW w:w="688" w:type="pct"/>
            <w:shd w:val="clear" w:color="auto" w:fill="auto"/>
          </w:tcPr>
          <w:p w:rsidR="00335C27" w:rsidRDefault="002C1A99" w:rsidP="00C33582">
            <w:pPr>
              <w:rPr>
                <w:rFonts w:eastAsia="Batang"/>
                <w:rtl/>
              </w:rPr>
            </w:pPr>
            <w:r>
              <w:rPr>
                <w:rFonts w:eastAsia="Batang" w:hint="cs"/>
                <w:rtl/>
              </w:rPr>
              <w:t>סטטוס הישיבה</w:t>
            </w:r>
          </w:p>
        </w:tc>
        <w:tc>
          <w:tcPr>
            <w:tcW w:w="504" w:type="pct"/>
            <w:shd w:val="clear" w:color="auto" w:fill="auto"/>
          </w:tcPr>
          <w:p w:rsidR="00335C27" w:rsidRDefault="002C1A99" w:rsidP="00C33582">
            <w:pPr>
              <w:rPr>
                <w:rFonts w:eastAsia="Batang"/>
              </w:rPr>
            </w:pPr>
            <w:proofErr w:type="spellStart"/>
            <w:r>
              <w:rPr>
                <w:rFonts w:eastAsia="Batang"/>
              </w:rPr>
              <w:t>Int</w:t>
            </w:r>
            <w:proofErr w:type="spellEnd"/>
          </w:p>
        </w:tc>
        <w:tc>
          <w:tcPr>
            <w:tcW w:w="876" w:type="pct"/>
          </w:tcPr>
          <w:p w:rsidR="00335C27" w:rsidRDefault="0056534E" w:rsidP="00C33582">
            <w:pPr>
              <w:rPr>
                <w:rFonts w:eastAsia="Batang"/>
                <w:rtl/>
              </w:rPr>
            </w:pPr>
            <w:proofErr w:type="spellStart"/>
            <w:r>
              <w:rPr>
                <w:rFonts w:eastAsia="Batang"/>
              </w:rPr>
              <w:t>GNR_Items</w:t>
            </w:r>
            <w:proofErr w:type="spellEnd"/>
          </w:p>
        </w:tc>
        <w:tc>
          <w:tcPr>
            <w:tcW w:w="851" w:type="pct"/>
          </w:tcPr>
          <w:p w:rsidR="00335C27" w:rsidRDefault="0056534E" w:rsidP="00671B2E">
            <w:pPr>
              <w:jc w:val="center"/>
              <w:rPr>
                <w:rFonts w:eastAsia="Batang"/>
              </w:rPr>
            </w:pPr>
            <w:proofErr w:type="spellStart"/>
            <w:r>
              <w:rPr>
                <w:rFonts w:eastAsia="Batang"/>
              </w:rPr>
              <w:t>FK_StatusID</w:t>
            </w:r>
            <w:proofErr w:type="spellEnd"/>
          </w:p>
        </w:tc>
        <w:tc>
          <w:tcPr>
            <w:tcW w:w="980" w:type="pct"/>
            <w:shd w:val="clear" w:color="auto" w:fill="auto"/>
          </w:tcPr>
          <w:p w:rsidR="00335C27" w:rsidRDefault="0056534E" w:rsidP="00F00C77">
            <w:pPr>
              <w:bidi w:val="0"/>
              <w:rPr>
                <w:rFonts w:eastAsia="Batang"/>
                <w:rtl/>
              </w:rPr>
            </w:pPr>
            <w:r>
              <w:rPr>
                <w:rFonts w:eastAsia="Batang" w:hint="cs"/>
                <w:rtl/>
              </w:rPr>
              <w:t xml:space="preserve">כאשר </w:t>
            </w:r>
            <w:proofErr w:type="spellStart"/>
            <w:r>
              <w:rPr>
                <w:rFonts w:eastAsia="Batang"/>
              </w:rPr>
              <w:t>GNR_Items.Id</w:t>
            </w:r>
            <w:proofErr w:type="spellEnd"/>
            <w:r>
              <w:rPr>
                <w:rFonts w:eastAsia="Batang"/>
              </w:rPr>
              <w:t xml:space="preserve"> = </w:t>
            </w:r>
            <w:proofErr w:type="spellStart"/>
            <w:r>
              <w:rPr>
                <w:rFonts w:eastAsia="Batang"/>
              </w:rPr>
              <w:t>PLM_Sessions</w:t>
            </w:r>
            <w:proofErr w:type="spellEnd"/>
            <w:r>
              <w:rPr>
                <w:rFonts w:eastAsia="Batang"/>
              </w:rPr>
              <w:t>.</w:t>
            </w:r>
            <w:r w:rsidRPr="00A7429E">
              <w:rPr>
                <w:rFonts w:eastAsia="Batang"/>
              </w:rPr>
              <w:t xml:space="preserve"> </w:t>
            </w:r>
            <w:proofErr w:type="spellStart"/>
            <w:r w:rsidRPr="00A7429E">
              <w:rPr>
                <w:rFonts w:eastAsia="Batang"/>
              </w:rPr>
              <w:t>FK_ItemID</w:t>
            </w:r>
            <w:proofErr w:type="spellEnd"/>
          </w:p>
        </w:tc>
      </w:tr>
      <w:tr w:rsidR="0056534E" w:rsidRPr="00A7429E" w:rsidTr="003C38A1">
        <w:trPr>
          <w:tblHeader/>
        </w:trPr>
        <w:tc>
          <w:tcPr>
            <w:tcW w:w="138" w:type="pct"/>
            <w:shd w:val="clear" w:color="auto" w:fill="auto"/>
          </w:tcPr>
          <w:p w:rsidR="0056534E" w:rsidRPr="00A7429E" w:rsidRDefault="0056534E" w:rsidP="00FA5B72">
            <w:pPr>
              <w:pStyle w:val="af0"/>
              <w:numPr>
                <w:ilvl w:val="0"/>
                <w:numId w:val="7"/>
              </w:numPr>
              <w:spacing w:after="160" w:line="259" w:lineRule="auto"/>
              <w:contextualSpacing/>
              <w:rPr>
                <w:rFonts w:ascii="Tahoma" w:eastAsia="Batang" w:hAnsi="Tahoma"/>
                <w:b/>
                <w:bCs/>
                <w:rtl/>
              </w:rPr>
            </w:pPr>
          </w:p>
        </w:tc>
        <w:tc>
          <w:tcPr>
            <w:tcW w:w="963" w:type="pct"/>
          </w:tcPr>
          <w:p w:rsidR="0056534E" w:rsidRDefault="0056534E" w:rsidP="00C33582">
            <w:pPr>
              <w:rPr>
                <w:rFonts w:eastAsia="Batang"/>
              </w:rPr>
            </w:pPr>
            <w:proofErr w:type="spellStart"/>
            <w:r>
              <w:rPr>
                <w:rFonts w:eastAsia="Batang"/>
              </w:rPr>
              <w:t>SessionNotes</w:t>
            </w:r>
            <w:proofErr w:type="spellEnd"/>
          </w:p>
        </w:tc>
        <w:tc>
          <w:tcPr>
            <w:tcW w:w="688" w:type="pct"/>
            <w:shd w:val="clear" w:color="auto" w:fill="auto"/>
          </w:tcPr>
          <w:p w:rsidR="0056534E" w:rsidRDefault="0056534E" w:rsidP="00C33582">
            <w:pPr>
              <w:rPr>
                <w:rFonts w:eastAsia="Batang"/>
                <w:rtl/>
              </w:rPr>
            </w:pPr>
            <w:r>
              <w:rPr>
                <w:rFonts w:eastAsia="Batang" w:hint="cs"/>
                <w:rtl/>
              </w:rPr>
              <w:t>הערות לישיבה</w:t>
            </w:r>
          </w:p>
        </w:tc>
        <w:tc>
          <w:tcPr>
            <w:tcW w:w="504" w:type="pct"/>
            <w:shd w:val="clear" w:color="auto" w:fill="auto"/>
          </w:tcPr>
          <w:p w:rsidR="0056534E" w:rsidRDefault="0056534E" w:rsidP="00C33582">
            <w:pPr>
              <w:rPr>
                <w:rFonts w:eastAsia="Batang"/>
              </w:rPr>
            </w:pPr>
            <w:r>
              <w:rPr>
                <w:rFonts w:eastAsia="Batang"/>
              </w:rPr>
              <w:t>String</w:t>
            </w:r>
          </w:p>
        </w:tc>
        <w:tc>
          <w:tcPr>
            <w:tcW w:w="876" w:type="pct"/>
          </w:tcPr>
          <w:p w:rsidR="0056534E" w:rsidRDefault="0056534E" w:rsidP="00C33582">
            <w:pPr>
              <w:rPr>
                <w:rFonts w:eastAsia="Batang"/>
              </w:rPr>
            </w:pPr>
            <w:proofErr w:type="spellStart"/>
            <w:r>
              <w:rPr>
                <w:rFonts w:eastAsia="Batang"/>
              </w:rPr>
              <w:t>GNR_Items</w:t>
            </w:r>
            <w:proofErr w:type="spellEnd"/>
          </w:p>
        </w:tc>
        <w:tc>
          <w:tcPr>
            <w:tcW w:w="851" w:type="pct"/>
          </w:tcPr>
          <w:p w:rsidR="0056534E" w:rsidRDefault="0056534E" w:rsidP="00671B2E">
            <w:pPr>
              <w:jc w:val="center"/>
              <w:rPr>
                <w:rFonts w:eastAsia="Batang"/>
              </w:rPr>
            </w:pPr>
            <w:r>
              <w:rPr>
                <w:rFonts w:eastAsia="Batang"/>
              </w:rPr>
              <w:t>Notes</w:t>
            </w:r>
          </w:p>
        </w:tc>
        <w:tc>
          <w:tcPr>
            <w:tcW w:w="980" w:type="pct"/>
            <w:shd w:val="clear" w:color="auto" w:fill="auto"/>
          </w:tcPr>
          <w:p w:rsidR="0056534E" w:rsidRDefault="0056534E" w:rsidP="00F00C77">
            <w:pPr>
              <w:bidi w:val="0"/>
              <w:rPr>
                <w:rFonts w:eastAsia="Batang"/>
                <w:rtl/>
              </w:rPr>
            </w:pPr>
            <w:r>
              <w:rPr>
                <w:rFonts w:eastAsia="Batang" w:hint="cs"/>
                <w:rtl/>
              </w:rPr>
              <w:t xml:space="preserve">כאשר </w:t>
            </w:r>
            <w:proofErr w:type="spellStart"/>
            <w:r>
              <w:rPr>
                <w:rFonts w:eastAsia="Batang"/>
              </w:rPr>
              <w:t>GNR_Items.Id</w:t>
            </w:r>
            <w:proofErr w:type="spellEnd"/>
            <w:r>
              <w:rPr>
                <w:rFonts w:eastAsia="Batang"/>
              </w:rPr>
              <w:t xml:space="preserve"> = </w:t>
            </w:r>
            <w:proofErr w:type="spellStart"/>
            <w:r>
              <w:rPr>
                <w:rFonts w:eastAsia="Batang"/>
              </w:rPr>
              <w:t>PLM_Sessions</w:t>
            </w:r>
            <w:proofErr w:type="spellEnd"/>
            <w:r>
              <w:rPr>
                <w:rFonts w:eastAsia="Batang"/>
              </w:rPr>
              <w:t>.</w:t>
            </w:r>
            <w:r w:rsidRPr="00A7429E">
              <w:rPr>
                <w:rFonts w:eastAsia="Batang"/>
              </w:rPr>
              <w:t xml:space="preserve"> </w:t>
            </w:r>
            <w:proofErr w:type="spellStart"/>
            <w:r w:rsidRPr="00A7429E">
              <w:rPr>
                <w:rFonts w:eastAsia="Batang"/>
              </w:rPr>
              <w:t>FK_ItemID</w:t>
            </w:r>
            <w:proofErr w:type="spellEnd"/>
          </w:p>
        </w:tc>
      </w:tr>
      <w:tr w:rsidR="00CD2479" w:rsidRPr="00A7429E" w:rsidTr="003C38A1">
        <w:trPr>
          <w:tblHeader/>
        </w:trPr>
        <w:tc>
          <w:tcPr>
            <w:tcW w:w="138" w:type="pct"/>
            <w:shd w:val="clear" w:color="auto" w:fill="auto"/>
          </w:tcPr>
          <w:p w:rsidR="00CD2479" w:rsidRPr="00A7429E" w:rsidRDefault="00CD2479" w:rsidP="00CD2479">
            <w:pPr>
              <w:pStyle w:val="af0"/>
              <w:numPr>
                <w:ilvl w:val="0"/>
                <w:numId w:val="7"/>
              </w:numPr>
              <w:spacing w:after="160" w:line="259" w:lineRule="auto"/>
              <w:contextualSpacing/>
              <w:rPr>
                <w:rFonts w:ascii="Tahoma" w:eastAsia="Batang" w:hAnsi="Tahoma"/>
                <w:b/>
                <w:bCs/>
                <w:rtl/>
              </w:rPr>
            </w:pPr>
          </w:p>
        </w:tc>
        <w:tc>
          <w:tcPr>
            <w:tcW w:w="963" w:type="pct"/>
          </w:tcPr>
          <w:p w:rsidR="00CD2479" w:rsidRDefault="00CD2479" w:rsidP="00CD2479">
            <w:pPr>
              <w:rPr>
                <w:rFonts w:eastAsia="Batang"/>
              </w:rPr>
            </w:pPr>
            <w:proofErr w:type="spellStart"/>
            <w:r>
              <w:rPr>
                <w:rFonts w:eastAsia="Batang"/>
              </w:rPr>
              <w:t>ItemID</w:t>
            </w:r>
            <w:proofErr w:type="spellEnd"/>
          </w:p>
        </w:tc>
        <w:tc>
          <w:tcPr>
            <w:tcW w:w="688" w:type="pct"/>
            <w:shd w:val="clear" w:color="auto" w:fill="auto"/>
          </w:tcPr>
          <w:p w:rsidR="00CD2479" w:rsidRDefault="00CD2479" w:rsidP="00CD2479">
            <w:pPr>
              <w:rPr>
                <w:rFonts w:eastAsia="Batang"/>
                <w:rtl/>
              </w:rPr>
            </w:pPr>
            <w:r>
              <w:rPr>
                <w:rFonts w:eastAsia="Batang" w:hint="cs"/>
                <w:rtl/>
              </w:rPr>
              <w:t>מזהה פריט בישיבת מליאה</w:t>
            </w:r>
          </w:p>
        </w:tc>
        <w:tc>
          <w:tcPr>
            <w:tcW w:w="504" w:type="pct"/>
            <w:shd w:val="clear" w:color="auto" w:fill="auto"/>
          </w:tcPr>
          <w:p w:rsidR="00CD2479" w:rsidRDefault="00CD2479" w:rsidP="00CD2479">
            <w:pPr>
              <w:rPr>
                <w:rFonts w:eastAsia="Batang"/>
              </w:rPr>
            </w:pPr>
            <w:proofErr w:type="spellStart"/>
            <w:r>
              <w:rPr>
                <w:rFonts w:eastAsia="Batang"/>
              </w:rPr>
              <w:t>Int</w:t>
            </w:r>
            <w:proofErr w:type="spellEnd"/>
          </w:p>
        </w:tc>
        <w:tc>
          <w:tcPr>
            <w:tcW w:w="876" w:type="pct"/>
          </w:tcPr>
          <w:p w:rsidR="00CD2479" w:rsidRDefault="00CD2479" w:rsidP="00CD2479">
            <w:pPr>
              <w:rPr>
                <w:rFonts w:eastAsia="Batang"/>
              </w:rPr>
            </w:pPr>
            <w:proofErr w:type="spellStart"/>
            <w:r>
              <w:rPr>
                <w:rFonts w:eastAsia="Batang"/>
              </w:rPr>
              <w:t>PLM_SessionItems</w:t>
            </w:r>
            <w:proofErr w:type="spellEnd"/>
          </w:p>
        </w:tc>
        <w:tc>
          <w:tcPr>
            <w:tcW w:w="851" w:type="pct"/>
          </w:tcPr>
          <w:p w:rsidR="00CD2479" w:rsidRDefault="00CD2479" w:rsidP="00CD2479">
            <w:pPr>
              <w:jc w:val="center"/>
              <w:rPr>
                <w:rFonts w:eastAsia="Batang"/>
              </w:rPr>
            </w:pPr>
            <w:proofErr w:type="spellStart"/>
            <w:r w:rsidRPr="00A7429E">
              <w:rPr>
                <w:rFonts w:eastAsia="Batang"/>
              </w:rPr>
              <w:t>FK_ItemID</w:t>
            </w:r>
            <w:proofErr w:type="spellEnd"/>
          </w:p>
        </w:tc>
        <w:tc>
          <w:tcPr>
            <w:tcW w:w="980" w:type="pct"/>
            <w:shd w:val="clear" w:color="auto" w:fill="auto"/>
          </w:tcPr>
          <w:p w:rsidR="00CD2479" w:rsidRDefault="00CD2479" w:rsidP="00CD2479">
            <w:pPr>
              <w:rPr>
                <w:rFonts w:eastAsia="Batang"/>
              </w:rPr>
            </w:pPr>
            <w:proofErr w:type="spellStart"/>
            <w:r>
              <w:rPr>
                <w:rFonts w:eastAsia="Batang"/>
              </w:rPr>
              <w:t>PLM_SessionItems.FK_SessionID</w:t>
            </w:r>
            <w:proofErr w:type="spellEnd"/>
            <w:r>
              <w:rPr>
                <w:rFonts w:eastAsia="Batang"/>
              </w:rPr>
              <w:t xml:space="preserve"> = </w:t>
            </w:r>
            <w:proofErr w:type="spellStart"/>
            <w:r>
              <w:rPr>
                <w:rFonts w:eastAsia="Batang"/>
              </w:rPr>
              <w:t>PLM_Sessions</w:t>
            </w:r>
            <w:proofErr w:type="spellEnd"/>
            <w:r>
              <w:rPr>
                <w:rFonts w:eastAsia="Batang"/>
              </w:rPr>
              <w:t>.</w:t>
            </w:r>
            <w:r w:rsidRPr="00A7429E">
              <w:rPr>
                <w:rFonts w:eastAsia="Batang"/>
              </w:rPr>
              <w:t xml:space="preserve"> </w:t>
            </w:r>
            <w:proofErr w:type="spellStart"/>
            <w:r w:rsidRPr="00A7429E">
              <w:rPr>
                <w:rFonts w:eastAsia="Batang"/>
              </w:rPr>
              <w:t>FK_ItemID</w:t>
            </w:r>
            <w:proofErr w:type="spellEnd"/>
            <w:r>
              <w:rPr>
                <w:rFonts w:eastAsia="Batang"/>
              </w:rPr>
              <w:t xml:space="preserve"> </w:t>
            </w:r>
          </w:p>
        </w:tc>
      </w:tr>
      <w:tr w:rsidR="0027275A" w:rsidRPr="00A7429E" w:rsidTr="003C38A1">
        <w:trPr>
          <w:tblHeader/>
        </w:trPr>
        <w:tc>
          <w:tcPr>
            <w:tcW w:w="138" w:type="pct"/>
            <w:shd w:val="clear" w:color="auto" w:fill="auto"/>
          </w:tcPr>
          <w:p w:rsidR="0027275A" w:rsidRPr="00A7429E" w:rsidRDefault="0027275A" w:rsidP="00CD2479">
            <w:pPr>
              <w:pStyle w:val="af0"/>
              <w:numPr>
                <w:ilvl w:val="0"/>
                <w:numId w:val="7"/>
              </w:numPr>
              <w:spacing w:after="160" w:line="259" w:lineRule="auto"/>
              <w:contextualSpacing/>
              <w:rPr>
                <w:rFonts w:ascii="Tahoma" w:eastAsia="Batang" w:hAnsi="Tahoma"/>
                <w:b/>
                <w:bCs/>
                <w:rtl/>
              </w:rPr>
            </w:pPr>
          </w:p>
        </w:tc>
        <w:tc>
          <w:tcPr>
            <w:tcW w:w="963" w:type="pct"/>
          </w:tcPr>
          <w:p w:rsidR="0027275A" w:rsidRDefault="0027275A" w:rsidP="00CD2479">
            <w:pPr>
              <w:rPr>
                <w:rFonts w:eastAsia="Batang"/>
              </w:rPr>
            </w:pPr>
            <w:proofErr w:type="spellStart"/>
            <w:r>
              <w:rPr>
                <w:rFonts w:eastAsia="Batang"/>
              </w:rPr>
              <w:t>ItemType</w:t>
            </w:r>
            <w:proofErr w:type="spellEnd"/>
          </w:p>
        </w:tc>
        <w:tc>
          <w:tcPr>
            <w:tcW w:w="688" w:type="pct"/>
            <w:shd w:val="clear" w:color="auto" w:fill="auto"/>
          </w:tcPr>
          <w:p w:rsidR="0027275A" w:rsidRDefault="0027275A" w:rsidP="00CD2479">
            <w:pPr>
              <w:rPr>
                <w:rFonts w:eastAsia="Batang"/>
                <w:rtl/>
              </w:rPr>
            </w:pPr>
            <w:r>
              <w:rPr>
                <w:rFonts w:eastAsia="Batang" w:hint="cs"/>
                <w:rtl/>
              </w:rPr>
              <w:t>סוג הפריט בישיבת המליאה</w:t>
            </w:r>
          </w:p>
        </w:tc>
        <w:tc>
          <w:tcPr>
            <w:tcW w:w="504" w:type="pct"/>
            <w:shd w:val="clear" w:color="auto" w:fill="auto"/>
          </w:tcPr>
          <w:p w:rsidR="0027275A" w:rsidRDefault="0027275A" w:rsidP="00CD2479">
            <w:pPr>
              <w:rPr>
                <w:rFonts w:eastAsia="Batang"/>
              </w:rPr>
            </w:pPr>
            <w:proofErr w:type="spellStart"/>
            <w:r>
              <w:rPr>
                <w:rFonts w:eastAsia="Batang"/>
              </w:rPr>
              <w:t>Int</w:t>
            </w:r>
            <w:proofErr w:type="spellEnd"/>
          </w:p>
        </w:tc>
        <w:tc>
          <w:tcPr>
            <w:tcW w:w="876" w:type="pct"/>
          </w:tcPr>
          <w:p w:rsidR="0027275A" w:rsidRDefault="0027275A" w:rsidP="00CD2479">
            <w:pPr>
              <w:rPr>
                <w:rFonts w:eastAsia="Batang"/>
              </w:rPr>
            </w:pPr>
            <w:proofErr w:type="spellStart"/>
            <w:r>
              <w:rPr>
                <w:rFonts w:eastAsia="Batang"/>
              </w:rPr>
              <w:t>GNR_Items</w:t>
            </w:r>
            <w:proofErr w:type="spellEnd"/>
          </w:p>
        </w:tc>
        <w:tc>
          <w:tcPr>
            <w:tcW w:w="851" w:type="pct"/>
          </w:tcPr>
          <w:p w:rsidR="0027275A" w:rsidRPr="00A7429E" w:rsidRDefault="0027275A" w:rsidP="00CD2479">
            <w:pPr>
              <w:jc w:val="center"/>
              <w:rPr>
                <w:rFonts w:eastAsia="Batang"/>
              </w:rPr>
            </w:pPr>
            <w:proofErr w:type="spellStart"/>
            <w:r>
              <w:rPr>
                <w:rFonts w:eastAsia="Batang"/>
              </w:rPr>
              <w:t>LU_ItemType</w:t>
            </w:r>
            <w:proofErr w:type="spellEnd"/>
          </w:p>
        </w:tc>
        <w:tc>
          <w:tcPr>
            <w:tcW w:w="980" w:type="pct"/>
            <w:shd w:val="clear" w:color="auto" w:fill="auto"/>
          </w:tcPr>
          <w:p w:rsidR="0027275A" w:rsidRDefault="005D2A8A" w:rsidP="00CD2479">
            <w:pPr>
              <w:rPr>
                <w:rFonts w:eastAsia="Batang"/>
              </w:rPr>
            </w:pPr>
            <w:r>
              <w:rPr>
                <w:rFonts w:eastAsia="Batang" w:hint="cs"/>
                <w:rtl/>
              </w:rPr>
              <w:t xml:space="preserve">כאשר </w:t>
            </w:r>
            <w:r>
              <w:rPr>
                <w:rFonts w:eastAsia="Batang"/>
              </w:rPr>
              <w:t xml:space="preserve">GNR_Items.ID = </w:t>
            </w:r>
            <w:proofErr w:type="spellStart"/>
            <w:r>
              <w:rPr>
                <w:rFonts w:eastAsia="Batang"/>
              </w:rPr>
              <w:t>PLM_SessionItems</w:t>
            </w:r>
            <w:proofErr w:type="spellEnd"/>
            <w:r>
              <w:rPr>
                <w:rFonts w:eastAsia="Batang"/>
              </w:rPr>
              <w:t>.</w:t>
            </w:r>
            <w:r w:rsidRPr="00A7429E">
              <w:rPr>
                <w:rFonts w:eastAsia="Batang"/>
              </w:rPr>
              <w:t xml:space="preserve"> </w:t>
            </w:r>
            <w:proofErr w:type="spellStart"/>
            <w:r w:rsidRPr="00A7429E">
              <w:rPr>
                <w:rFonts w:eastAsia="Batang"/>
              </w:rPr>
              <w:t>FK_ItemID</w:t>
            </w:r>
            <w:proofErr w:type="spellEnd"/>
            <w:r>
              <w:rPr>
                <w:rFonts w:eastAsia="Batang"/>
              </w:rPr>
              <w:t xml:space="preserve"> </w:t>
            </w:r>
          </w:p>
        </w:tc>
      </w:tr>
      <w:tr w:rsidR="004225B0" w:rsidRPr="00A7429E" w:rsidTr="003C38A1">
        <w:trPr>
          <w:tblHeader/>
        </w:trPr>
        <w:tc>
          <w:tcPr>
            <w:tcW w:w="138" w:type="pct"/>
            <w:shd w:val="clear" w:color="auto" w:fill="auto"/>
          </w:tcPr>
          <w:p w:rsidR="004225B0" w:rsidRPr="00A7429E" w:rsidRDefault="004225B0" w:rsidP="00CD2479">
            <w:pPr>
              <w:pStyle w:val="af0"/>
              <w:numPr>
                <w:ilvl w:val="0"/>
                <w:numId w:val="7"/>
              </w:numPr>
              <w:spacing w:after="160" w:line="259" w:lineRule="auto"/>
              <w:contextualSpacing/>
              <w:rPr>
                <w:rFonts w:ascii="Tahoma" w:eastAsia="Batang" w:hAnsi="Tahoma"/>
                <w:b/>
                <w:bCs/>
                <w:rtl/>
              </w:rPr>
            </w:pPr>
          </w:p>
        </w:tc>
        <w:tc>
          <w:tcPr>
            <w:tcW w:w="963" w:type="pct"/>
          </w:tcPr>
          <w:p w:rsidR="004225B0" w:rsidRDefault="004225B0" w:rsidP="00CD2479">
            <w:pPr>
              <w:rPr>
                <w:rFonts w:eastAsia="Batang"/>
              </w:rPr>
            </w:pPr>
            <w:proofErr w:type="spellStart"/>
            <w:r>
              <w:rPr>
                <w:rFonts w:eastAsia="Batang"/>
              </w:rPr>
              <w:t>ItemSubType</w:t>
            </w:r>
            <w:proofErr w:type="spellEnd"/>
          </w:p>
        </w:tc>
        <w:tc>
          <w:tcPr>
            <w:tcW w:w="688" w:type="pct"/>
            <w:shd w:val="clear" w:color="auto" w:fill="auto"/>
          </w:tcPr>
          <w:p w:rsidR="004225B0" w:rsidRDefault="004225B0" w:rsidP="00CD2479">
            <w:pPr>
              <w:rPr>
                <w:rFonts w:eastAsia="Batang"/>
                <w:rtl/>
              </w:rPr>
            </w:pPr>
            <w:r>
              <w:rPr>
                <w:rFonts w:eastAsia="Batang" w:hint="cs"/>
                <w:rtl/>
              </w:rPr>
              <w:t>תת סוג פריט</w:t>
            </w:r>
          </w:p>
        </w:tc>
        <w:tc>
          <w:tcPr>
            <w:tcW w:w="504" w:type="pct"/>
            <w:shd w:val="clear" w:color="auto" w:fill="auto"/>
          </w:tcPr>
          <w:p w:rsidR="004225B0" w:rsidRDefault="004225B0" w:rsidP="00CD2479">
            <w:pPr>
              <w:rPr>
                <w:rFonts w:eastAsia="Batang"/>
              </w:rPr>
            </w:pPr>
            <w:proofErr w:type="spellStart"/>
            <w:r>
              <w:rPr>
                <w:rFonts w:eastAsia="Batang"/>
              </w:rPr>
              <w:t>Int</w:t>
            </w:r>
            <w:proofErr w:type="spellEnd"/>
          </w:p>
        </w:tc>
        <w:tc>
          <w:tcPr>
            <w:tcW w:w="876" w:type="pct"/>
          </w:tcPr>
          <w:p w:rsidR="004225B0" w:rsidRDefault="004225B0" w:rsidP="00CD2479">
            <w:pPr>
              <w:rPr>
                <w:rFonts w:eastAsia="Batang"/>
              </w:rPr>
            </w:pPr>
            <w:proofErr w:type="spellStart"/>
            <w:r>
              <w:rPr>
                <w:rFonts w:eastAsia="Batang"/>
              </w:rPr>
              <w:t>GNR_Items</w:t>
            </w:r>
            <w:proofErr w:type="spellEnd"/>
          </w:p>
        </w:tc>
        <w:tc>
          <w:tcPr>
            <w:tcW w:w="851" w:type="pct"/>
          </w:tcPr>
          <w:p w:rsidR="004225B0" w:rsidRDefault="004225B0" w:rsidP="00CD2479">
            <w:pPr>
              <w:jc w:val="center"/>
              <w:rPr>
                <w:rFonts w:eastAsia="Batang"/>
              </w:rPr>
            </w:pPr>
            <w:proofErr w:type="spellStart"/>
            <w:r>
              <w:rPr>
                <w:rFonts w:eastAsia="Batang"/>
              </w:rPr>
              <w:t>LU_ItemSubType</w:t>
            </w:r>
            <w:proofErr w:type="spellEnd"/>
          </w:p>
        </w:tc>
        <w:tc>
          <w:tcPr>
            <w:tcW w:w="980" w:type="pct"/>
            <w:shd w:val="clear" w:color="auto" w:fill="auto"/>
          </w:tcPr>
          <w:p w:rsidR="004225B0" w:rsidRDefault="004225B0" w:rsidP="00CD2479">
            <w:pPr>
              <w:rPr>
                <w:rFonts w:eastAsia="Batang"/>
                <w:rtl/>
              </w:rPr>
            </w:pPr>
            <w:r>
              <w:rPr>
                <w:rFonts w:eastAsia="Batang" w:hint="cs"/>
                <w:rtl/>
              </w:rPr>
              <w:t xml:space="preserve">כאשר </w:t>
            </w:r>
            <w:r>
              <w:rPr>
                <w:rFonts w:eastAsia="Batang"/>
              </w:rPr>
              <w:t xml:space="preserve">GNR_Items.ID = </w:t>
            </w:r>
            <w:proofErr w:type="spellStart"/>
            <w:r>
              <w:rPr>
                <w:rFonts w:eastAsia="Batang"/>
              </w:rPr>
              <w:t>PLM_SessionItems</w:t>
            </w:r>
            <w:proofErr w:type="spellEnd"/>
            <w:r>
              <w:rPr>
                <w:rFonts w:eastAsia="Batang"/>
              </w:rPr>
              <w:t>.</w:t>
            </w:r>
            <w:r w:rsidRPr="00A7429E">
              <w:rPr>
                <w:rFonts w:eastAsia="Batang"/>
              </w:rPr>
              <w:t xml:space="preserve"> </w:t>
            </w:r>
            <w:proofErr w:type="spellStart"/>
            <w:r w:rsidRPr="00A7429E">
              <w:rPr>
                <w:rFonts w:eastAsia="Batang"/>
              </w:rPr>
              <w:t>FK_ItemID</w:t>
            </w:r>
            <w:proofErr w:type="spellEnd"/>
          </w:p>
        </w:tc>
      </w:tr>
      <w:tr w:rsidR="004225B0" w:rsidRPr="00A7429E" w:rsidTr="003C38A1">
        <w:trPr>
          <w:tblHeader/>
        </w:trPr>
        <w:tc>
          <w:tcPr>
            <w:tcW w:w="138" w:type="pct"/>
            <w:shd w:val="clear" w:color="auto" w:fill="auto"/>
          </w:tcPr>
          <w:p w:rsidR="004225B0" w:rsidRPr="00A7429E" w:rsidRDefault="004225B0" w:rsidP="00CD2479">
            <w:pPr>
              <w:pStyle w:val="af0"/>
              <w:numPr>
                <w:ilvl w:val="0"/>
                <w:numId w:val="7"/>
              </w:numPr>
              <w:spacing w:after="160" w:line="259" w:lineRule="auto"/>
              <w:contextualSpacing/>
              <w:rPr>
                <w:rFonts w:ascii="Tahoma" w:eastAsia="Batang" w:hAnsi="Tahoma"/>
                <w:b/>
                <w:bCs/>
                <w:rtl/>
              </w:rPr>
            </w:pPr>
          </w:p>
        </w:tc>
        <w:tc>
          <w:tcPr>
            <w:tcW w:w="963" w:type="pct"/>
          </w:tcPr>
          <w:p w:rsidR="004225B0" w:rsidRDefault="007557F0" w:rsidP="00CD2479">
            <w:pPr>
              <w:rPr>
                <w:rFonts w:eastAsia="Batang"/>
              </w:rPr>
            </w:pPr>
            <w:proofErr w:type="spellStart"/>
            <w:r>
              <w:rPr>
                <w:rFonts w:eastAsia="Batang"/>
              </w:rPr>
              <w:t>ItemName</w:t>
            </w:r>
            <w:proofErr w:type="spellEnd"/>
          </w:p>
        </w:tc>
        <w:tc>
          <w:tcPr>
            <w:tcW w:w="688" w:type="pct"/>
            <w:shd w:val="clear" w:color="auto" w:fill="auto"/>
          </w:tcPr>
          <w:p w:rsidR="004225B0" w:rsidRDefault="007557F0" w:rsidP="00CD2479">
            <w:pPr>
              <w:rPr>
                <w:rFonts w:eastAsia="Batang"/>
              </w:rPr>
            </w:pPr>
            <w:r>
              <w:rPr>
                <w:rFonts w:eastAsia="Batang" w:hint="cs"/>
                <w:rtl/>
              </w:rPr>
              <w:t>שם פריט</w:t>
            </w:r>
          </w:p>
        </w:tc>
        <w:tc>
          <w:tcPr>
            <w:tcW w:w="504" w:type="pct"/>
            <w:shd w:val="clear" w:color="auto" w:fill="auto"/>
          </w:tcPr>
          <w:p w:rsidR="004225B0" w:rsidRDefault="007557F0" w:rsidP="00CD2479">
            <w:pPr>
              <w:rPr>
                <w:rFonts w:eastAsia="Batang"/>
              </w:rPr>
            </w:pPr>
            <w:r>
              <w:rPr>
                <w:rFonts w:eastAsia="Batang"/>
              </w:rPr>
              <w:t>String</w:t>
            </w:r>
          </w:p>
        </w:tc>
        <w:tc>
          <w:tcPr>
            <w:tcW w:w="876" w:type="pct"/>
          </w:tcPr>
          <w:p w:rsidR="004225B0" w:rsidRDefault="007557F0" w:rsidP="00CD2479">
            <w:pPr>
              <w:rPr>
                <w:rFonts w:eastAsia="Batang"/>
              </w:rPr>
            </w:pPr>
            <w:proofErr w:type="spellStart"/>
            <w:r>
              <w:rPr>
                <w:rFonts w:eastAsia="Batang"/>
              </w:rPr>
              <w:t>GNR_Items</w:t>
            </w:r>
            <w:proofErr w:type="spellEnd"/>
          </w:p>
        </w:tc>
        <w:tc>
          <w:tcPr>
            <w:tcW w:w="851" w:type="pct"/>
          </w:tcPr>
          <w:p w:rsidR="004225B0" w:rsidRDefault="007557F0" w:rsidP="00CD2479">
            <w:pPr>
              <w:jc w:val="center"/>
              <w:rPr>
                <w:rFonts w:eastAsia="Batang"/>
              </w:rPr>
            </w:pPr>
            <w:r>
              <w:rPr>
                <w:rFonts w:eastAsia="Batang"/>
              </w:rPr>
              <w:t>Name</w:t>
            </w:r>
          </w:p>
        </w:tc>
        <w:tc>
          <w:tcPr>
            <w:tcW w:w="980" w:type="pct"/>
            <w:shd w:val="clear" w:color="auto" w:fill="auto"/>
          </w:tcPr>
          <w:p w:rsidR="004225B0" w:rsidRDefault="007557F0" w:rsidP="00CD2479">
            <w:pPr>
              <w:rPr>
                <w:rFonts w:eastAsia="Batang"/>
                <w:rtl/>
              </w:rPr>
            </w:pPr>
            <w:r>
              <w:rPr>
                <w:rFonts w:eastAsia="Batang" w:hint="cs"/>
                <w:rtl/>
              </w:rPr>
              <w:t xml:space="preserve">כאשר </w:t>
            </w:r>
            <w:r>
              <w:rPr>
                <w:rFonts w:eastAsia="Batang"/>
              </w:rPr>
              <w:t xml:space="preserve">GNR_Items.ID = </w:t>
            </w:r>
            <w:proofErr w:type="spellStart"/>
            <w:r>
              <w:rPr>
                <w:rFonts w:eastAsia="Batang"/>
              </w:rPr>
              <w:t>PLM_SessionItems</w:t>
            </w:r>
            <w:proofErr w:type="spellEnd"/>
            <w:r>
              <w:rPr>
                <w:rFonts w:eastAsia="Batang"/>
              </w:rPr>
              <w:t>.</w:t>
            </w:r>
            <w:r w:rsidRPr="00A7429E">
              <w:rPr>
                <w:rFonts w:eastAsia="Batang"/>
              </w:rPr>
              <w:t xml:space="preserve"> </w:t>
            </w:r>
            <w:proofErr w:type="spellStart"/>
            <w:r w:rsidRPr="00A7429E">
              <w:rPr>
                <w:rFonts w:eastAsia="Batang"/>
              </w:rPr>
              <w:t>FK_ItemID</w:t>
            </w:r>
            <w:proofErr w:type="spellEnd"/>
          </w:p>
        </w:tc>
      </w:tr>
      <w:tr w:rsidR="007557F0" w:rsidRPr="00A7429E" w:rsidTr="003C38A1">
        <w:trPr>
          <w:tblHeader/>
        </w:trPr>
        <w:tc>
          <w:tcPr>
            <w:tcW w:w="138" w:type="pct"/>
            <w:shd w:val="clear" w:color="auto" w:fill="auto"/>
          </w:tcPr>
          <w:p w:rsidR="007557F0" w:rsidRPr="00A7429E" w:rsidRDefault="007557F0" w:rsidP="00CD2479">
            <w:pPr>
              <w:pStyle w:val="af0"/>
              <w:numPr>
                <w:ilvl w:val="0"/>
                <w:numId w:val="7"/>
              </w:numPr>
              <w:spacing w:after="160" w:line="259" w:lineRule="auto"/>
              <w:contextualSpacing/>
              <w:rPr>
                <w:rFonts w:ascii="Tahoma" w:eastAsia="Batang" w:hAnsi="Tahoma"/>
                <w:b/>
                <w:bCs/>
                <w:rtl/>
              </w:rPr>
            </w:pPr>
          </w:p>
        </w:tc>
        <w:tc>
          <w:tcPr>
            <w:tcW w:w="963" w:type="pct"/>
          </w:tcPr>
          <w:p w:rsidR="007557F0" w:rsidRDefault="007557F0" w:rsidP="00CD2479">
            <w:pPr>
              <w:rPr>
                <w:rFonts w:eastAsia="Batang"/>
              </w:rPr>
            </w:pPr>
            <w:proofErr w:type="spellStart"/>
            <w:r>
              <w:rPr>
                <w:rFonts w:eastAsia="Batang"/>
              </w:rPr>
              <w:t>ItemStatus</w:t>
            </w:r>
            <w:proofErr w:type="spellEnd"/>
          </w:p>
        </w:tc>
        <w:tc>
          <w:tcPr>
            <w:tcW w:w="688" w:type="pct"/>
            <w:shd w:val="clear" w:color="auto" w:fill="auto"/>
          </w:tcPr>
          <w:p w:rsidR="007557F0" w:rsidRDefault="007557F0" w:rsidP="00CD2479">
            <w:pPr>
              <w:rPr>
                <w:rFonts w:eastAsia="Batang"/>
              </w:rPr>
            </w:pPr>
            <w:r>
              <w:rPr>
                <w:rFonts w:eastAsia="Batang" w:hint="cs"/>
                <w:rtl/>
              </w:rPr>
              <w:t>סטטוס פריט</w:t>
            </w:r>
          </w:p>
        </w:tc>
        <w:tc>
          <w:tcPr>
            <w:tcW w:w="504" w:type="pct"/>
            <w:shd w:val="clear" w:color="auto" w:fill="auto"/>
          </w:tcPr>
          <w:p w:rsidR="007557F0" w:rsidRDefault="007557F0" w:rsidP="00CD2479">
            <w:pPr>
              <w:rPr>
                <w:rFonts w:eastAsia="Batang"/>
              </w:rPr>
            </w:pPr>
            <w:proofErr w:type="spellStart"/>
            <w:r>
              <w:rPr>
                <w:rFonts w:eastAsia="Batang"/>
              </w:rPr>
              <w:t>Int</w:t>
            </w:r>
            <w:proofErr w:type="spellEnd"/>
          </w:p>
        </w:tc>
        <w:tc>
          <w:tcPr>
            <w:tcW w:w="876" w:type="pct"/>
          </w:tcPr>
          <w:p w:rsidR="007557F0" w:rsidRDefault="007557F0" w:rsidP="00CD2479">
            <w:pPr>
              <w:rPr>
                <w:rFonts w:eastAsia="Batang"/>
              </w:rPr>
            </w:pPr>
            <w:proofErr w:type="spellStart"/>
            <w:r>
              <w:rPr>
                <w:rFonts w:eastAsia="Batang"/>
              </w:rPr>
              <w:t>GNR_Items</w:t>
            </w:r>
            <w:proofErr w:type="spellEnd"/>
          </w:p>
        </w:tc>
        <w:tc>
          <w:tcPr>
            <w:tcW w:w="851" w:type="pct"/>
          </w:tcPr>
          <w:p w:rsidR="007557F0" w:rsidRDefault="007557F0" w:rsidP="00CD2479">
            <w:pPr>
              <w:jc w:val="center"/>
              <w:rPr>
                <w:rFonts w:eastAsia="Batang"/>
              </w:rPr>
            </w:pPr>
            <w:proofErr w:type="spellStart"/>
            <w:r>
              <w:rPr>
                <w:rFonts w:eastAsia="Batang"/>
              </w:rPr>
              <w:t>FK_StatusID</w:t>
            </w:r>
            <w:proofErr w:type="spellEnd"/>
          </w:p>
        </w:tc>
        <w:tc>
          <w:tcPr>
            <w:tcW w:w="980" w:type="pct"/>
            <w:shd w:val="clear" w:color="auto" w:fill="auto"/>
          </w:tcPr>
          <w:p w:rsidR="007557F0" w:rsidRDefault="007557F0" w:rsidP="00CD2479">
            <w:pPr>
              <w:rPr>
                <w:rFonts w:eastAsia="Batang"/>
                <w:rtl/>
              </w:rPr>
            </w:pPr>
            <w:r>
              <w:rPr>
                <w:rFonts w:eastAsia="Batang" w:hint="cs"/>
                <w:rtl/>
              </w:rPr>
              <w:t xml:space="preserve">כאשר </w:t>
            </w:r>
            <w:r>
              <w:rPr>
                <w:rFonts w:eastAsia="Batang"/>
              </w:rPr>
              <w:t xml:space="preserve">GNR_Items.ID = </w:t>
            </w:r>
            <w:proofErr w:type="spellStart"/>
            <w:r>
              <w:rPr>
                <w:rFonts w:eastAsia="Batang"/>
              </w:rPr>
              <w:t>PLM_SessionItems</w:t>
            </w:r>
            <w:proofErr w:type="spellEnd"/>
            <w:r>
              <w:rPr>
                <w:rFonts w:eastAsia="Batang"/>
              </w:rPr>
              <w:t>.</w:t>
            </w:r>
            <w:r w:rsidRPr="00A7429E">
              <w:rPr>
                <w:rFonts w:eastAsia="Batang"/>
              </w:rPr>
              <w:t xml:space="preserve"> </w:t>
            </w:r>
            <w:proofErr w:type="spellStart"/>
            <w:r w:rsidRPr="00A7429E">
              <w:rPr>
                <w:rFonts w:eastAsia="Batang"/>
              </w:rPr>
              <w:t>FK_ItemID</w:t>
            </w:r>
            <w:proofErr w:type="spellEnd"/>
          </w:p>
        </w:tc>
      </w:tr>
      <w:tr w:rsidR="007557F0" w:rsidRPr="00A7429E" w:rsidTr="003C38A1">
        <w:trPr>
          <w:tblHeader/>
        </w:trPr>
        <w:tc>
          <w:tcPr>
            <w:tcW w:w="138" w:type="pct"/>
            <w:shd w:val="clear" w:color="auto" w:fill="auto"/>
          </w:tcPr>
          <w:p w:rsidR="007557F0" w:rsidRPr="00A7429E" w:rsidRDefault="007557F0" w:rsidP="00CD2479">
            <w:pPr>
              <w:pStyle w:val="af0"/>
              <w:numPr>
                <w:ilvl w:val="0"/>
                <w:numId w:val="7"/>
              </w:numPr>
              <w:spacing w:after="160" w:line="259" w:lineRule="auto"/>
              <w:contextualSpacing/>
              <w:rPr>
                <w:rFonts w:ascii="Tahoma" w:eastAsia="Batang" w:hAnsi="Tahoma"/>
                <w:b/>
                <w:bCs/>
                <w:rtl/>
              </w:rPr>
            </w:pPr>
          </w:p>
        </w:tc>
        <w:tc>
          <w:tcPr>
            <w:tcW w:w="963" w:type="pct"/>
          </w:tcPr>
          <w:p w:rsidR="007557F0" w:rsidRDefault="005010DD" w:rsidP="00CD2479">
            <w:pPr>
              <w:rPr>
                <w:rFonts w:eastAsia="Batang"/>
              </w:rPr>
            </w:pPr>
            <w:proofErr w:type="spellStart"/>
            <w:r>
              <w:rPr>
                <w:rFonts w:eastAsia="Batang"/>
              </w:rPr>
              <w:t>ItemStatusDesc</w:t>
            </w:r>
            <w:proofErr w:type="spellEnd"/>
          </w:p>
        </w:tc>
        <w:tc>
          <w:tcPr>
            <w:tcW w:w="688" w:type="pct"/>
            <w:shd w:val="clear" w:color="auto" w:fill="auto"/>
          </w:tcPr>
          <w:p w:rsidR="007557F0" w:rsidRDefault="005010DD" w:rsidP="00CD2479">
            <w:pPr>
              <w:rPr>
                <w:rFonts w:eastAsia="Batang"/>
                <w:rtl/>
              </w:rPr>
            </w:pPr>
            <w:proofErr w:type="spellStart"/>
            <w:r>
              <w:rPr>
                <w:rFonts w:eastAsia="Batang" w:hint="cs"/>
                <w:rtl/>
              </w:rPr>
              <w:t>תאור</w:t>
            </w:r>
            <w:proofErr w:type="spellEnd"/>
            <w:r>
              <w:rPr>
                <w:rFonts w:eastAsia="Batang" w:hint="cs"/>
                <w:rtl/>
              </w:rPr>
              <w:t xml:space="preserve"> סטטוס הפריט</w:t>
            </w:r>
          </w:p>
        </w:tc>
        <w:tc>
          <w:tcPr>
            <w:tcW w:w="504" w:type="pct"/>
            <w:shd w:val="clear" w:color="auto" w:fill="auto"/>
          </w:tcPr>
          <w:p w:rsidR="007557F0" w:rsidRDefault="005010DD" w:rsidP="00CD2479">
            <w:pPr>
              <w:rPr>
                <w:rFonts w:eastAsia="Batang"/>
              </w:rPr>
            </w:pPr>
            <w:r>
              <w:rPr>
                <w:rFonts w:eastAsia="Batang"/>
              </w:rPr>
              <w:t>String</w:t>
            </w:r>
          </w:p>
        </w:tc>
        <w:tc>
          <w:tcPr>
            <w:tcW w:w="876" w:type="pct"/>
          </w:tcPr>
          <w:p w:rsidR="007557F0" w:rsidRDefault="005010DD" w:rsidP="00CD2479">
            <w:pPr>
              <w:rPr>
                <w:rFonts w:eastAsia="Batang"/>
              </w:rPr>
            </w:pPr>
            <w:proofErr w:type="spellStart"/>
            <w:r>
              <w:rPr>
                <w:rFonts w:eastAsia="Batang"/>
              </w:rPr>
              <w:t>GNR_Statuses</w:t>
            </w:r>
            <w:proofErr w:type="spellEnd"/>
          </w:p>
        </w:tc>
        <w:tc>
          <w:tcPr>
            <w:tcW w:w="851" w:type="pct"/>
          </w:tcPr>
          <w:p w:rsidR="007557F0" w:rsidRDefault="005010DD" w:rsidP="00CD2479">
            <w:pPr>
              <w:jc w:val="center"/>
              <w:rPr>
                <w:rFonts w:eastAsia="Batang"/>
              </w:rPr>
            </w:pPr>
            <w:r>
              <w:rPr>
                <w:rFonts w:eastAsia="Batang"/>
              </w:rPr>
              <w:t>Description</w:t>
            </w:r>
          </w:p>
        </w:tc>
        <w:tc>
          <w:tcPr>
            <w:tcW w:w="980" w:type="pct"/>
            <w:shd w:val="clear" w:color="auto" w:fill="auto"/>
          </w:tcPr>
          <w:p w:rsidR="007557F0" w:rsidRDefault="005010DD" w:rsidP="00CD2479">
            <w:pPr>
              <w:rPr>
                <w:rFonts w:eastAsia="Batang"/>
                <w:rtl/>
              </w:rPr>
            </w:pPr>
            <w:proofErr w:type="spellStart"/>
            <w:r>
              <w:rPr>
                <w:rFonts w:eastAsia="Batang"/>
              </w:rPr>
              <w:t>GNR_Statuses.KEY</w:t>
            </w:r>
            <w:proofErr w:type="spellEnd"/>
            <w:r>
              <w:rPr>
                <w:rFonts w:eastAsia="Batang"/>
              </w:rPr>
              <w:t xml:space="preserve"> = </w:t>
            </w:r>
            <w:proofErr w:type="spellStart"/>
            <w:r>
              <w:rPr>
                <w:rFonts w:eastAsia="Batang"/>
              </w:rPr>
              <w:t>GNR_Items</w:t>
            </w:r>
            <w:proofErr w:type="spellEnd"/>
            <w:r>
              <w:rPr>
                <w:rFonts w:eastAsia="Batang"/>
              </w:rPr>
              <w:t xml:space="preserve">. </w:t>
            </w:r>
            <w:proofErr w:type="spellStart"/>
            <w:r>
              <w:rPr>
                <w:rFonts w:eastAsia="Batang"/>
              </w:rPr>
              <w:t>FK_StatusID</w:t>
            </w:r>
            <w:proofErr w:type="spellEnd"/>
          </w:p>
        </w:tc>
      </w:tr>
      <w:tr w:rsidR="00A04C73" w:rsidRPr="00A7429E" w:rsidTr="003C38A1">
        <w:trPr>
          <w:tblHeader/>
        </w:trPr>
        <w:tc>
          <w:tcPr>
            <w:tcW w:w="138" w:type="pct"/>
            <w:shd w:val="clear" w:color="auto" w:fill="auto"/>
          </w:tcPr>
          <w:p w:rsidR="00A04C73" w:rsidRPr="00A7429E" w:rsidRDefault="00A04C73" w:rsidP="00CD2479">
            <w:pPr>
              <w:pStyle w:val="af0"/>
              <w:numPr>
                <w:ilvl w:val="0"/>
                <w:numId w:val="7"/>
              </w:numPr>
              <w:spacing w:after="160" w:line="259" w:lineRule="auto"/>
              <w:contextualSpacing/>
              <w:rPr>
                <w:rFonts w:ascii="Tahoma" w:eastAsia="Batang" w:hAnsi="Tahoma"/>
                <w:b/>
                <w:bCs/>
                <w:rtl/>
              </w:rPr>
            </w:pPr>
          </w:p>
        </w:tc>
        <w:tc>
          <w:tcPr>
            <w:tcW w:w="963" w:type="pct"/>
          </w:tcPr>
          <w:p w:rsidR="00A04C73" w:rsidRDefault="00A04C73" w:rsidP="00CD2479">
            <w:pPr>
              <w:rPr>
                <w:rFonts w:eastAsia="Batang"/>
              </w:rPr>
            </w:pPr>
            <w:proofErr w:type="spellStart"/>
            <w:r>
              <w:rPr>
                <w:rFonts w:eastAsia="Batang"/>
              </w:rPr>
              <w:t>ItemNotes</w:t>
            </w:r>
            <w:proofErr w:type="spellEnd"/>
          </w:p>
        </w:tc>
        <w:tc>
          <w:tcPr>
            <w:tcW w:w="688" w:type="pct"/>
            <w:shd w:val="clear" w:color="auto" w:fill="auto"/>
          </w:tcPr>
          <w:p w:rsidR="00A04C73" w:rsidRDefault="00A04C73" w:rsidP="00CD2479">
            <w:pPr>
              <w:rPr>
                <w:rFonts w:eastAsia="Batang"/>
                <w:rtl/>
              </w:rPr>
            </w:pPr>
            <w:r>
              <w:rPr>
                <w:rFonts w:eastAsia="Batang" w:hint="cs"/>
                <w:rtl/>
              </w:rPr>
              <w:t>הערות לפריט בישיבה</w:t>
            </w:r>
          </w:p>
        </w:tc>
        <w:tc>
          <w:tcPr>
            <w:tcW w:w="504" w:type="pct"/>
            <w:shd w:val="clear" w:color="auto" w:fill="auto"/>
          </w:tcPr>
          <w:p w:rsidR="00A04C73" w:rsidRDefault="00A04C73" w:rsidP="00CD2479">
            <w:pPr>
              <w:rPr>
                <w:rFonts w:eastAsia="Batang"/>
              </w:rPr>
            </w:pPr>
            <w:r>
              <w:rPr>
                <w:rFonts w:eastAsia="Batang"/>
              </w:rPr>
              <w:t>String</w:t>
            </w:r>
          </w:p>
        </w:tc>
        <w:tc>
          <w:tcPr>
            <w:tcW w:w="876" w:type="pct"/>
          </w:tcPr>
          <w:p w:rsidR="00A04C73" w:rsidRDefault="00A04C73" w:rsidP="00CD2479">
            <w:pPr>
              <w:rPr>
                <w:rFonts w:eastAsia="Batang"/>
              </w:rPr>
            </w:pPr>
            <w:proofErr w:type="spellStart"/>
            <w:r>
              <w:rPr>
                <w:rFonts w:eastAsia="Batang"/>
              </w:rPr>
              <w:t>GNR_Items</w:t>
            </w:r>
            <w:proofErr w:type="spellEnd"/>
          </w:p>
        </w:tc>
        <w:tc>
          <w:tcPr>
            <w:tcW w:w="851" w:type="pct"/>
          </w:tcPr>
          <w:p w:rsidR="00A04C73" w:rsidRDefault="00A04C73" w:rsidP="00CD2479">
            <w:pPr>
              <w:jc w:val="center"/>
              <w:rPr>
                <w:rFonts w:eastAsia="Batang"/>
              </w:rPr>
            </w:pPr>
            <w:r>
              <w:rPr>
                <w:rFonts w:eastAsia="Batang"/>
              </w:rPr>
              <w:t>Notes</w:t>
            </w:r>
          </w:p>
        </w:tc>
        <w:tc>
          <w:tcPr>
            <w:tcW w:w="980" w:type="pct"/>
            <w:shd w:val="clear" w:color="auto" w:fill="auto"/>
          </w:tcPr>
          <w:p w:rsidR="00A04C73" w:rsidRDefault="009475DF" w:rsidP="00CD2479">
            <w:pPr>
              <w:rPr>
                <w:rFonts w:eastAsia="Batang"/>
              </w:rPr>
            </w:pPr>
            <w:r>
              <w:rPr>
                <w:rFonts w:eastAsia="Batang" w:hint="cs"/>
                <w:rtl/>
              </w:rPr>
              <w:t xml:space="preserve">כאשר </w:t>
            </w:r>
            <w:r>
              <w:rPr>
                <w:rFonts w:eastAsia="Batang"/>
              </w:rPr>
              <w:t xml:space="preserve">GNR_Items.ID = </w:t>
            </w:r>
            <w:proofErr w:type="spellStart"/>
            <w:r>
              <w:rPr>
                <w:rFonts w:eastAsia="Batang"/>
              </w:rPr>
              <w:t>PLM_SessionItems</w:t>
            </w:r>
            <w:proofErr w:type="spellEnd"/>
            <w:r>
              <w:rPr>
                <w:rFonts w:eastAsia="Batang"/>
              </w:rPr>
              <w:t>.</w:t>
            </w:r>
            <w:r w:rsidRPr="00A7429E">
              <w:rPr>
                <w:rFonts w:eastAsia="Batang"/>
              </w:rPr>
              <w:t xml:space="preserve"> </w:t>
            </w:r>
            <w:proofErr w:type="spellStart"/>
            <w:r w:rsidRPr="00A7429E">
              <w:rPr>
                <w:rFonts w:eastAsia="Batang"/>
              </w:rPr>
              <w:t>FK_ItemID</w:t>
            </w:r>
            <w:proofErr w:type="spellEnd"/>
          </w:p>
        </w:tc>
      </w:tr>
    </w:tbl>
    <w:p w:rsidR="00224E9A" w:rsidRDefault="00224E9A" w:rsidP="00376028">
      <w:pPr>
        <w:ind w:left="360" w:firstLine="720"/>
        <w:rPr>
          <w:rtl/>
        </w:rPr>
      </w:pPr>
    </w:p>
    <w:p w:rsidR="002C1A99" w:rsidRDefault="002C1A99" w:rsidP="00376028">
      <w:pPr>
        <w:ind w:left="360" w:firstLine="720"/>
        <w:rPr>
          <w:rtl/>
        </w:rPr>
      </w:pPr>
      <w:r>
        <w:rPr>
          <w:rFonts w:hint="cs"/>
          <w:rtl/>
        </w:rPr>
        <w:t xml:space="preserve">יוחזרו </w:t>
      </w:r>
      <w:r w:rsidR="00AE0E87">
        <w:rPr>
          <w:rFonts w:hint="cs"/>
          <w:rtl/>
        </w:rPr>
        <w:t>כל ה</w:t>
      </w:r>
      <w:r>
        <w:rPr>
          <w:rFonts w:hint="cs"/>
          <w:rtl/>
        </w:rPr>
        <w:t>ישיבות החלות בתאריך הנקלט ו</w:t>
      </w:r>
      <w:r w:rsidR="00AE0E87">
        <w:rPr>
          <w:rFonts w:hint="cs"/>
          <w:rtl/>
        </w:rPr>
        <w:t xml:space="preserve">נמצאות </w:t>
      </w:r>
      <w:r>
        <w:rPr>
          <w:rFonts w:hint="cs"/>
          <w:rtl/>
        </w:rPr>
        <w:t>בסטטוסים הבאים:</w:t>
      </w:r>
    </w:p>
    <w:p w:rsidR="002C1A99" w:rsidRDefault="002C1A99" w:rsidP="00376028">
      <w:pPr>
        <w:ind w:left="360" w:firstLine="720"/>
        <w:rPr>
          <w:rtl/>
        </w:rPr>
      </w:pPr>
      <w:r>
        <w:rPr>
          <w:rFonts w:hint="cs"/>
          <w:rtl/>
        </w:rPr>
        <w:t>בתכנון, פעילה, הסתיימה.</w:t>
      </w:r>
    </w:p>
    <w:p w:rsidR="00B719D8" w:rsidRDefault="00B719D8" w:rsidP="00376028">
      <w:pPr>
        <w:ind w:left="360" w:firstLine="720"/>
        <w:rPr>
          <w:rtl/>
        </w:rPr>
      </w:pPr>
    </w:p>
    <w:p w:rsidR="00224E9A" w:rsidRDefault="00224E9A" w:rsidP="000E43A8">
      <w:pPr>
        <w:pStyle w:val="3"/>
        <w:rPr>
          <w:rtl/>
        </w:rPr>
      </w:pPr>
      <w:r>
        <w:rPr>
          <w:rFonts w:hint="cs"/>
          <w:rtl/>
        </w:rPr>
        <w:t xml:space="preserve"> </w:t>
      </w:r>
      <w:r w:rsidR="000E43A8">
        <w:rPr>
          <w:rFonts w:hint="cs"/>
          <w:rtl/>
        </w:rPr>
        <w:t xml:space="preserve">ממשק לקבלת מסמכי חקיקה ממערכת 757  </w:t>
      </w:r>
    </w:p>
    <w:p w:rsidR="008D4FB2" w:rsidRDefault="00C6555D" w:rsidP="00934320">
      <w:pPr>
        <w:pStyle w:val="4"/>
        <w:rPr>
          <w:rtl/>
        </w:rPr>
      </w:pPr>
      <w:r>
        <w:rPr>
          <w:rFonts w:hint="cs"/>
          <w:rtl/>
        </w:rPr>
        <w:t xml:space="preserve">תיאור </w:t>
      </w:r>
      <w:r w:rsidR="00934320">
        <w:rPr>
          <w:rFonts w:hint="cs"/>
          <w:rtl/>
        </w:rPr>
        <w:t>כללי</w:t>
      </w:r>
    </w:p>
    <w:p w:rsidR="00C6555D" w:rsidRDefault="00942061" w:rsidP="00942061">
      <w:pPr>
        <w:ind w:left="720"/>
        <w:rPr>
          <w:rtl/>
        </w:rPr>
      </w:pPr>
      <w:r>
        <w:rPr>
          <w:rFonts w:hint="cs"/>
          <w:rtl/>
        </w:rPr>
        <w:t>מערכת 757 מספקת ממשק המאפשר גישה לנתונים ולקבצים במאגר.</w:t>
      </w:r>
    </w:p>
    <w:p w:rsidR="00942061" w:rsidRDefault="00942061" w:rsidP="00942061">
      <w:pPr>
        <w:ind w:left="720"/>
        <w:rPr>
          <w:rtl/>
        </w:rPr>
      </w:pPr>
      <w:r>
        <w:rPr>
          <w:rFonts w:hint="cs"/>
          <w:rtl/>
        </w:rPr>
        <w:t>יתווסף שירות חדש לממשק 757 שיחזיר קובץ לפי מזהה פריט וסוג מסמך.</w:t>
      </w:r>
    </w:p>
    <w:p w:rsidR="004B036B" w:rsidRDefault="004B036B" w:rsidP="00942061">
      <w:pPr>
        <w:ind w:left="720"/>
        <w:rPr>
          <w:rtl/>
        </w:rPr>
      </w:pPr>
    </w:p>
    <w:p w:rsidR="00DB461D" w:rsidRDefault="004B036B" w:rsidP="004B036B">
      <w:pPr>
        <w:pStyle w:val="4"/>
        <w:rPr>
          <w:rtl/>
        </w:rPr>
      </w:pPr>
      <w:r>
        <w:rPr>
          <w:rFonts w:hint="cs"/>
          <w:rtl/>
        </w:rPr>
        <w:t>הגדרת הממשק</w:t>
      </w:r>
    </w:p>
    <w:tbl>
      <w:tblPr>
        <w:bidiVisual/>
        <w:tblW w:w="8989" w:type="dxa"/>
        <w:tblInd w:w="6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00"/>
        <w:gridCol w:w="6289"/>
      </w:tblGrid>
      <w:tr w:rsidR="004B036B" w:rsidRPr="000B3B9E" w:rsidTr="006B2E8B">
        <w:tc>
          <w:tcPr>
            <w:tcW w:w="2700" w:type="dxa"/>
            <w:shd w:val="clear" w:color="auto" w:fill="auto"/>
          </w:tcPr>
          <w:p w:rsidR="004B036B" w:rsidRPr="005F5110" w:rsidRDefault="004B036B" w:rsidP="006B2E8B">
            <w:pPr>
              <w:rPr>
                <w:b/>
                <w:bCs/>
              </w:rPr>
            </w:pPr>
            <w:r w:rsidRPr="005F5110">
              <w:rPr>
                <w:rFonts w:hint="cs"/>
                <w:b/>
                <w:bCs/>
                <w:rtl/>
              </w:rPr>
              <w:t>סוג הממשק</w:t>
            </w:r>
          </w:p>
        </w:tc>
        <w:tc>
          <w:tcPr>
            <w:tcW w:w="6289" w:type="dxa"/>
            <w:shd w:val="clear" w:color="auto" w:fill="auto"/>
          </w:tcPr>
          <w:p w:rsidR="004B036B" w:rsidRPr="000B3B9E" w:rsidRDefault="00DF7927" w:rsidP="006B2E8B">
            <w:r>
              <w:t>web</w:t>
            </w:r>
            <w:r w:rsidR="004B036B">
              <w:t xml:space="preserve"> Service</w:t>
            </w:r>
          </w:p>
        </w:tc>
      </w:tr>
      <w:tr w:rsidR="004B036B" w:rsidRPr="000B3B9E" w:rsidTr="006B2E8B">
        <w:tc>
          <w:tcPr>
            <w:tcW w:w="2700" w:type="dxa"/>
            <w:shd w:val="clear" w:color="auto" w:fill="auto"/>
          </w:tcPr>
          <w:p w:rsidR="004B036B" w:rsidRPr="005F5110" w:rsidRDefault="004B036B" w:rsidP="006B2E8B">
            <w:pPr>
              <w:rPr>
                <w:b/>
                <w:bCs/>
                <w:rtl/>
              </w:rPr>
            </w:pPr>
            <w:r w:rsidRPr="005F5110">
              <w:rPr>
                <w:rFonts w:hint="cs"/>
                <w:b/>
                <w:bCs/>
                <w:rtl/>
              </w:rPr>
              <w:t>הפעלה</w:t>
            </w:r>
          </w:p>
        </w:tc>
        <w:tc>
          <w:tcPr>
            <w:tcW w:w="6289" w:type="dxa"/>
            <w:shd w:val="clear" w:color="auto" w:fill="auto"/>
          </w:tcPr>
          <w:p w:rsidR="004B036B" w:rsidRPr="000B3B9E" w:rsidRDefault="004B036B" w:rsidP="006B2E8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יזום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לפי דרישה.</w:t>
            </w:r>
          </w:p>
        </w:tc>
      </w:tr>
      <w:tr w:rsidR="004B036B" w:rsidRPr="000B3B9E" w:rsidTr="006B2E8B">
        <w:tc>
          <w:tcPr>
            <w:tcW w:w="2700" w:type="dxa"/>
            <w:shd w:val="clear" w:color="auto" w:fill="auto"/>
          </w:tcPr>
          <w:p w:rsidR="004B036B" w:rsidRPr="005F5110" w:rsidRDefault="004B036B" w:rsidP="006B2E8B">
            <w:pPr>
              <w:rPr>
                <w:b/>
                <w:bCs/>
                <w:rtl/>
              </w:rPr>
            </w:pPr>
            <w:r w:rsidRPr="005F5110">
              <w:rPr>
                <w:rFonts w:hint="cs"/>
                <w:b/>
                <w:bCs/>
                <w:rtl/>
              </w:rPr>
              <w:t>מערכת שולחת</w:t>
            </w:r>
          </w:p>
        </w:tc>
        <w:tc>
          <w:tcPr>
            <w:tcW w:w="6289" w:type="dxa"/>
            <w:shd w:val="clear" w:color="auto" w:fill="auto"/>
          </w:tcPr>
          <w:p w:rsidR="004B036B" w:rsidRDefault="00DF7927" w:rsidP="006B2E8B">
            <w:pPr>
              <w:rPr>
                <w:rtl/>
              </w:rPr>
            </w:pPr>
            <w:r>
              <w:t>757</w:t>
            </w:r>
          </w:p>
        </w:tc>
      </w:tr>
      <w:tr w:rsidR="004B036B" w:rsidRPr="000B3B9E" w:rsidTr="006B2E8B">
        <w:tc>
          <w:tcPr>
            <w:tcW w:w="2700" w:type="dxa"/>
            <w:shd w:val="clear" w:color="auto" w:fill="auto"/>
          </w:tcPr>
          <w:p w:rsidR="004B036B" w:rsidRPr="005F5110" w:rsidRDefault="004B036B" w:rsidP="006B2E8B">
            <w:pPr>
              <w:rPr>
                <w:b/>
                <w:bCs/>
                <w:rtl/>
              </w:rPr>
            </w:pPr>
            <w:r w:rsidRPr="005F5110">
              <w:rPr>
                <w:rFonts w:hint="cs"/>
                <w:b/>
                <w:bCs/>
                <w:rtl/>
              </w:rPr>
              <w:t>מערכת מקבלת</w:t>
            </w:r>
          </w:p>
        </w:tc>
        <w:tc>
          <w:tcPr>
            <w:tcW w:w="6289" w:type="dxa"/>
            <w:shd w:val="clear" w:color="auto" w:fill="auto"/>
          </w:tcPr>
          <w:p w:rsidR="004B036B" w:rsidRPr="000B3B9E" w:rsidRDefault="004B036B" w:rsidP="006B2E8B">
            <w:pPr>
              <w:rPr>
                <w:rtl/>
              </w:rPr>
            </w:pPr>
            <w:r>
              <w:rPr>
                <w:rFonts w:hint="cs"/>
                <w:rtl/>
              </w:rPr>
              <w:t>יישום העברת מסמכים למליאה</w:t>
            </w:r>
          </w:p>
        </w:tc>
      </w:tr>
      <w:tr w:rsidR="004B036B" w:rsidRPr="000B3B9E" w:rsidTr="006B2E8B">
        <w:tc>
          <w:tcPr>
            <w:tcW w:w="2700" w:type="dxa"/>
            <w:shd w:val="clear" w:color="auto" w:fill="auto"/>
          </w:tcPr>
          <w:p w:rsidR="004B036B" w:rsidRPr="005F5110" w:rsidRDefault="004B036B" w:rsidP="006B2E8B">
            <w:pPr>
              <w:rPr>
                <w:b/>
                <w:bCs/>
              </w:rPr>
            </w:pPr>
            <w:r w:rsidRPr="005F5110">
              <w:rPr>
                <w:rFonts w:hint="cs"/>
                <w:b/>
                <w:bCs/>
                <w:rtl/>
              </w:rPr>
              <w:t>מערכת מפעילה</w:t>
            </w:r>
          </w:p>
        </w:tc>
        <w:tc>
          <w:tcPr>
            <w:tcW w:w="6289" w:type="dxa"/>
            <w:shd w:val="clear" w:color="auto" w:fill="auto"/>
          </w:tcPr>
          <w:p w:rsidR="004B036B" w:rsidRPr="000B3B9E" w:rsidRDefault="004B036B" w:rsidP="006B2E8B">
            <w:pPr>
              <w:rPr>
                <w:rtl/>
              </w:rPr>
            </w:pPr>
            <w:r>
              <w:rPr>
                <w:rFonts w:hint="cs"/>
                <w:rtl/>
              </w:rPr>
              <w:t>יישום העברת מסמכים למליאה</w:t>
            </w:r>
            <w:r>
              <w:t xml:space="preserve"> </w:t>
            </w:r>
          </w:p>
        </w:tc>
      </w:tr>
      <w:tr w:rsidR="004B036B" w:rsidRPr="000B3B9E" w:rsidTr="006B2E8B">
        <w:tc>
          <w:tcPr>
            <w:tcW w:w="2700" w:type="dxa"/>
            <w:shd w:val="clear" w:color="auto" w:fill="auto"/>
          </w:tcPr>
          <w:p w:rsidR="004B036B" w:rsidRPr="005F5110" w:rsidRDefault="004B036B" w:rsidP="006B2E8B">
            <w:pPr>
              <w:rPr>
                <w:b/>
                <w:bCs/>
              </w:rPr>
            </w:pPr>
            <w:r w:rsidRPr="005F5110">
              <w:rPr>
                <w:rFonts w:hint="cs"/>
                <w:b/>
                <w:bCs/>
                <w:rtl/>
              </w:rPr>
              <w:t>מידע המועבר בממשק</w:t>
            </w:r>
          </w:p>
        </w:tc>
        <w:tc>
          <w:tcPr>
            <w:tcW w:w="6289" w:type="dxa"/>
            <w:shd w:val="clear" w:color="auto" w:fill="auto"/>
          </w:tcPr>
          <w:p w:rsidR="004B036B" w:rsidRPr="000B3B9E" w:rsidRDefault="002F5B06" w:rsidP="006B2E8B">
            <w:pPr>
              <w:rPr>
                <w:rtl/>
              </w:rPr>
            </w:pPr>
            <w:r>
              <w:rPr>
                <w:rFonts w:hint="cs"/>
                <w:rtl/>
              </w:rPr>
              <w:t>קובץ (</w:t>
            </w:r>
            <w:r w:rsidR="00EB67BB">
              <w:rPr>
                <w:rFonts w:hint="cs"/>
                <w:rtl/>
              </w:rPr>
              <w:t xml:space="preserve">כ- </w:t>
            </w:r>
            <w:r>
              <w:t>byte array</w:t>
            </w:r>
            <w:r>
              <w:rPr>
                <w:rFonts w:hint="cs"/>
                <w:rtl/>
              </w:rPr>
              <w:t>)</w:t>
            </w:r>
            <w:r w:rsidR="004B036B">
              <w:rPr>
                <w:rFonts w:hint="cs"/>
                <w:rtl/>
              </w:rPr>
              <w:t xml:space="preserve"> </w:t>
            </w:r>
          </w:p>
        </w:tc>
      </w:tr>
    </w:tbl>
    <w:p w:rsidR="004B036B" w:rsidRDefault="004B036B" w:rsidP="004B036B">
      <w:pPr>
        <w:rPr>
          <w:rtl/>
        </w:rPr>
      </w:pPr>
    </w:p>
    <w:p w:rsidR="00256A62" w:rsidRDefault="00256A62" w:rsidP="00256A62">
      <w:pPr>
        <w:pStyle w:val="4"/>
        <w:numPr>
          <w:ilvl w:val="3"/>
          <w:numId w:val="20"/>
        </w:numPr>
        <w:rPr>
          <w:rtl/>
        </w:rPr>
      </w:pPr>
      <w:r>
        <w:rPr>
          <w:rFonts w:hint="cs"/>
          <w:rtl/>
        </w:rPr>
        <w:t>פירוט הממשק</w:t>
      </w:r>
    </w:p>
    <w:p w:rsidR="00256A62" w:rsidRDefault="007D4212" w:rsidP="00B220DF">
      <w:pPr>
        <w:ind w:left="1080"/>
        <w:rPr>
          <w:rtl/>
        </w:rPr>
      </w:pPr>
      <w:r>
        <w:rPr>
          <w:rFonts w:hint="cs"/>
          <w:rtl/>
        </w:rPr>
        <w:t xml:space="preserve">השירות יקבל </w:t>
      </w:r>
      <w:r w:rsidR="00340CC6">
        <w:rPr>
          <w:rFonts w:hint="cs"/>
          <w:rtl/>
        </w:rPr>
        <w:t>מזהה פריט וסוג מסמך ויחזיר את המסמך מהסוג שהתבקש הקיים לפריט.</w:t>
      </w:r>
      <w:r w:rsidR="00B220DF">
        <w:rPr>
          <w:rFonts w:hint="cs"/>
          <w:rtl/>
        </w:rPr>
        <w:t xml:space="preserve"> הקובץ יועבר בשירות בצורה בינארית.</w:t>
      </w:r>
    </w:p>
    <w:p w:rsidR="00256A62" w:rsidRDefault="00340CC6" w:rsidP="00256A62">
      <w:pPr>
        <w:ind w:left="1080"/>
        <w:rPr>
          <w:rtl/>
        </w:rPr>
      </w:pPr>
      <w:r>
        <w:rPr>
          <w:rFonts w:hint="cs"/>
          <w:rtl/>
        </w:rPr>
        <w:t xml:space="preserve">במידה ולא קיים סוג הקובץ המבוקש לפריט, יוחזר </w:t>
      </w:r>
      <w:r>
        <w:t>null</w:t>
      </w:r>
      <w:r>
        <w:rPr>
          <w:rFonts w:hint="cs"/>
          <w:rtl/>
        </w:rPr>
        <w:t>.</w:t>
      </w:r>
    </w:p>
    <w:p w:rsidR="00256A62" w:rsidRPr="00223561" w:rsidRDefault="00256A62" w:rsidP="00256A62">
      <w:pPr>
        <w:ind w:left="360" w:firstLine="720"/>
        <w:rPr>
          <w:b/>
          <w:bCs/>
          <w:u w:val="single"/>
          <w:rtl/>
        </w:rPr>
      </w:pPr>
      <w:r w:rsidRPr="00223561">
        <w:rPr>
          <w:rFonts w:hint="cs"/>
          <w:b/>
          <w:bCs/>
          <w:u w:val="single"/>
          <w:rtl/>
        </w:rPr>
        <w:t xml:space="preserve">מבנה המידע </w:t>
      </w:r>
    </w:p>
    <w:p w:rsidR="00256A62" w:rsidRDefault="00256A62" w:rsidP="004C52E2">
      <w:pPr>
        <w:ind w:left="360" w:firstLine="720"/>
        <w:rPr>
          <w:u w:val="single"/>
          <w:rtl/>
        </w:rPr>
      </w:pPr>
      <w:r w:rsidRPr="004C52E2">
        <w:rPr>
          <w:rFonts w:hint="cs"/>
          <w:u w:val="single"/>
          <w:rtl/>
        </w:rPr>
        <w:t xml:space="preserve">קלט </w:t>
      </w:r>
    </w:p>
    <w:tbl>
      <w:tblPr>
        <w:bidiVisual/>
        <w:tblW w:w="6062" w:type="dxa"/>
        <w:tblInd w:w="143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4" w:space="0" w:color="808080"/>
          <w:insideV w:val="single" w:sz="4" w:space="0" w:color="808080"/>
        </w:tblBorders>
        <w:tblLayout w:type="fixed"/>
        <w:tblLook w:val="00A0" w:firstRow="1" w:lastRow="0" w:firstColumn="1" w:lastColumn="0" w:noHBand="0" w:noVBand="0"/>
      </w:tblPr>
      <w:tblGrid>
        <w:gridCol w:w="344"/>
        <w:gridCol w:w="1909"/>
        <w:gridCol w:w="1008"/>
        <w:gridCol w:w="850"/>
        <w:gridCol w:w="1951"/>
      </w:tblGrid>
      <w:tr w:rsidR="00B41C49" w:rsidTr="00B41C49">
        <w:trPr>
          <w:trHeight w:val="362"/>
          <w:tblHeader/>
        </w:trPr>
        <w:tc>
          <w:tcPr>
            <w:tcW w:w="344" w:type="dxa"/>
            <w:vMerge w:val="restart"/>
            <w:tcBorders>
              <w:top w:val="single" w:sz="12" w:space="0" w:color="808080"/>
              <w:left w:val="single" w:sz="12" w:space="0" w:color="808080"/>
              <w:bottom w:val="single" w:sz="4" w:space="0" w:color="808080"/>
              <w:right w:val="single" w:sz="4" w:space="0" w:color="808080"/>
            </w:tcBorders>
            <w:shd w:val="clear" w:color="auto" w:fill="95B3D7" w:themeFill="accent1" w:themeFillTint="99"/>
            <w:hideMark/>
          </w:tcPr>
          <w:p w:rsidR="00B41C49" w:rsidRDefault="00B41C49" w:rsidP="006B2E8B">
            <w:pPr>
              <w:rPr>
                <w:rFonts w:eastAsia="Batang"/>
                <w:b/>
                <w:bCs/>
                <w:rtl/>
              </w:rPr>
            </w:pPr>
            <w:r>
              <w:rPr>
                <w:rFonts w:eastAsia="Batang" w:hint="cs"/>
                <w:b/>
                <w:bCs/>
                <w:rtl/>
              </w:rPr>
              <w:t>#</w:t>
            </w:r>
          </w:p>
        </w:tc>
        <w:tc>
          <w:tcPr>
            <w:tcW w:w="1909" w:type="dxa"/>
            <w:vMerge w:val="restar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5B3D7" w:themeFill="accent1" w:themeFillTint="99"/>
            <w:hideMark/>
          </w:tcPr>
          <w:p w:rsidR="00B41C49" w:rsidRDefault="00B41C49" w:rsidP="006B2E8B">
            <w:pPr>
              <w:rPr>
                <w:rFonts w:eastAsia="Batang"/>
                <w:b/>
                <w:bCs/>
              </w:rPr>
            </w:pPr>
            <w:r>
              <w:rPr>
                <w:rFonts w:eastAsia="Batang" w:hint="cs"/>
                <w:b/>
                <w:bCs/>
                <w:rtl/>
              </w:rPr>
              <w:t xml:space="preserve">שם שדה </w:t>
            </w:r>
          </w:p>
        </w:tc>
        <w:tc>
          <w:tcPr>
            <w:tcW w:w="1008" w:type="dxa"/>
            <w:vMerge w:val="restar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5B3D7" w:themeFill="accent1" w:themeFillTint="99"/>
            <w:hideMark/>
          </w:tcPr>
          <w:p w:rsidR="00B41C49" w:rsidRDefault="00B41C49" w:rsidP="006B2E8B">
            <w:pPr>
              <w:rPr>
                <w:rFonts w:eastAsia="Batang"/>
                <w:b/>
                <w:bCs/>
              </w:rPr>
            </w:pPr>
            <w:r>
              <w:rPr>
                <w:rFonts w:eastAsia="Batang" w:hint="cs"/>
                <w:b/>
                <w:bCs/>
                <w:rtl/>
              </w:rPr>
              <w:t>תיאור שדה</w:t>
            </w:r>
          </w:p>
        </w:tc>
        <w:tc>
          <w:tcPr>
            <w:tcW w:w="850" w:type="dxa"/>
            <w:vMerge w:val="restar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5B3D7" w:themeFill="accent1" w:themeFillTint="99"/>
            <w:hideMark/>
          </w:tcPr>
          <w:p w:rsidR="00B41C49" w:rsidRDefault="00B41C49" w:rsidP="006B2E8B">
            <w:pPr>
              <w:rPr>
                <w:rFonts w:eastAsia="Batang"/>
                <w:b/>
                <w:bCs/>
              </w:rPr>
            </w:pPr>
            <w:r>
              <w:rPr>
                <w:rFonts w:eastAsia="Batang" w:hint="cs"/>
                <w:b/>
                <w:bCs/>
                <w:rtl/>
              </w:rPr>
              <w:t>סוג שדה</w:t>
            </w:r>
          </w:p>
        </w:tc>
        <w:tc>
          <w:tcPr>
            <w:tcW w:w="1951" w:type="dxa"/>
            <w:vMerge w:val="restar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12" w:space="0" w:color="808080"/>
            </w:tcBorders>
            <w:shd w:val="clear" w:color="auto" w:fill="95B3D7" w:themeFill="accent1" w:themeFillTint="99"/>
            <w:hideMark/>
          </w:tcPr>
          <w:p w:rsidR="00B41C49" w:rsidRDefault="00B41C49" w:rsidP="006B2E8B">
            <w:pPr>
              <w:rPr>
                <w:rFonts w:eastAsia="Batang"/>
                <w:b/>
                <w:bCs/>
              </w:rPr>
            </w:pPr>
            <w:r>
              <w:rPr>
                <w:rFonts w:eastAsia="Batang" w:hint="cs"/>
                <w:b/>
                <w:bCs/>
                <w:rtl/>
              </w:rPr>
              <w:t>הערות</w:t>
            </w:r>
          </w:p>
        </w:tc>
      </w:tr>
      <w:tr w:rsidR="00B41C49" w:rsidTr="00B41C49">
        <w:trPr>
          <w:trHeight w:val="337"/>
          <w:tblHeader/>
        </w:trPr>
        <w:tc>
          <w:tcPr>
            <w:tcW w:w="344" w:type="dxa"/>
            <w:vMerge/>
            <w:tcBorders>
              <w:top w:val="single" w:sz="12" w:space="0" w:color="808080"/>
              <w:left w:val="single" w:sz="12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B41C49" w:rsidRDefault="00B41C49" w:rsidP="006B2E8B">
            <w:pPr>
              <w:bidi w:val="0"/>
              <w:spacing w:before="0" w:line="240" w:lineRule="auto"/>
              <w:rPr>
                <w:rFonts w:eastAsia="Batang"/>
                <w:b/>
                <w:bCs/>
              </w:rPr>
            </w:pPr>
          </w:p>
        </w:tc>
        <w:tc>
          <w:tcPr>
            <w:tcW w:w="1909" w:type="dxa"/>
            <w:vMerge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B41C49" w:rsidRDefault="00B41C49" w:rsidP="006B2E8B">
            <w:pPr>
              <w:bidi w:val="0"/>
              <w:spacing w:before="0" w:line="240" w:lineRule="auto"/>
              <w:rPr>
                <w:rFonts w:eastAsia="Batang"/>
                <w:b/>
                <w:bCs/>
              </w:rPr>
            </w:pPr>
          </w:p>
        </w:tc>
        <w:tc>
          <w:tcPr>
            <w:tcW w:w="1008" w:type="dxa"/>
            <w:vMerge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B41C49" w:rsidRDefault="00B41C49" w:rsidP="006B2E8B">
            <w:pPr>
              <w:bidi w:val="0"/>
              <w:spacing w:before="0" w:line="240" w:lineRule="auto"/>
              <w:rPr>
                <w:rFonts w:eastAsia="Batang"/>
                <w:b/>
                <w:bCs/>
              </w:rPr>
            </w:pPr>
          </w:p>
        </w:tc>
        <w:tc>
          <w:tcPr>
            <w:tcW w:w="850" w:type="dxa"/>
            <w:vMerge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B41C49" w:rsidRDefault="00B41C49" w:rsidP="006B2E8B">
            <w:pPr>
              <w:bidi w:val="0"/>
              <w:spacing w:before="0" w:line="240" w:lineRule="auto"/>
              <w:rPr>
                <w:rFonts w:eastAsia="Batang"/>
                <w:b/>
                <w:bCs/>
              </w:rPr>
            </w:pPr>
          </w:p>
        </w:tc>
        <w:tc>
          <w:tcPr>
            <w:tcW w:w="1951" w:type="dxa"/>
            <w:vMerge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12" w:space="0" w:color="808080"/>
            </w:tcBorders>
            <w:vAlign w:val="center"/>
            <w:hideMark/>
          </w:tcPr>
          <w:p w:rsidR="00B41C49" w:rsidRDefault="00B41C49" w:rsidP="006B2E8B">
            <w:pPr>
              <w:bidi w:val="0"/>
              <w:spacing w:before="0" w:line="240" w:lineRule="auto"/>
              <w:rPr>
                <w:rFonts w:eastAsia="Batang"/>
                <w:b/>
                <w:bCs/>
              </w:rPr>
            </w:pPr>
          </w:p>
        </w:tc>
      </w:tr>
      <w:tr w:rsidR="00B41C49" w:rsidTr="00B41C49">
        <w:trPr>
          <w:tblHeader/>
        </w:trPr>
        <w:tc>
          <w:tcPr>
            <w:tcW w:w="344" w:type="dxa"/>
            <w:tcBorders>
              <w:top w:val="single" w:sz="4" w:space="0" w:color="808080"/>
              <w:left w:val="single" w:sz="12" w:space="0" w:color="808080"/>
              <w:bottom w:val="single" w:sz="4" w:space="0" w:color="808080"/>
              <w:right w:val="single" w:sz="4" w:space="0" w:color="808080"/>
            </w:tcBorders>
          </w:tcPr>
          <w:p w:rsidR="00B41C49" w:rsidRPr="006357BB" w:rsidRDefault="00B41C49" w:rsidP="006B2E8B">
            <w:pPr>
              <w:spacing w:after="160" w:line="256" w:lineRule="auto"/>
              <w:contextualSpacing/>
              <w:rPr>
                <w:rFonts w:eastAsia="Batang"/>
                <w:b/>
                <w:bCs/>
              </w:rPr>
            </w:pPr>
          </w:p>
        </w:tc>
        <w:tc>
          <w:tcPr>
            <w:tcW w:w="19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B41C49" w:rsidRDefault="00107CAB" w:rsidP="006B2E8B">
            <w:pPr>
              <w:rPr>
                <w:rFonts w:eastAsia="Batang"/>
              </w:rPr>
            </w:pPr>
            <w:proofErr w:type="spellStart"/>
            <w:r>
              <w:t>ItemID</w:t>
            </w:r>
            <w:proofErr w:type="spellEnd"/>
          </w:p>
        </w:tc>
        <w:tc>
          <w:tcPr>
            <w:tcW w:w="10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B41C49" w:rsidRDefault="00107CAB" w:rsidP="006B2E8B">
            <w:pPr>
              <w:rPr>
                <w:rFonts w:eastAsia="Batang"/>
              </w:rPr>
            </w:pPr>
            <w:r>
              <w:rPr>
                <w:rFonts w:eastAsia="Batang" w:hint="cs"/>
                <w:rtl/>
              </w:rPr>
              <w:t>מזהה פריט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B41C49" w:rsidRDefault="00B41C49" w:rsidP="006B2E8B">
            <w:pPr>
              <w:rPr>
                <w:rFonts w:eastAsia="Batang"/>
              </w:rPr>
            </w:pPr>
            <w:proofErr w:type="spellStart"/>
            <w:r>
              <w:rPr>
                <w:rFonts w:eastAsia="Batang"/>
              </w:rPr>
              <w:t>Int</w:t>
            </w:r>
            <w:proofErr w:type="spellEnd"/>
          </w:p>
        </w:tc>
        <w:tc>
          <w:tcPr>
            <w:tcW w:w="19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2" w:space="0" w:color="808080"/>
            </w:tcBorders>
          </w:tcPr>
          <w:p w:rsidR="00B41C49" w:rsidRDefault="00B41C49" w:rsidP="006B2E8B">
            <w:pPr>
              <w:rPr>
                <w:rFonts w:eastAsia="Batang"/>
              </w:rPr>
            </w:pPr>
          </w:p>
        </w:tc>
      </w:tr>
      <w:tr w:rsidR="00B41C49" w:rsidTr="00B41C49">
        <w:trPr>
          <w:tblHeader/>
        </w:trPr>
        <w:tc>
          <w:tcPr>
            <w:tcW w:w="344" w:type="dxa"/>
            <w:tcBorders>
              <w:top w:val="single" w:sz="4" w:space="0" w:color="808080"/>
              <w:left w:val="single" w:sz="12" w:space="0" w:color="808080"/>
              <w:bottom w:val="single" w:sz="4" w:space="0" w:color="808080"/>
              <w:right w:val="single" w:sz="4" w:space="0" w:color="808080"/>
            </w:tcBorders>
          </w:tcPr>
          <w:p w:rsidR="00B41C49" w:rsidRPr="006357BB" w:rsidRDefault="00B41C49" w:rsidP="006B2E8B">
            <w:pPr>
              <w:spacing w:after="160" w:line="256" w:lineRule="auto"/>
              <w:contextualSpacing/>
              <w:rPr>
                <w:rFonts w:eastAsia="Batang"/>
                <w:b/>
                <w:bCs/>
              </w:rPr>
            </w:pPr>
          </w:p>
        </w:tc>
        <w:tc>
          <w:tcPr>
            <w:tcW w:w="19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B41C49" w:rsidRDefault="00FF2C72" w:rsidP="006B2E8B">
            <w:pPr>
              <w:rPr>
                <w:rFonts w:eastAsia="Batang"/>
              </w:rPr>
            </w:pPr>
            <w:proofErr w:type="spellStart"/>
            <w:r>
              <w:rPr>
                <w:rFonts w:eastAsia="Batang"/>
              </w:rPr>
              <w:t>DocumentType</w:t>
            </w:r>
            <w:proofErr w:type="spellEnd"/>
          </w:p>
        </w:tc>
        <w:tc>
          <w:tcPr>
            <w:tcW w:w="10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B41C49" w:rsidRDefault="00FF2C72" w:rsidP="006B2E8B">
            <w:pPr>
              <w:rPr>
                <w:rFonts w:eastAsia="Batang"/>
                <w:rtl/>
              </w:rPr>
            </w:pPr>
            <w:r>
              <w:rPr>
                <w:rFonts w:eastAsia="Batang" w:hint="cs"/>
                <w:rtl/>
              </w:rPr>
              <w:t>סוג מסמך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B41C49" w:rsidRDefault="00FF2C72" w:rsidP="006B2E8B">
            <w:pPr>
              <w:rPr>
                <w:rFonts w:eastAsia="Batang"/>
              </w:rPr>
            </w:pPr>
            <w:proofErr w:type="spellStart"/>
            <w:r>
              <w:rPr>
                <w:rFonts w:eastAsia="Batang"/>
              </w:rPr>
              <w:t>int</w:t>
            </w:r>
            <w:proofErr w:type="spellEnd"/>
          </w:p>
        </w:tc>
        <w:tc>
          <w:tcPr>
            <w:tcW w:w="19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2" w:space="0" w:color="808080"/>
            </w:tcBorders>
            <w:hideMark/>
          </w:tcPr>
          <w:p w:rsidR="00B41C49" w:rsidRDefault="00B41C49" w:rsidP="006B2E8B">
            <w:pPr>
              <w:rPr>
                <w:rFonts w:eastAsia="Batang"/>
              </w:rPr>
            </w:pPr>
          </w:p>
        </w:tc>
      </w:tr>
    </w:tbl>
    <w:p w:rsidR="004C52E2" w:rsidRPr="004C52E2" w:rsidRDefault="004C52E2" w:rsidP="004C52E2">
      <w:pPr>
        <w:ind w:left="360" w:firstLine="720"/>
        <w:rPr>
          <w:rtl/>
        </w:rPr>
      </w:pPr>
    </w:p>
    <w:p w:rsidR="00916D21" w:rsidRDefault="00256A62" w:rsidP="007C11E7">
      <w:pPr>
        <w:ind w:left="360" w:firstLine="720"/>
        <w:rPr>
          <w:rtl/>
        </w:rPr>
      </w:pPr>
      <w:r w:rsidRPr="00664B5C">
        <w:rPr>
          <w:rFonts w:hint="cs"/>
          <w:u w:val="single"/>
          <w:rtl/>
        </w:rPr>
        <w:t>פלט</w:t>
      </w:r>
      <w:r>
        <w:rPr>
          <w:rFonts w:hint="cs"/>
          <w:rtl/>
        </w:rPr>
        <w:t xml:space="preserve"> </w:t>
      </w:r>
      <w:r w:rsidR="00916D21">
        <w:rPr>
          <w:rFonts w:hint="cs"/>
          <w:rtl/>
        </w:rPr>
        <w:t>:</w:t>
      </w:r>
      <w:r>
        <w:rPr>
          <w:rFonts w:hint="cs"/>
          <w:rtl/>
        </w:rPr>
        <w:t xml:space="preserve"> </w:t>
      </w:r>
      <w:r w:rsidR="00916D21">
        <w:rPr>
          <w:rFonts w:hint="cs"/>
          <w:rtl/>
        </w:rPr>
        <w:t>הקובץ המשויך</w:t>
      </w:r>
      <w:r w:rsidR="00B220DF">
        <w:rPr>
          <w:rFonts w:hint="cs"/>
          <w:rtl/>
        </w:rPr>
        <w:t xml:space="preserve"> לפריט ולסוג המסמך שהתקבלו</w:t>
      </w:r>
      <w:r w:rsidR="00916D21">
        <w:rPr>
          <w:rFonts w:hint="cs"/>
          <w:rtl/>
        </w:rPr>
        <w:t xml:space="preserve">, </w:t>
      </w:r>
      <w:r w:rsidR="007C11E7">
        <w:rPr>
          <w:rFonts w:hint="cs"/>
          <w:rtl/>
        </w:rPr>
        <w:t>ב</w:t>
      </w:r>
      <w:r w:rsidR="00916D21">
        <w:rPr>
          <w:rFonts w:hint="cs"/>
          <w:rtl/>
        </w:rPr>
        <w:t>פורמטים הבאים:</w:t>
      </w:r>
    </w:p>
    <w:p w:rsidR="00916D21" w:rsidRPr="00AF250B" w:rsidRDefault="00916D21" w:rsidP="00916D21">
      <w:pPr>
        <w:pStyle w:val="af0"/>
        <w:numPr>
          <w:ilvl w:val="0"/>
          <w:numId w:val="21"/>
        </w:numPr>
        <w:spacing w:line="360" w:lineRule="auto"/>
        <w:rPr>
          <w:rFonts w:ascii="Tahoma" w:hAnsi="Tahoma" w:cs="Tahoma"/>
          <w:sz w:val="20"/>
          <w:szCs w:val="20"/>
          <w:rtl/>
        </w:rPr>
      </w:pPr>
      <w:proofErr w:type="spellStart"/>
      <w:r w:rsidRPr="00AF250B">
        <w:rPr>
          <w:rFonts w:ascii="Tahoma" w:hAnsi="Tahoma" w:cs="Tahoma"/>
          <w:sz w:val="20"/>
          <w:szCs w:val="20"/>
          <w:rtl/>
        </w:rPr>
        <w:t>הצ"ח</w:t>
      </w:r>
      <w:proofErr w:type="spellEnd"/>
      <w:r w:rsidRPr="00AF250B">
        <w:rPr>
          <w:rFonts w:ascii="Tahoma" w:hAnsi="Tahoma" w:cs="Tahoma"/>
          <w:sz w:val="20"/>
          <w:szCs w:val="20"/>
          <w:rtl/>
        </w:rPr>
        <w:t xml:space="preserve"> טרומית (</w:t>
      </w:r>
      <w:r w:rsidRPr="00AF250B">
        <w:rPr>
          <w:rFonts w:ascii="Tahoma" w:hAnsi="Tahoma" w:cs="Tahoma"/>
          <w:sz w:val="20"/>
          <w:szCs w:val="20"/>
        </w:rPr>
        <w:t>type=1</w:t>
      </w:r>
      <w:r w:rsidRPr="00AF250B">
        <w:rPr>
          <w:rFonts w:ascii="Tahoma" w:hAnsi="Tahoma" w:cs="Tahoma"/>
          <w:sz w:val="20"/>
          <w:szCs w:val="20"/>
          <w:rtl/>
        </w:rPr>
        <w:t xml:space="preserve">) – קובץ בפורמט </w:t>
      </w:r>
      <w:proofErr w:type="spellStart"/>
      <w:r w:rsidRPr="00AF250B">
        <w:rPr>
          <w:rFonts w:ascii="Tahoma" w:hAnsi="Tahoma" w:cs="Tahoma"/>
          <w:sz w:val="20"/>
          <w:szCs w:val="20"/>
        </w:rPr>
        <w:t>docx</w:t>
      </w:r>
      <w:proofErr w:type="spellEnd"/>
      <w:r w:rsidRPr="00AF250B">
        <w:rPr>
          <w:rFonts w:ascii="Tahoma" w:hAnsi="Tahoma" w:cs="Tahoma"/>
          <w:sz w:val="20"/>
          <w:szCs w:val="20"/>
        </w:rPr>
        <w:t>/doc</w:t>
      </w:r>
    </w:p>
    <w:p w:rsidR="00916D21" w:rsidRPr="00AF250B" w:rsidRDefault="00916D21" w:rsidP="00916D21">
      <w:pPr>
        <w:pStyle w:val="af0"/>
        <w:numPr>
          <w:ilvl w:val="0"/>
          <w:numId w:val="21"/>
        </w:numPr>
        <w:spacing w:line="360" w:lineRule="auto"/>
        <w:rPr>
          <w:rFonts w:ascii="Tahoma" w:hAnsi="Tahoma" w:cs="Tahoma"/>
          <w:sz w:val="20"/>
          <w:szCs w:val="20"/>
          <w:rtl/>
        </w:rPr>
      </w:pPr>
      <w:r w:rsidRPr="00AF250B">
        <w:rPr>
          <w:rFonts w:ascii="Tahoma" w:hAnsi="Tahoma" w:cs="Tahoma"/>
          <w:sz w:val="20"/>
          <w:szCs w:val="20"/>
          <w:rtl/>
        </w:rPr>
        <w:t>נוסח לקריאה ראשונה (</w:t>
      </w:r>
      <w:r w:rsidRPr="00AF250B">
        <w:rPr>
          <w:rFonts w:ascii="Tahoma" w:hAnsi="Tahoma" w:cs="Tahoma"/>
          <w:sz w:val="20"/>
          <w:szCs w:val="20"/>
        </w:rPr>
        <w:t>type=2</w:t>
      </w:r>
      <w:r w:rsidRPr="00AF250B">
        <w:rPr>
          <w:rFonts w:ascii="Tahoma" w:hAnsi="Tahoma" w:cs="Tahoma"/>
          <w:sz w:val="20"/>
          <w:szCs w:val="20"/>
          <w:rtl/>
        </w:rPr>
        <w:t xml:space="preserve">) – קובץ בפורמט </w:t>
      </w:r>
      <w:r w:rsidRPr="00AF250B">
        <w:rPr>
          <w:rFonts w:ascii="Tahoma" w:hAnsi="Tahoma" w:cs="Tahoma"/>
          <w:sz w:val="20"/>
          <w:szCs w:val="20"/>
        </w:rPr>
        <w:t>PDF</w:t>
      </w:r>
    </w:p>
    <w:p w:rsidR="00916D21" w:rsidRPr="00AF250B" w:rsidRDefault="00916D21" w:rsidP="00916D21">
      <w:pPr>
        <w:pStyle w:val="af0"/>
        <w:numPr>
          <w:ilvl w:val="0"/>
          <w:numId w:val="21"/>
        </w:numPr>
        <w:spacing w:line="360" w:lineRule="auto"/>
        <w:rPr>
          <w:rFonts w:ascii="Tahoma" w:hAnsi="Tahoma" w:cs="Tahoma"/>
          <w:sz w:val="20"/>
          <w:szCs w:val="20"/>
          <w:rtl/>
        </w:rPr>
      </w:pPr>
      <w:r w:rsidRPr="00AF250B">
        <w:rPr>
          <w:rFonts w:ascii="Tahoma" w:hAnsi="Tahoma" w:cs="Tahoma"/>
          <w:sz w:val="20"/>
          <w:szCs w:val="20"/>
          <w:rtl/>
        </w:rPr>
        <w:t>נוסח לקריאה שניה ושלישית (</w:t>
      </w:r>
      <w:r w:rsidRPr="00AF250B">
        <w:rPr>
          <w:rFonts w:ascii="Tahoma" w:hAnsi="Tahoma" w:cs="Tahoma"/>
          <w:sz w:val="20"/>
          <w:szCs w:val="20"/>
        </w:rPr>
        <w:t>type=4</w:t>
      </w:r>
      <w:r w:rsidRPr="00AF250B">
        <w:rPr>
          <w:rFonts w:ascii="Tahoma" w:hAnsi="Tahoma" w:cs="Tahoma"/>
          <w:sz w:val="20"/>
          <w:szCs w:val="20"/>
          <w:rtl/>
        </w:rPr>
        <w:t xml:space="preserve">) – קובץ בפורמט </w:t>
      </w:r>
      <w:r w:rsidRPr="00AF250B">
        <w:rPr>
          <w:rFonts w:ascii="Tahoma" w:hAnsi="Tahoma" w:cs="Tahoma"/>
          <w:sz w:val="20"/>
          <w:szCs w:val="20"/>
        </w:rPr>
        <w:t>PDF</w:t>
      </w:r>
    </w:p>
    <w:p w:rsidR="00916D21" w:rsidRPr="00AF250B" w:rsidRDefault="00916D21" w:rsidP="00916D21">
      <w:pPr>
        <w:pStyle w:val="af0"/>
        <w:numPr>
          <w:ilvl w:val="0"/>
          <w:numId w:val="21"/>
        </w:numPr>
        <w:spacing w:line="360" w:lineRule="auto"/>
        <w:rPr>
          <w:rFonts w:ascii="Tahoma" w:hAnsi="Tahoma" w:cs="Tahoma"/>
          <w:sz w:val="20"/>
          <w:szCs w:val="20"/>
          <w:rtl/>
        </w:rPr>
      </w:pPr>
      <w:r w:rsidRPr="00AF250B">
        <w:rPr>
          <w:rFonts w:ascii="Tahoma" w:hAnsi="Tahoma" w:cs="Tahoma"/>
          <w:sz w:val="20"/>
          <w:szCs w:val="20"/>
          <w:rtl/>
        </w:rPr>
        <w:t>שאר הסוגים – קובץ מוביל</w:t>
      </w:r>
    </w:p>
    <w:p w:rsidR="00256A62" w:rsidRDefault="00B220DF" w:rsidP="00916D21">
      <w:pPr>
        <w:ind w:left="360" w:firstLine="720"/>
        <w:rPr>
          <w:rtl/>
        </w:rPr>
      </w:pPr>
      <w:r>
        <w:rPr>
          <w:rFonts w:hint="cs"/>
          <w:rtl/>
        </w:rPr>
        <w:t xml:space="preserve"> הקובץ יוחזר כ </w:t>
      </w:r>
      <w:r>
        <w:t>byte array</w:t>
      </w:r>
      <w:r>
        <w:rPr>
          <w:rFonts w:hint="cs"/>
          <w:rtl/>
        </w:rPr>
        <w:t xml:space="preserve">  </w:t>
      </w:r>
      <w:r w:rsidR="00E46A4C">
        <w:rPr>
          <w:rFonts w:hint="cs"/>
          <w:rtl/>
        </w:rPr>
        <w:t>(קובץ בינארי).</w:t>
      </w:r>
    </w:p>
    <w:p w:rsidR="00137B41" w:rsidRDefault="00137B41" w:rsidP="004B036B">
      <w:pPr>
        <w:rPr>
          <w:rtl/>
        </w:rPr>
      </w:pPr>
    </w:p>
    <w:p w:rsidR="00137B41" w:rsidRDefault="005A0435" w:rsidP="002C3735">
      <w:pPr>
        <w:pStyle w:val="3"/>
        <w:rPr>
          <w:rtl/>
        </w:rPr>
      </w:pPr>
      <w:r>
        <w:rPr>
          <w:rFonts w:hint="cs"/>
          <w:rtl/>
        </w:rPr>
        <w:t>תהליך</w:t>
      </w:r>
      <w:r w:rsidR="006F36AB">
        <w:rPr>
          <w:rFonts w:hint="cs"/>
          <w:rtl/>
        </w:rPr>
        <w:t xml:space="preserve"> לה</w:t>
      </w:r>
      <w:r w:rsidR="002C3735">
        <w:rPr>
          <w:rFonts w:hint="cs"/>
          <w:rtl/>
        </w:rPr>
        <w:t>עברת המסמכים והמידע</w:t>
      </w:r>
    </w:p>
    <w:p w:rsidR="002C3735" w:rsidRDefault="00EC4DE4" w:rsidP="00EC4DE4">
      <w:pPr>
        <w:pStyle w:val="4"/>
        <w:rPr>
          <w:rtl/>
        </w:rPr>
      </w:pPr>
      <w:r>
        <w:rPr>
          <w:rFonts w:hint="cs"/>
          <w:rtl/>
        </w:rPr>
        <w:t>תיאור כללי</w:t>
      </w:r>
    </w:p>
    <w:p w:rsidR="00EC4DE4" w:rsidRDefault="005A0435" w:rsidP="00841891">
      <w:pPr>
        <w:ind w:left="720"/>
        <w:rPr>
          <w:rtl/>
        </w:rPr>
      </w:pPr>
      <w:r>
        <w:rPr>
          <w:rFonts w:hint="cs"/>
          <w:rtl/>
        </w:rPr>
        <w:t>התהליך</w:t>
      </w:r>
      <w:r w:rsidR="00841891">
        <w:rPr>
          <w:rFonts w:hint="cs"/>
          <w:rtl/>
        </w:rPr>
        <w:t xml:space="preserve"> יקבל תאריך ויפעיל ממשק מול סנהדרין לקבלת רשימת הפריטים לישיבות המליאה בתאריך שהתקבל.</w:t>
      </w:r>
    </w:p>
    <w:p w:rsidR="00841891" w:rsidRDefault="008D64D2" w:rsidP="008D64D2">
      <w:pPr>
        <w:ind w:left="720"/>
        <w:rPr>
          <w:rtl/>
        </w:rPr>
      </w:pPr>
      <w:r>
        <w:rPr>
          <w:rFonts w:hint="cs"/>
          <w:rtl/>
        </w:rPr>
        <w:t>לאחר מכן תתבצע פנייה לממשק 757</w:t>
      </w:r>
      <w:r w:rsidR="00841891">
        <w:rPr>
          <w:rFonts w:hint="cs"/>
          <w:rtl/>
        </w:rPr>
        <w:t xml:space="preserve"> </w:t>
      </w:r>
      <w:r>
        <w:rPr>
          <w:rFonts w:hint="cs"/>
          <w:rtl/>
        </w:rPr>
        <w:t>לקבלת</w:t>
      </w:r>
      <w:r w:rsidR="00841891">
        <w:rPr>
          <w:rFonts w:hint="cs"/>
          <w:rtl/>
        </w:rPr>
        <w:t xml:space="preserve"> מסמכי החקיקה המשויכים לפריטי הישיבה</w:t>
      </w:r>
      <w:r>
        <w:rPr>
          <w:rFonts w:hint="cs"/>
          <w:rtl/>
        </w:rPr>
        <w:t>, המסמכים</w:t>
      </w:r>
      <w:r w:rsidR="00841891">
        <w:rPr>
          <w:rFonts w:hint="cs"/>
          <w:rtl/>
        </w:rPr>
        <w:t xml:space="preserve"> יועברו לתיקיה משותפת, שם יישמרו עד להפעלת הממשק פעם נוספת.</w:t>
      </w:r>
    </w:p>
    <w:p w:rsidR="00A12D05" w:rsidRPr="00EC4DE4" w:rsidRDefault="00A12D05" w:rsidP="00A12D05">
      <w:pPr>
        <w:ind w:left="720"/>
        <w:rPr>
          <w:rtl/>
        </w:rPr>
      </w:pPr>
      <w:r>
        <w:rPr>
          <w:rFonts w:hint="cs"/>
          <w:rtl/>
        </w:rPr>
        <w:t xml:space="preserve">בנוסף למסמכים עצמם, יישמר המידע על פריטי הישיבה </w:t>
      </w:r>
      <w:r w:rsidR="00EA1AAF">
        <w:rPr>
          <w:rFonts w:hint="cs"/>
          <w:rtl/>
        </w:rPr>
        <w:t>והמסמכים המשוי</w:t>
      </w:r>
      <w:r>
        <w:rPr>
          <w:rFonts w:hint="cs"/>
          <w:rtl/>
        </w:rPr>
        <w:t xml:space="preserve">כים להם, בקובץ </w:t>
      </w:r>
      <w:r>
        <w:rPr>
          <w:rFonts w:hint="cs"/>
        </w:rPr>
        <w:t>XML</w:t>
      </w:r>
      <w:r>
        <w:rPr>
          <w:rFonts w:hint="cs"/>
          <w:rtl/>
        </w:rPr>
        <w:t xml:space="preserve"> בתיקייה המשותפת.</w:t>
      </w:r>
    </w:p>
    <w:p w:rsidR="00137B41" w:rsidRDefault="005A0435" w:rsidP="005A0435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>התהליך יופעל אחת ליום עם התאריך הנוכחי ויספק את מסמכי המליאה ליום בו הופעל.</w:t>
      </w:r>
    </w:p>
    <w:p w:rsidR="005A0435" w:rsidRDefault="005A0435" w:rsidP="004B036B">
      <w:pPr>
        <w:rPr>
          <w:rtl/>
        </w:rPr>
      </w:pPr>
    </w:p>
    <w:p w:rsidR="00137B41" w:rsidRDefault="00352F16" w:rsidP="000E47C8">
      <w:pPr>
        <w:pStyle w:val="4"/>
        <w:rPr>
          <w:rtl/>
        </w:rPr>
      </w:pPr>
      <w:r>
        <w:rPr>
          <w:rFonts w:hint="cs"/>
          <w:rtl/>
        </w:rPr>
        <w:t xml:space="preserve">הגדרת </w:t>
      </w:r>
      <w:r w:rsidR="000E47C8">
        <w:rPr>
          <w:rFonts w:hint="cs"/>
          <w:rtl/>
        </w:rPr>
        <w:t>התהליך</w:t>
      </w:r>
    </w:p>
    <w:tbl>
      <w:tblPr>
        <w:bidiVisual/>
        <w:tblW w:w="8989" w:type="dxa"/>
        <w:tblInd w:w="6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00"/>
        <w:gridCol w:w="6289"/>
      </w:tblGrid>
      <w:tr w:rsidR="00352F16" w:rsidRPr="000B3B9E" w:rsidTr="006B2E8B">
        <w:tc>
          <w:tcPr>
            <w:tcW w:w="2700" w:type="dxa"/>
            <w:shd w:val="clear" w:color="auto" w:fill="auto"/>
          </w:tcPr>
          <w:p w:rsidR="00352F16" w:rsidRPr="005F5110" w:rsidRDefault="00352F16" w:rsidP="000E47C8">
            <w:pPr>
              <w:rPr>
                <w:b/>
                <w:bCs/>
              </w:rPr>
            </w:pPr>
            <w:r w:rsidRPr="005F5110">
              <w:rPr>
                <w:rFonts w:hint="cs"/>
                <w:b/>
                <w:bCs/>
                <w:rtl/>
              </w:rPr>
              <w:t>סוג ה</w:t>
            </w:r>
            <w:r w:rsidR="000E47C8">
              <w:rPr>
                <w:rFonts w:hint="cs"/>
                <w:b/>
                <w:bCs/>
                <w:rtl/>
              </w:rPr>
              <w:t>יישום</w:t>
            </w:r>
          </w:p>
        </w:tc>
        <w:tc>
          <w:tcPr>
            <w:tcW w:w="6289" w:type="dxa"/>
            <w:shd w:val="clear" w:color="auto" w:fill="auto"/>
          </w:tcPr>
          <w:p w:rsidR="00352F16" w:rsidRPr="000B3B9E" w:rsidRDefault="000E47C8" w:rsidP="006B2E8B">
            <w:r>
              <w:t>exe</w:t>
            </w:r>
          </w:p>
        </w:tc>
      </w:tr>
      <w:tr w:rsidR="00352F16" w:rsidRPr="000B3B9E" w:rsidTr="006B2E8B">
        <w:tc>
          <w:tcPr>
            <w:tcW w:w="2700" w:type="dxa"/>
            <w:shd w:val="clear" w:color="auto" w:fill="auto"/>
          </w:tcPr>
          <w:p w:rsidR="00352F16" w:rsidRPr="005F5110" w:rsidRDefault="00352F16" w:rsidP="006B2E8B">
            <w:pPr>
              <w:rPr>
                <w:b/>
                <w:bCs/>
                <w:rtl/>
              </w:rPr>
            </w:pPr>
            <w:r w:rsidRPr="005F5110">
              <w:rPr>
                <w:rFonts w:hint="cs"/>
                <w:b/>
                <w:bCs/>
                <w:rtl/>
              </w:rPr>
              <w:t>הפעלה</w:t>
            </w:r>
          </w:p>
        </w:tc>
        <w:tc>
          <w:tcPr>
            <w:tcW w:w="6289" w:type="dxa"/>
            <w:shd w:val="clear" w:color="auto" w:fill="auto"/>
          </w:tcPr>
          <w:p w:rsidR="00352F16" w:rsidRPr="000B3B9E" w:rsidRDefault="000E47C8" w:rsidP="006B2E8B">
            <w:pPr>
              <w:rPr>
                <w:rtl/>
              </w:rPr>
            </w:pPr>
            <w:r>
              <w:rPr>
                <w:rFonts w:hint="cs"/>
                <w:rtl/>
              </w:rPr>
              <w:t>תהליך מתוזמן</w:t>
            </w:r>
          </w:p>
        </w:tc>
      </w:tr>
      <w:tr w:rsidR="00352F16" w:rsidRPr="000B3B9E" w:rsidTr="006B2E8B">
        <w:tc>
          <w:tcPr>
            <w:tcW w:w="2700" w:type="dxa"/>
            <w:shd w:val="clear" w:color="auto" w:fill="auto"/>
          </w:tcPr>
          <w:p w:rsidR="00352F16" w:rsidRPr="005F5110" w:rsidRDefault="00352F16" w:rsidP="006B2E8B">
            <w:pPr>
              <w:rPr>
                <w:b/>
                <w:bCs/>
                <w:rtl/>
              </w:rPr>
            </w:pPr>
            <w:r w:rsidRPr="005F5110">
              <w:rPr>
                <w:rFonts w:hint="cs"/>
                <w:b/>
                <w:bCs/>
                <w:rtl/>
              </w:rPr>
              <w:t>מערכת שולחת</w:t>
            </w:r>
          </w:p>
        </w:tc>
        <w:tc>
          <w:tcPr>
            <w:tcW w:w="6289" w:type="dxa"/>
            <w:shd w:val="clear" w:color="auto" w:fill="auto"/>
          </w:tcPr>
          <w:p w:rsidR="00352F16" w:rsidRDefault="00352F16" w:rsidP="006B2E8B">
            <w:pPr>
              <w:rPr>
                <w:rtl/>
              </w:rPr>
            </w:pPr>
          </w:p>
        </w:tc>
      </w:tr>
      <w:tr w:rsidR="00352F16" w:rsidRPr="000B3B9E" w:rsidTr="006B2E8B">
        <w:tc>
          <w:tcPr>
            <w:tcW w:w="2700" w:type="dxa"/>
            <w:shd w:val="clear" w:color="auto" w:fill="auto"/>
          </w:tcPr>
          <w:p w:rsidR="00352F16" w:rsidRPr="005F5110" w:rsidRDefault="00352F16" w:rsidP="006B2E8B">
            <w:pPr>
              <w:rPr>
                <w:b/>
                <w:bCs/>
                <w:rtl/>
              </w:rPr>
            </w:pPr>
            <w:r w:rsidRPr="005F5110">
              <w:rPr>
                <w:rFonts w:hint="cs"/>
                <w:b/>
                <w:bCs/>
                <w:rtl/>
              </w:rPr>
              <w:t>מערכת מקבלת</w:t>
            </w:r>
          </w:p>
        </w:tc>
        <w:tc>
          <w:tcPr>
            <w:tcW w:w="6289" w:type="dxa"/>
            <w:shd w:val="clear" w:color="auto" w:fill="auto"/>
          </w:tcPr>
          <w:p w:rsidR="00352F16" w:rsidRPr="000B3B9E" w:rsidRDefault="00C13E06" w:rsidP="006B2E8B">
            <w:pPr>
              <w:rPr>
                <w:rtl/>
              </w:rPr>
            </w:pPr>
            <w:r>
              <w:rPr>
                <w:rFonts w:hint="cs"/>
              </w:rPr>
              <w:t>ONE</w:t>
            </w:r>
          </w:p>
        </w:tc>
      </w:tr>
      <w:tr w:rsidR="00352F16" w:rsidRPr="000B3B9E" w:rsidTr="006B2E8B">
        <w:tc>
          <w:tcPr>
            <w:tcW w:w="2700" w:type="dxa"/>
            <w:shd w:val="clear" w:color="auto" w:fill="auto"/>
          </w:tcPr>
          <w:p w:rsidR="00352F16" w:rsidRPr="005F5110" w:rsidRDefault="00352F16" w:rsidP="006B2E8B">
            <w:pPr>
              <w:rPr>
                <w:b/>
                <w:bCs/>
              </w:rPr>
            </w:pPr>
            <w:r w:rsidRPr="005F5110">
              <w:rPr>
                <w:rFonts w:hint="cs"/>
                <w:b/>
                <w:bCs/>
                <w:rtl/>
              </w:rPr>
              <w:t>מערכת מפעילה</w:t>
            </w:r>
          </w:p>
        </w:tc>
        <w:tc>
          <w:tcPr>
            <w:tcW w:w="6289" w:type="dxa"/>
            <w:shd w:val="clear" w:color="auto" w:fill="auto"/>
          </w:tcPr>
          <w:p w:rsidR="00352F16" w:rsidRPr="000B3B9E" w:rsidRDefault="000E47C8" w:rsidP="006B2E8B">
            <w:pPr>
              <w:rPr>
                <w:rtl/>
              </w:rPr>
            </w:pPr>
            <w:r>
              <w:t>scheduler</w:t>
            </w:r>
            <w:r w:rsidR="00352F16">
              <w:t xml:space="preserve"> </w:t>
            </w:r>
          </w:p>
        </w:tc>
      </w:tr>
      <w:tr w:rsidR="00352F16" w:rsidRPr="000B3B9E" w:rsidTr="006B2E8B">
        <w:tc>
          <w:tcPr>
            <w:tcW w:w="2700" w:type="dxa"/>
            <w:shd w:val="clear" w:color="auto" w:fill="auto"/>
          </w:tcPr>
          <w:p w:rsidR="00352F16" w:rsidRPr="005F5110" w:rsidRDefault="00352F16" w:rsidP="0099132C">
            <w:pPr>
              <w:rPr>
                <w:b/>
                <w:bCs/>
              </w:rPr>
            </w:pPr>
            <w:r w:rsidRPr="005F5110">
              <w:rPr>
                <w:rFonts w:hint="cs"/>
                <w:b/>
                <w:bCs/>
                <w:rtl/>
              </w:rPr>
              <w:t xml:space="preserve">מידע המועבר </w:t>
            </w:r>
          </w:p>
        </w:tc>
        <w:tc>
          <w:tcPr>
            <w:tcW w:w="6289" w:type="dxa"/>
            <w:shd w:val="clear" w:color="auto" w:fill="auto"/>
          </w:tcPr>
          <w:p w:rsidR="00352F16" w:rsidRPr="000B3B9E" w:rsidRDefault="00352F16" w:rsidP="006B2E8B">
            <w:pPr>
              <w:rPr>
                <w:rtl/>
              </w:rPr>
            </w:pPr>
          </w:p>
        </w:tc>
      </w:tr>
    </w:tbl>
    <w:p w:rsidR="00352F16" w:rsidRDefault="00352F16" w:rsidP="004B036B">
      <w:pPr>
        <w:rPr>
          <w:rtl/>
        </w:rPr>
      </w:pPr>
    </w:p>
    <w:p w:rsidR="00137B41" w:rsidRDefault="00137B41" w:rsidP="004B036B">
      <w:pPr>
        <w:rPr>
          <w:rtl/>
        </w:rPr>
      </w:pPr>
    </w:p>
    <w:p w:rsidR="00137B41" w:rsidRDefault="00F22CB9" w:rsidP="0099132C">
      <w:pPr>
        <w:pStyle w:val="4"/>
        <w:rPr>
          <w:rtl/>
        </w:rPr>
      </w:pPr>
      <w:r>
        <w:rPr>
          <w:rFonts w:hint="cs"/>
          <w:rtl/>
        </w:rPr>
        <w:t xml:space="preserve">פירוט </w:t>
      </w:r>
      <w:r w:rsidR="0099132C">
        <w:rPr>
          <w:rFonts w:hint="cs"/>
          <w:rtl/>
        </w:rPr>
        <w:t>התהליך</w:t>
      </w:r>
    </w:p>
    <w:p w:rsidR="00F22CB9" w:rsidRDefault="00C63A2F" w:rsidP="0099132C">
      <w:pPr>
        <w:ind w:left="360"/>
        <w:rPr>
          <w:rtl/>
        </w:rPr>
      </w:pPr>
      <w:r>
        <w:rPr>
          <w:rFonts w:hint="cs"/>
          <w:rtl/>
        </w:rPr>
        <w:t>ה</w:t>
      </w:r>
      <w:r w:rsidR="0099132C">
        <w:rPr>
          <w:rFonts w:hint="cs"/>
          <w:rtl/>
        </w:rPr>
        <w:t xml:space="preserve">תהליך </w:t>
      </w:r>
      <w:r>
        <w:rPr>
          <w:rFonts w:hint="cs"/>
          <w:rtl/>
        </w:rPr>
        <w:t>יעביר את קבצי החקיקה הקיימים במאגר 757 לפריטי ישיבות המליאה המתקיימות בתאריך</w:t>
      </w:r>
      <w:r w:rsidR="0099132C">
        <w:rPr>
          <w:rFonts w:hint="cs"/>
          <w:rtl/>
        </w:rPr>
        <w:t xml:space="preserve"> הנוכחי</w:t>
      </w:r>
      <w:r>
        <w:rPr>
          <w:rFonts w:hint="cs"/>
          <w:rtl/>
        </w:rPr>
        <w:t>.</w:t>
      </w:r>
    </w:p>
    <w:p w:rsidR="00137B41" w:rsidRDefault="00137B41" w:rsidP="004B036B">
      <w:pPr>
        <w:rPr>
          <w:rtl/>
        </w:rPr>
      </w:pPr>
    </w:p>
    <w:p w:rsidR="00EC2296" w:rsidRPr="00EC2296" w:rsidRDefault="00EC2296" w:rsidP="004B036B">
      <w:pPr>
        <w:rPr>
          <w:b/>
          <w:bCs/>
          <w:u w:val="single"/>
          <w:rtl/>
        </w:rPr>
      </w:pPr>
      <w:r w:rsidRPr="00EC2296">
        <w:rPr>
          <w:rFonts w:hint="cs"/>
          <w:b/>
          <w:bCs/>
          <w:u w:val="single"/>
          <w:rtl/>
        </w:rPr>
        <w:t>תהליך העבודה:</w:t>
      </w:r>
    </w:p>
    <w:p w:rsidR="00EC2296" w:rsidRPr="00FB69EE" w:rsidRDefault="00EC2296" w:rsidP="00A133E8">
      <w:pPr>
        <w:pStyle w:val="af0"/>
        <w:numPr>
          <w:ilvl w:val="0"/>
          <w:numId w:val="22"/>
        </w:numPr>
        <w:spacing w:line="480" w:lineRule="auto"/>
        <w:rPr>
          <w:rFonts w:ascii="Tahoma" w:hAnsi="Tahoma" w:cs="Tahoma"/>
          <w:sz w:val="20"/>
          <w:szCs w:val="20"/>
          <w:rtl/>
        </w:rPr>
      </w:pPr>
      <w:r w:rsidRPr="00FB69EE">
        <w:rPr>
          <w:rFonts w:ascii="Tahoma" w:hAnsi="Tahoma" w:cs="Tahoma"/>
          <w:sz w:val="20"/>
          <w:szCs w:val="20"/>
          <w:rtl/>
        </w:rPr>
        <w:t>גישה לתיקיה המשותפת ומחיקת המסמכים הקיימים בה</w:t>
      </w:r>
    </w:p>
    <w:p w:rsidR="00EC2296" w:rsidRPr="00FB69EE" w:rsidRDefault="00A77F75" w:rsidP="00A133E8">
      <w:pPr>
        <w:pStyle w:val="af0"/>
        <w:numPr>
          <w:ilvl w:val="0"/>
          <w:numId w:val="22"/>
        </w:numPr>
        <w:spacing w:line="480" w:lineRule="auto"/>
        <w:rPr>
          <w:rFonts w:ascii="Tahoma" w:hAnsi="Tahoma" w:cs="Tahoma"/>
          <w:sz w:val="20"/>
          <w:szCs w:val="20"/>
          <w:rtl/>
        </w:rPr>
      </w:pPr>
      <w:r w:rsidRPr="00FB69EE">
        <w:rPr>
          <w:rFonts w:ascii="Tahoma" w:hAnsi="Tahoma" w:cs="Tahoma"/>
          <w:sz w:val="20"/>
          <w:szCs w:val="20"/>
          <w:rtl/>
        </w:rPr>
        <w:t>קבלת נתוני המליאה ופריטי המליאה מממשק סנהדרין</w:t>
      </w:r>
    </w:p>
    <w:p w:rsidR="00021B96" w:rsidRDefault="00BF5500" w:rsidP="00A133E8">
      <w:pPr>
        <w:pStyle w:val="af0"/>
        <w:numPr>
          <w:ilvl w:val="0"/>
          <w:numId w:val="22"/>
        </w:numPr>
        <w:spacing w:line="48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sz w:val="20"/>
          <w:szCs w:val="20"/>
          <w:rtl/>
        </w:rPr>
        <w:t>קריאה לשירות 757 ל</w:t>
      </w:r>
      <w:r w:rsidR="00A77F75" w:rsidRPr="00FB69EE">
        <w:rPr>
          <w:rFonts w:ascii="Tahoma" w:hAnsi="Tahoma" w:cs="Tahoma"/>
          <w:sz w:val="20"/>
          <w:szCs w:val="20"/>
          <w:rtl/>
        </w:rPr>
        <w:t xml:space="preserve">קבלת מסמכי חקיקה מהסוגים: </w:t>
      </w:r>
    </w:p>
    <w:p w:rsidR="00021B96" w:rsidRDefault="00A77F75" w:rsidP="00A133E8">
      <w:pPr>
        <w:pStyle w:val="af0"/>
        <w:spacing w:line="480" w:lineRule="auto"/>
        <w:ind w:left="1440"/>
        <w:rPr>
          <w:rFonts w:ascii="Tahoma" w:hAnsi="Tahoma" w:cs="Tahoma"/>
          <w:sz w:val="20"/>
          <w:szCs w:val="20"/>
          <w:rtl/>
        </w:rPr>
      </w:pPr>
      <w:proofErr w:type="spellStart"/>
      <w:r w:rsidRPr="00FB69EE">
        <w:rPr>
          <w:rFonts w:ascii="Tahoma" w:hAnsi="Tahoma" w:cs="Tahoma"/>
          <w:sz w:val="20"/>
          <w:szCs w:val="20"/>
          <w:rtl/>
        </w:rPr>
        <w:t>הצ"ח</w:t>
      </w:r>
      <w:proofErr w:type="spellEnd"/>
      <w:r w:rsidRPr="00FB69EE">
        <w:rPr>
          <w:rFonts w:ascii="Tahoma" w:hAnsi="Tahoma" w:cs="Tahoma"/>
          <w:sz w:val="20"/>
          <w:szCs w:val="20"/>
          <w:rtl/>
        </w:rPr>
        <w:t xml:space="preserve"> טרומית, </w:t>
      </w:r>
    </w:p>
    <w:p w:rsidR="00021B96" w:rsidRDefault="00A77F75" w:rsidP="00A133E8">
      <w:pPr>
        <w:pStyle w:val="af0"/>
        <w:spacing w:line="480" w:lineRule="auto"/>
        <w:ind w:left="1440"/>
        <w:rPr>
          <w:rFonts w:ascii="Tahoma" w:hAnsi="Tahoma" w:cs="Tahoma"/>
          <w:sz w:val="20"/>
          <w:szCs w:val="20"/>
          <w:rtl/>
        </w:rPr>
      </w:pPr>
      <w:r w:rsidRPr="00FB69EE">
        <w:rPr>
          <w:rFonts w:ascii="Tahoma" w:hAnsi="Tahoma" w:cs="Tahoma"/>
          <w:sz w:val="20"/>
          <w:szCs w:val="20"/>
          <w:rtl/>
        </w:rPr>
        <w:t xml:space="preserve">נוסח לקריאה ראשונה, </w:t>
      </w:r>
    </w:p>
    <w:p w:rsidR="00021B96" w:rsidRDefault="00A77F75" w:rsidP="00A133E8">
      <w:pPr>
        <w:pStyle w:val="af0"/>
        <w:spacing w:line="480" w:lineRule="auto"/>
        <w:ind w:left="1440"/>
        <w:rPr>
          <w:rFonts w:ascii="Tahoma" w:hAnsi="Tahoma" w:cs="Tahoma"/>
          <w:sz w:val="20"/>
          <w:szCs w:val="20"/>
          <w:rtl/>
        </w:rPr>
      </w:pPr>
      <w:r w:rsidRPr="00FB69EE">
        <w:rPr>
          <w:rFonts w:ascii="Tahoma" w:hAnsi="Tahoma" w:cs="Tahoma"/>
          <w:sz w:val="20"/>
          <w:szCs w:val="20"/>
          <w:rtl/>
        </w:rPr>
        <w:t xml:space="preserve">נוסח לקריאה שניה ושלישית </w:t>
      </w:r>
    </w:p>
    <w:p w:rsidR="00A77F75" w:rsidRPr="00FB69EE" w:rsidRDefault="002F3444" w:rsidP="00A133E8">
      <w:pPr>
        <w:pStyle w:val="af0"/>
        <w:spacing w:line="480" w:lineRule="auto"/>
        <w:rPr>
          <w:rFonts w:ascii="Tahoma" w:hAnsi="Tahoma" w:cs="Tahoma"/>
          <w:sz w:val="20"/>
          <w:szCs w:val="20"/>
          <w:rtl/>
        </w:rPr>
      </w:pPr>
      <w:r>
        <w:rPr>
          <w:rFonts w:ascii="Tahoma" w:hAnsi="Tahoma" w:cs="Tahoma" w:hint="cs"/>
          <w:sz w:val="20"/>
          <w:szCs w:val="20"/>
          <w:rtl/>
        </w:rPr>
        <w:t xml:space="preserve">עבור </w:t>
      </w:r>
      <w:r w:rsidR="00A77F75" w:rsidRPr="00FB69EE">
        <w:rPr>
          <w:rFonts w:ascii="Tahoma" w:hAnsi="Tahoma" w:cs="Tahoma"/>
          <w:sz w:val="20"/>
          <w:szCs w:val="20"/>
          <w:rtl/>
        </w:rPr>
        <w:t xml:space="preserve">פריטי המליאה מסוג </w:t>
      </w:r>
      <w:proofErr w:type="spellStart"/>
      <w:r w:rsidR="00A77F75" w:rsidRPr="00FB69EE">
        <w:rPr>
          <w:rFonts w:ascii="Tahoma" w:hAnsi="Tahoma" w:cs="Tahoma"/>
          <w:sz w:val="20"/>
          <w:szCs w:val="20"/>
          <w:rtl/>
        </w:rPr>
        <w:t>הצ"ח</w:t>
      </w:r>
      <w:proofErr w:type="spellEnd"/>
      <w:r w:rsidR="00A77F75" w:rsidRPr="00FB69EE">
        <w:rPr>
          <w:rFonts w:ascii="Tahoma" w:hAnsi="Tahoma" w:cs="Tahoma"/>
          <w:sz w:val="20"/>
          <w:szCs w:val="20"/>
          <w:rtl/>
        </w:rPr>
        <w:t xml:space="preserve"> בכל סטטוס שהוא.</w:t>
      </w:r>
    </w:p>
    <w:p w:rsidR="00137B41" w:rsidRDefault="00A133E8" w:rsidP="00A133E8">
      <w:pPr>
        <w:pStyle w:val="af0"/>
        <w:numPr>
          <w:ilvl w:val="0"/>
          <w:numId w:val="22"/>
        </w:numPr>
        <w:spacing w:line="480" w:lineRule="auto"/>
        <w:rPr>
          <w:rFonts w:ascii="Tahoma" w:hAnsi="Tahoma" w:cs="Tahoma"/>
          <w:sz w:val="20"/>
          <w:szCs w:val="20"/>
        </w:rPr>
      </w:pPr>
      <w:r w:rsidRPr="00A133E8">
        <w:rPr>
          <w:rFonts w:ascii="Tahoma" w:hAnsi="Tahoma" w:cs="Tahoma" w:hint="cs"/>
          <w:sz w:val="20"/>
          <w:szCs w:val="20"/>
          <w:rtl/>
        </w:rPr>
        <w:t xml:space="preserve">לכל מסמך שהתקבל </w:t>
      </w:r>
      <w:r w:rsidRPr="00A133E8">
        <w:rPr>
          <w:rFonts w:ascii="Tahoma" w:hAnsi="Tahoma" w:cs="Tahoma"/>
          <w:sz w:val="20"/>
          <w:szCs w:val="20"/>
          <w:rtl/>
        </w:rPr>
        <w:t>–</w:t>
      </w:r>
      <w:r w:rsidRPr="00A133E8">
        <w:rPr>
          <w:rFonts w:ascii="Tahoma" w:hAnsi="Tahoma" w:cs="Tahoma" w:hint="cs"/>
          <w:sz w:val="20"/>
          <w:szCs w:val="20"/>
          <w:rtl/>
        </w:rPr>
        <w:t xml:space="preserve"> העברת המסמך לתיקיה המשותפת ושמירת נתוני המסמך בקובץ </w:t>
      </w:r>
      <w:r w:rsidRPr="00A133E8">
        <w:rPr>
          <w:rFonts w:ascii="Tahoma" w:hAnsi="Tahoma" w:cs="Tahoma" w:hint="cs"/>
          <w:sz w:val="20"/>
          <w:szCs w:val="20"/>
        </w:rPr>
        <w:t>XML</w:t>
      </w:r>
    </w:p>
    <w:p w:rsidR="00B70F37" w:rsidRDefault="00B70F37" w:rsidP="00A7159E">
      <w:pPr>
        <w:pStyle w:val="af0"/>
        <w:numPr>
          <w:ilvl w:val="0"/>
          <w:numId w:val="22"/>
        </w:numPr>
        <w:spacing w:line="48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sz w:val="20"/>
          <w:szCs w:val="20"/>
          <w:rtl/>
        </w:rPr>
        <w:t xml:space="preserve">למסמך שאינו בפורמט </w:t>
      </w:r>
      <w:r>
        <w:rPr>
          <w:rFonts w:ascii="Tahoma" w:hAnsi="Tahoma" w:cs="Tahoma" w:hint="cs"/>
          <w:sz w:val="20"/>
          <w:szCs w:val="20"/>
        </w:rPr>
        <w:t>PDF</w:t>
      </w:r>
      <w:r>
        <w:rPr>
          <w:rFonts w:ascii="Tahoma" w:hAnsi="Tahoma" w:cs="Tahoma" w:hint="cs"/>
          <w:sz w:val="20"/>
          <w:szCs w:val="20"/>
          <w:rtl/>
        </w:rPr>
        <w:t xml:space="preserve">, תתבצע המרה ל </w:t>
      </w:r>
      <w:r>
        <w:rPr>
          <w:rFonts w:ascii="Tahoma" w:hAnsi="Tahoma" w:cs="Tahoma" w:hint="cs"/>
          <w:sz w:val="20"/>
          <w:szCs w:val="20"/>
        </w:rPr>
        <w:t>PDF</w:t>
      </w:r>
      <w:r>
        <w:rPr>
          <w:rFonts w:ascii="Tahoma" w:hAnsi="Tahoma" w:cs="Tahoma" w:hint="cs"/>
          <w:sz w:val="20"/>
          <w:szCs w:val="20"/>
          <w:rtl/>
        </w:rPr>
        <w:t xml:space="preserve">.  ההמרה תתבצע ע"י רכיב צד שלישי </w:t>
      </w:r>
      <w:r>
        <w:rPr>
          <w:rFonts w:ascii="Tahoma" w:hAnsi="Tahoma" w:cs="Tahoma"/>
          <w:sz w:val="20"/>
          <w:szCs w:val="20"/>
          <w:rtl/>
        </w:rPr>
        <w:t>–</w:t>
      </w:r>
      <w:r>
        <w:rPr>
          <w:rFonts w:ascii="Tahoma" w:hAnsi="Tahoma" w:cs="Tahoma" w:hint="cs"/>
          <w:sz w:val="20"/>
          <w:szCs w:val="20"/>
          <w:rtl/>
        </w:rPr>
        <w:t xml:space="preserve"> </w:t>
      </w:r>
      <w:r>
        <w:rPr>
          <w:rFonts w:ascii="Tahoma" w:hAnsi="Tahoma" w:cs="Tahoma"/>
          <w:sz w:val="20"/>
          <w:szCs w:val="20"/>
        </w:rPr>
        <w:t>ASPOSE</w:t>
      </w:r>
      <w:r>
        <w:rPr>
          <w:rFonts w:ascii="Tahoma" w:hAnsi="Tahoma" w:cs="Tahoma" w:hint="cs"/>
          <w:sz w:val="20"/>
          <w:szCs w:val="20"/>
          <w:rtl/>
        </w:rPr>
        <w:t>.</w:t>
      </w:r>
    </w:p>
    <w:p w:rsidR="00B70F37" w:rsidRDefault="00A7159E" w:rsidP="00B70F37">
      <w:pPr>
        <w:pStyle w:val="af0"/>
        <w:numPr>
          <w:ilvl w:val="0"/>
          <w:numId w:val="22"/>
        </w:numPr>
        <w:spacing w:line="48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sz w:val="20"/>
          <w:szCs w:val="20"/>
          <w:rtl/>
        </w:rPr>
        <w:t>הקבצים יישמרו בתיקיה משותפת שתוגדר בקובץ הקונפיגורציה של היישום</w:t>
      </w:r>
    </w:p>
    <w:p w:rsidR="00A7159E" w:rsidRPr="00A133E8" w:rsidRDefault="007F173B" w:rsidP="00B70F37">
      <w:pPr>
        <w:pStyle w:val="af0"/>
        <w:numPr>
          <w:ilvl w:val="0"/>
          <w:numId w:val="22"/>
        </w:numPr>
        <w:spacing w:line="480" w:lineRule="auto"/>
        <w:rPr>
          <w:rFonts w:ascii="Tahoma" w:hAnsi="Tahoma" w:cs="Tahoma"/>
          <w:sz w:val="20"/>
          <w:szCs w:val="20"/>
          <w:rtl/>
        </w:rPr>
      </w:pPr>
      <w:r>
        <w:rPr>
          <w:rFonts w:ascii="Tahoma" w:hAnsi="Tahoma" w:cs="Tahoma" w:hint="cs"/>
          <w:sz w:val="20"/>
          <w:szCs w:val="20"/>
          <w:rtl/>
        </w:rPr>
        <w:t xml:space="preserve">שמות הקבצים יישמרו בתצורה הבאה: </w:t>
      </w:r>
      <w:r>
        <w:rPr>
          <w:rFonts w:ascii="Tahoma" w:hAnsi="Tahoma" w:cs="Tahoma"/>
          <w:sz w:val="20"/>
          <w:szCs w:val="20"/>
        </w:rPr>
        <w:t>LS_[ItemID]_[document_type]</w:t>
      </w:r>
      <w:r w:rsidR="004742E0">
        <w:rPr>
          <w:rFonts w:ascii="Tahoma" w:hAnsi="Tahoma" w:cs="Tahoma"/>
          <w:sz w:val="20"/>
          <w:szCs w:val="20"/>
        </w:rPr>
        <w:t>.PDF</w:t>
      </w:r>
    </w:p>
    <w:p w:rsidR="00A133E8" w:rsidRDefault="00A133E8" w:rsidP="00017E59">
      <w:pPr>
        <w:pStyle w:val="af0"/>
        <w:numPr>
          <w:ilvl w:val="0"/>
          <w:numId w:val="22"/>
        </w:numPr>
        <w:spacing w:line="480" w:lineRule="auto"/>
        <w:rPr>
          <w:rFonts w:ascii="Tahoma" w:hAnsi="Tahoma" w:cs="Tahoma"/>
          <w:sz w:val="20"/>
          <w:szCs w:val="20"/>
        </w:rPr>
      </w:pPr>
      <w:r w:rsidRPr="00A133E8">
        <w:rPr>
          <w:rFonts w:ascii="Tahoma" w:hAnsi="Tahoma" w:cs="Tahoma" w:hint="cs"/>
          <w:sz w:val="20"/>
          <w:szCs w:val="20"/>
          <w:rtl/>
        </w:rPr>
        <w:t>מסמך שהעברתו נכשלה, יירשם</w:t>
      </w:r>
      <w:r>
        <w:rPr>
          <w:rFonts w:hint="cs"/>
          <w:rtl/>
        </w:rPr>
        <w:t xml:space="preserve"> </w:t>
      </w:r>
      <w:r w:rsidRPr="00715C1C">
        <w:rPr>
          <w:rFonts w:ascii="Tahoma" w:hAnsi="Tahoma" w:cs="Tahoma" w:hint="cs"/>
          <w:sz w:val="20"/>
          <w:szCs w:val="20"/>
          <w:rtl/>
        </w:rPr>
        <w:t xml:space="preserve">בקובץ </w:t>
      </w:r>
      <w:r w:rsidR="00017E59">
        <w:rPr>
          <w:rFonts w:ascii="Tahoma" w:hAnsi="Tahoma" w:cs="Tahoma" w:hint="cs"/>
          <w:sz w:val="20"/>
          <w:szCs w:val="20"/>
        </w:rPr>
        <w:t>XML</w:t>
      </w:r>
      <w:r w:rsidRPr="00715C1C">
        <w:rPr>
          <w:rFonts w:ascii="Tahoma" w:hAnsi="Tahoma" w:cs="Tahoma" w:hint="cs"/>
          <w:sz w:val="20"/>
          <w:szCs w:val="20"/>
          <w:rtl/>
        </w:rPr>
        <w:t xml:space="preserve"> של שגויים בתיקיה המשותפת</w:t>
      </w:r>
    </w:p>
    <w:p w:rsidR="00D0491A" w:rsidRPr="00715C1C" w:rsidRDefault="00D0491A" w:rsidP="00D0491A">
      <w:pPr>
        <w:pStyle w:val="af0"/>
        <w:numPr>
          <w:ilvl w:val="0"/>
          <w:numId w:val="22"/>
        </w:numPr>
        <w:spacing w:line="480" w:lineRule="auto"/>
        <w:rPr>
          <w:rFonts w:ascii="Tahoma" w:hAnsi="Tahoma" w:cs="Tahoma"/>
          <w:sz w:val="20"/>
          <w:szCs w:val="20"/>
          <w:rtl/>
        </w:rPr>
      </w:pPr>
      <w:r>
        <w:rPr>
          <w:rFonts w:ascii="Tahoma" w:hAnsi="Tahoma" w:cs="Tahoma" w:hint="cs"/>
          <w:sz w:val="20"/>
          <w:szCs w:val="20"/>
          <w:rtl/>
        </w:rPr>
        <w:t>במידה ואין ישיבות מליאה ביום בו הופעל התהליך, התיקייה המשותפת לא תתרוקן ולא יתבצע תהליך קליטת קבצים. התיקייה תכיל את הקבצים הקיימים בה מישיבת המליאה האחרונה שהתקיימה.</w:t>
      </w:r>
    </w:p>
    <w:p w:rsidR="00FB69EE" w:rsidRDefault="00FB69EE" w:rsidP="00A133E8">
      <w:pPr>
        <w:spacing w:line="480" w:lineRule="auto"/>
        <w:rPr>
          <w:rtl/>
        </w:rPr>
      </w:pPr>
    </w:p>
    <w:p w:rsidR="000A5D29" w:rsidRPr="00E9768B" w:rsidRDefault="000A5D29" w:rsidP="003C7454">
      <w:pPr>
        <w:spacing w:line="480" w:lineRule="auto"/>
        <w:rPr>
          <w:b/>
          <w:bCs/>
          <w:u w:val="single"/>
          <w:rtl/>
        </w:rPr>
      </w:pPr>
      <w:r w:rsidRPr="00E9768B">
        <w:rPr>
          <w:rFonts w:hint="cs"/>
          <w:b/>
          <w:bCs/>
          <w:u w:val="single"/>
          <w:rtl/>
        </w:rPr>
        <w:t xml:space="preserve">תבנית </w:t>
      </w:r>
      <w:r w:rsidRPr="00E9768B">
        <w:rPr>
          <w:rFonts w:hint="cs"/>
          <w:b/>
          <w:bCs/>
          <w:u w:val="single"/>
        </w:rPr>
        <w:t>XML</w:t>
      </w:r>
      <w:r w:rsidRPr="00E9768B">
        <w:rPr>
          <w:rFonts w:hint="cs"/>
          <w:b/>
          <w:bCs/>
          <w:u w:val="single"/>
          <w:rtl/>
        </w:rPr>
        <w:t xml:space="preserve"> המכיל מידע על הקבצים שהועברו:</w:t>
      </w:r>
    </w:p>
    <w:p w:rsidR="003C7454" w:rsidRDefault="003C7454" w:rsidP="003C7454">
      <w:pPr>
        <w:bidi w:val="0"/>
        <w:rPr>
          <w:rFonts w:ascii="Calibri" w:hAnsi="Calibri" w:cs="Times New Roman"/>
        </w:rPr>
      </w:pPr>
      <w:r>
        <w:t>&lt;Root&gt;</w:t>
      </w:r>
    </w:p>
    <w:p w:rsidR="003C7454" w:rsidRDefault="003C7454" w:rsidP="003C7454">
      <w:pPr>
        <w:bidi w:val="0"/>
        <w:rPr>
          <w:rtl/>
        </w:rPr>
      </w:pPr>
      <w:r>
        <w:t xml:space="preserve">                &lt;Session </w:t>
      </w:r>
      <w:proofErr w:type="spellStart"/>
      <w:r>
        <w:t>ItemID</w:t>
      </w:r>
      <w:proofErr w:type="spellEnd"/>
      <w:r>
        <w:t xml:space="preserve">="XXX" </w:t>
      </w:r>
      <w:proofErr w:type="spellStart"/>
      <w:r>
        <w:t>DateTime</w:t>
      </w:r>
      <w:proofErr w:type="spellEnd"/>
      <w:r>
        <w:t>=""&gt;</w:t>
      </w:r>
    </w:p>
    <w:p w:rsidR="003C7454" w:rsidRDefault="003C7454" w:rsidP="003C7454">
      <w:pPr>
        <w:bidi w:val="0"/>
      </w:pPr>
      <w:r>
        <w:rPr>
          <w:rtl/>
        </w:rPr>
        <w:t xml:space="preserve">                                </w:t>
      </w:r>
      <w:r>
        <w:t>&lt;</w:t>
      </w:r>
      <w:proofErr w:type="spellStart"/>
      <w:r>
        <w:t>SessionItem</w:t>
      </w:r>
      <w:proofErr w:type="spellEnd"/>
      <w:r>
        <w:t xml:space="preserve"> </w:t>
      </w:r>
      <w:proofErr w:type="spellStart"/>
      <w:r>
        <w:t>ItemID</w:t>
      </w:r>
      <w:proofErr w:type="spellEnd"/>
      <w:r>
        <w:t>="XXX"&gt;</w:t>
      </w:r>
    </w:p>
    <w:p w:rsidR="003C7454" w:rsidRDefault="003C7454" w:rsidP="003C7454">
      <w:pPr>
        <w:bidi w:val="0"/>
      </w:pPr>
      <w:r>
        <w:t xml:space="preserve">                                                &lt;File </w:t>
      </w:r>
      <w:proofErr w:type="spellStart"/>
      <w:r>
        <w:t>FileName</w:t>
      </w:r>
      <w:proofErr w:type="spellEnd"/>
      <w:r>
        <w:t xml:space="preserve">="XXX.docx" </w:t>
      </w:r>
      <w:proofErr w:type="spellStart"/>
      <w:r>
        <w:t>TypeID</w:t>
      </w:r>
      <w:proofErr w:type="spellEnd"/>
      <w:r>
        <w:t xml:space="preserve">="4" </w:t>
      </w:r>
      <w:proofErr w:type="spellStart"/>
      <w:r>
        <w:t>TypeName</w:t>
      </w:r>
      <w:proofErr w:type="spellEnd"/>
      <w:r>
        <w:t>="XXXXX" /&gt;</w:t>
      </w:r>
    </w:p>
    <w:p w:rsidR="003C7454" w:rsidRDefault="003C7454" w:rsidP="003C7454">
      <w:pPr>
        <w:bidi w:val="0"/>
      </w:pPr>
      <w:r>
        <w:t xml:space="preserve">                                                &lt;File </w:t>
      </w:r>
      <w:proofErr w:type="spellStart"/>
      <w:r>
        <w:t>FileName</w:t>
      </w:r>
      <w:proofErr w:type="spellEnd"/>
      <w:r>
        <w:t xml:space="preserve">="yyy.pdf" </w:t>
      </w:r>
      <w:proofErr w:type="spellStart"/>
      <w:r>
        <w:t>TypeID</w:t>
      </w:r>
      <w:proofErr w:type="spellEnd"/>
      <w:r>
        <w:t xml:space="preserve">="10" </w:t>
      </w:r>
      <w:proofErr w:type="spellStart"/>
      <w:r>
        <w:t>TypeName</w:t>
      </w:r>
      <w:proofErr w:type="spellEnd"/>
      <w:r>
        <w:t>="</w:t>
      </w:r>
      <w:proofErr w:type="spellStart"/>
      <w:r>
        <w:t>gfsdgf</w:t>
      </w:r>
      <w:proofErr w:type="spellEnd"/>
      <w:r>
        <w:t>"</w:t>
      </w:r>
      <w:proofErr w:type="gramStart"/>
      <w:r>
        <w:t>  /</w:t>
      </w:r>
      <w:proofErr w:type="gramEnd"/>
      <w:r>
        <w:t>&gt;</w:t>
      </w:r>
    </w:p>
    <w:p w:rsidR="003C7454" w:rsidRDefault="003C7454" w:rsidP="003C7454">
      <w:pPr>
        <w:bidi w:val="0"/>
      </w:pPr>
      <w:r>
        <w:t xml:space="preserve">                                                &lt;File </w:t>
      </w:r>
      <w:proofErr w:type="spellStart"/>
      <w:r>
        <w:t>FileName</w:t>
      </w:r>
      <w:proofErr w:type="spellEnd"/>
      <w:r>
        <w:t xml:space="preserve">="zzz.pdf" </w:t>
      </w:r>
      <w:proofErr w:type="spellStart"/>
      <w:r>
        <w:t>TypeID</w:t>
      </w:r>
      <w:proofErr w:type="spellEnd"/>
      <w:r>
        <w:t xml:space="preserve">="4" </w:t>
      </w:r>
      <w:proofErr w:type="spellStart"/>
      <w:r>
        <w:t>TypeName</w:t>
      </w:r>
      <w:proofErr w:type="spellEnd"/>
      <w:r>
        <w:t>="</w:t>
      </w:r>
      <w:proofErr w:type="spellStart"/>
      <w:r>
        <w:t>fadfdafd</w:t>
      </w:r>
      <w:proofErr w:type="spellEnd"/>
      <w:r>
        <w:t>" /&gt;</w:t>
      </w:r>
    </w:p>
    <w:p w:rsidR="003C7454" w:rsidRDefault="003C7454" w:rsidP="003C7454">
      <w:pPr>
        <w:bidi w:val="0"/>
      </w:pPr>
      <w:r>
        <w:t>                                &lt;/</w:t>
      </w:r>
      <w:proofErr w:type="spellStart"/>
      <w:r>
        <w:t>SessionItem</w:t>
      </w:r>
      <w:proofErr w:type="spellEnd"/>
      <w:r>
        <w:t>&gt;</w:t>
      </w:r>
    </w:p>
    <w:p w:rsidR="003C7454" w:rsidRDefault="003C7454" w:rsidP="003C7454">
      <w:pPr>
        <w:bidi w:val="0"/>
      </w:pPr>
      <w:r>
        <w:t>                                &lt;</w:t>
      </w:r>
      <w:proofErr w:type="spellStart"/>
      <w:r>
        <w:t>SessionItem</w:t>
      </w:r>
      <w:proofErr w:type="spellEnd"/>
      <w:r>
        <w:t xml:space="preserve"> </w:t>
      </w:r>
      <w:proofErr w:type="spellStart"/>
      <w:r>
        <w:t>ItemID</w:t>
      </w:r>
      <w:proofErr w:type="spellEnd"/>
      <w:r>
        <w:t>="AAAA"&gt;</w:t>
      </w:r>
    </w:p>
    <w:p w:rsidR="003C7454" w:rsidRDefault="003C7454" w:rsidP="003C7454">
      <w:pPr>
        <w:bidi w:val="0"/>
      </w:pPr>
      <w:r>
        <w:t xml:space="preserve">                                                &lt;File </w:t>
      </w:r>
      <w:proofErr w:type="spellStart"/>
      <w:r>
        <w:t>FileName</w:t>
      </w:r>
      <w:proofErr w:type="spellEnd"/>
      <w:r>
        <w:t xml:space="preserve">="XXX.docx" </w:t>
      </w:r>
      <w:proofErr w:type="spellStart"/>
      <w:r>
        <w:t>TypeID</w:t>
      </w:r>
      <w:proofErr w:type="spellEnd"/>
      <w:r>
        <w:t xml:space="preserve">="4" </w:t>
      </w:r>
      <w:proofErr w:type="spellStart"/>
      <w:r>
        <w:t>TypeName</w:t>
      </w:r>
      <w:proofErr w:type="spellEnd"/>
      <w:r>
        <w:t>="XXXXX" /&gt;</w:t>
      </w:r>
    </w:p>
    <w:p w:rsidR="003C7454" w:rsidRDefault="003C7454" w:rsidP="003C7454">
      <w:pPr>
        <w:bidi w:val="0"/>
      </w:pPr>
      <w:r>
        <w:t>                                &lt;/</w:t>
      </w:r>
      <w:proofErr w:type="spellStart"/>
      <w:r>
        <w:t>SessionItem</w:t>
      </w:r>
      <w:proofErr w:type="spellEnd"/>
      <w:r>
        <w:t>&gt;</w:t>
      </w:r>
    </w:p>
    <w:p w:rsidR="003C7454" w:rsidRDefault="003C7454" w:rsidP="003C7454">
      <w:pPr>
        <w:bidi w:val="0"/>
      </w:pPr>
      <w:r>
        <w:t>                                &lt;</w:t>
      </w:r>
      <w:proofErr w:type="spellStart"/>
      <w:r>
        <w:t>SessionItem</w:t>
      </w:r>
      <w:proofErr w:type="spellEnd"/>
      <w:r>
        <w:t xml:space="preserve"> </w:t>
      </w:r>
      <w:proofErr w:type="spellStart"/>
      <w:r>
        <w:t>ItemID</w:t>
      </w:r>
      <w:proofErr w:type="spellEnd"/>
      <w:r>
        <w:t>="BBBB"&gt;</w:t>
      </w:r>
    </w:p>
    <w:p w:rsidR="003C7454" w:rsidRDefault="003C7454" w:rsidP="003C7454">
      <w:pPr>
        <w:bidi w:val="0"/>
      </w:pPr>
      <w:r>
        <w:t xml:space="preserve">                                                &lt;File </w:t>
      </w:r>
      <w:proofErr w:type="spellStart"/>
      <w:r>
        <w:t>FileName</w:t>
      </w:r>
      <w:proofErr w:type="spellEnd"/>
      <w:r>
        <w:t xml:space="preserve">="cccc.docx" </w:t>
      </w:r>
      <w:proofErr w:type="spellStart"/>
      <w:r>
        <w:t>TypeID</w:t>
      </w:r>
      <w:proofErr w:type="spellEnd"/>
      <w:r>
        <w:t xml:space="preserve">="4" </w:t>
      </w:r>
      <w:proofErr w:type="spellStart"/>
      <w:r>
        <w:t>TypeName</w:t>
      </w:r>
      <w:proofErr w:type="spellEnd"/>
      <w:r>
        <w:t>="XXXXX" /&gt;</w:t>
      </w:r>
    </w:p>
    <w:p w:rsidR="003C7454" w:rsidRDefault="003C7454" w:rsidP="003C7454">
      <w:pPr>
        <w:bidi w:val="0"/>
      </w:pPr>
      <w:r>
        <w:t xml:space="preserve">                                                &lt;File </w:t>
      </w:r>
      <w:proofErr w:type="spellStart"/>
      <w:r>
        <w:t>FileName</w:t>
      </w:r>
      <w:proofErr w:type="spellEnd"/>
      <w:r>
        <w:t xml:space="preserve">="yyy.pdf" </w:t>
      </w:r>
      <w:proofErr w:type="spellStart"/>
      <w:r>
        <w:t>TypeID</w:t>
      </w:r>
      <w:proofErr w:type="spellEnd"/>
      <w:r>
        <w:t xml:space="preserve">="10" </w:t>
      </w:r>
      <w:proofErr w:type="spellStart"/>
      <w:r>
        <w:t>TypeName</w:t>
      </w:r>
      <w:proofErr w:type="spellEnd"/>
      <w:r>
        <w:t>="</w:t>
      </w:r>
      <w:proofErr w:type="spellStart"/>
      <w:r>
        <w:t>gfsdgf</w:t>
      </w:r>
      <w:proofErr w:type="spellEnd"/>
      <w:r>
        <w:t>"</w:t>
      </w:r>
      <w:proofErr w:type="gramStart"/>
      <w:r>
        <w:t>  /</w:t>
      </w:r>
      <w:proofErr w:type="gramEnd"/>
      <w:r>
        <w:t>&gt;</w:t>
      </w:r>
    </w:p>
    <w:p w:rsidR="003C7454" w:rsidRDefault="003C7454" w:rsidP="003C7454">
      <w:pPr>
        <w:bidi w:val="0"/>
      </w:pPr>
      <w:r>
        <w:t>                                &lt;/</w:t>
      </w:r>
      <w:proofErr w:type="spellStart"/>
      <w:r>
        <w:t>SessionItem</w:t>
      </w:r>
      <w:proofErr w:type="spellEnd"/>
      <w:r>
        <w:t>&gt;</w:t>
      </w:r>
    </w:p>
    <w:p w:rsidR="003C7454" w:rsidRDefault="003C7454" w:rsidP="003C7454">
      <w:pPr>
        <w:bidi w:val="0"/>
      </w:pPr>
      <w:r>
        <w:t>                &lt;/Session&gt;</w:t>
      </w:r>
    </w:p>
    <w:p w:rsidR="003C7454" w:rsidRDefault="003C7454" w:rsidP="003C7454">
      <w:pPr>
        <w:bidi w:val="0"/>
      </w:pPr>
      <w:r>
        <w:t xml:space="preserve">                &lt;Session </w:t>
      </w:r>
      <w:proofErr w:type="spellStart"/>
      <w:r>
        <w:t>ItemID</w:t>
      </w:r>
      <w:proofErr w:type="spellEnd"/>
      <w:r>
        <w:t xml:space="preserve">="ABCD" </w:t>
      </w:r>
      <w:proofErr w:type="spellStart"/>
      <w:r>
        <w:t>DateTime</w:t>
      </w:r>
      <w:proofErr w:type="spellEnd"/>
      <w:r>
        <w:t>=""&gt;</w:t>
      </w:r>
    </w:p>
    <w:p w:rsidR="003C7454" w:rsidRDefault="003C7454" w:rsidP="003C7454">
      <w:pPr>
        <w:bidi w:val="0"/>
      </w:pPr>
      <w:r>
        <w:t>                                &lt;</w:t>
      </w:r>
      <w:proofErr w:type="spellStart"/>
      <w:r>
        <w:t>SessionItem</w:t>
      </w:r>
      <w:proofErr w:type="spellEnd"/>
      <w:r>
        <w:t xml:space="preserve"> </w:t>
      </w:r>
      <w:proofErr w:type="spellStart"/>
      <w:r>
        <w:t>ItemID</w:t>
      </w:r>
      <w:proofErr w:type="spellEnd"/>
      <w:r>
        <w:t>="XXX"&gt;</w:t>
      </w:r>
    </w:p>
    <w:p w:rsidR="003C7454" w:rsidRDefault="003C7454" w:rsidP="003C7454">
      <w:pPr>
        <w:bidi w:val="0"/>
      </w:pPr>
      <w:r>
        <w:t xml:space="preserve">                                                &lt;File </w:t>
      </w:r>
      <w:proofErr w:type="spellStart"/>
      <w:r>
        <w:t>FileName</w:t>
      </w:r>
      <w:proofErr w:type="spellEnd"/>
      <w:r>
        <w:t xml:space="preserve">="XXX.docx" </w:t>
      </w:r>
      <w:proofErr w:type="spellStart"/>
      <w:r>
        <w:t>TypeID</w:t>
      </w:r>
      <w:proofErr w:type="spellEnd"/>
      <w:r>
        <w:t xml:space="preserve">="4" </w:t>
      </w:r>
      <w:proofErr w:type="spellStart"/>
      <w:r>
        <w:t>TypeName</w:t>
      </w:r>
      <w:proofErr w:type="spellEnd"/>
      <w:r>
        <w:t>="XXXXX" /&gt;</w:t>
      </w:r>
    </w:p>
    <w:p w:rsidR="003C7454" w:rsidRDefault="003C7454" w:rsidP="003C7454">
      <w:pPr>
        <w:bidi w:val="0"/>
      </w:pPr>
      <w:r>
        <w:t xml:space="preserve">                                                &lt;File </w:t>
      </w:r>
      <w:proofErr w:type="spellStart"/>
      <w:r>
        <w:t>FileName</w:t>
      </w:r>
      <w:proofErr w:type="spellEnd"/>
      <w:r>
        <w:t xml:space="preserve">="yyy.pdf" </w:t>
      </w:r>
      <w:proofErr w:type="spellStart"/>
      <w:r>
        <w:t>TypeID</w:t>
      </w:r>
      <w:proofErr w:type="spellEnd"/>
      <w:r>
        <w:t xml:space="preserve">="10" </w:t>
      </w:r>
      <w:proofErr w:type="spellStart"/>
      <w:r>
        <w:t>TypeName</w:t>
      </w:r>
      <w:proofErr w:type="spellEnd"/>
      <w:r>
        <w:t>="</w:t>
      </w:r>
      <w:proofErr w:type="spellStart"/>
      <w:r>
        <w:t>gfsdgf</w:t>
      </w:r>
      <w:proofErr w:type="spellEnd"/>
      <w:r>
        <w:t>"</w:t>
      </w:r>
      <w:proofErr w:type="gramStart"/>
      <w:r>
        <w:t>  /</w:t>
      </w:r>
      <w:proofErr w:type="gramEnd"/>
      <w:r>
        <w:t>&gt;</w:t>
      </w:r>
    </w:p>
    <w:p w:rsidR="003C7454" w:rsidRDefault="003C7454" w:rsidP="003C7454">
      <w:pPr>
        <w:bidi w:val="0"/>
      </w:pPr>
      <w:r>
        <w:t xml:space="preserve">                                                &lt;File </w:t>
      </w:r>
      <w:proofErr w:type="spellStart"/>
      <w:r>
        <w:t>FileName</w:t>
      </w:r>
      <w:proofErr w:type="spellEnd"/>
      <w:r>
        <w:t xml:space="preserve">="zzz.pdf" </w:t>
      </w:r>
      <w:proofErr w:type="spellStart"/>
      <w:r>
        <w:t>TypeID</w:t>
      </w:r>
      <w:proofErr w:type="spellEnd"/>
      <w:r>
        <w:t xml:space="preserve">="4" </w:t>
      </w:r>
      <w:proofErr w:type="spellStart"/>
      <w:r>
        <w:t>TypeName</w:t>
      </w:r>
      <w:proofErr w:type="spellEnd"/>
      <w:r>
        <w:t>="</w:t>
      </w:r>
      <w:proofErr w:type="spellStart"/>
      <w:r>
        <w:t>fadfdafd</w:t>
      </w:r>
      <w:proofErr w:type="spellEnd"/>
      <w:r>
        <w:t>" /&gt;</w:t>
      </w:r>
    </w:p>
    <w:p w:rsidR="003C7454" w:rsidRDefault="003C7454" w:rsidP="003C7454">
      <w:pPr>
        <w:bidi w:val="0"/>
      </w:pPr>
      <w:r>
        <w:t>                                &lt;/</w:t>
      </w:r>
      <w:proofErr w:type="spellStart"/>
      <w:r>
        <w:t>SessionItem</w:t>
      </w:r>
      <w:proofErr w:type="spellEnd"/>
      <w:r>
        <w:t>&gt;</w:t>
      </w:r>
    </w:p>
    <w:p w:rsidR="003C7454" w:rsidRDefault="003C7454" w:rsidP="003C7454">
      <w:pPr>
        <w:bidi w:val="0"/>
      </w:pPr>
      <w:r>
        <w:t>                &lt;/Session&gt;</w:t>
      </w:r>
    </w:p>
    <w:p w:rsidR="003C7454" w:rsidRDefault="003C7454" w:rsidP="003C7454">
      <w:pPr>
        <w:bidi w:val="0"/>
      </w:pPr>
      <w:r>
        <w:t>&lt;/Root&gt;</w:t>
      </w:r>
    </w:p>
    <w:p w:rsidR="000A5D29" w:rsidRDefault="000A5D29" w:rsidP="00A133E8">
      <w:pPr>
        <w:spacing w:line="480" w:lineRule="auto"/>
        <w:rPr>
          <w:rtl/>
        </w:rPr>
      </w:pPr>
    </w:p>
    <w:p w:rsidR="000A5D29" w:rsidRDefault="000A5D29" w:rsidP="00A133E8">
      <w:pPr>
        <w:spacing w:line="480" w:lineRule="auto"/>
        <w:rPr>
          <w:rtl/>
        </w:rPr>
      </w:pPr>
    </w:p>
    <w:p w:rsidR="00FB69EE" w:rsidRDefault="00FB69EE" w:rsidP="004B036B">
      <w:pPr>
        <w:rPr>
          <w:rtl/>
        </w:rPr>
      </w:pPr>
    </w:p>
    <w:p w:rsidR="00F959E7" w:rsidRDefault="00F738C5" w:rsidP="00347C52">
      <w:pPr>
        <w:pStyle w:val="1"/>
        <w:rPr>
          <w:rtl/>
        </w:rPr>
      </w:pPr>
      <w:r>
        <w:rPr>
          <w:rFonts w:hint="cs"/>
          <w:rtl/>
        </w:rPr>
        <w:t>סיכונים</w:t>
      </w:r>
    </w:p>
    <w:p w:rsidR="00F738C5" w:rsidRDefault="00F738C5" w:rsidP="0032574D">
      <w:pPr>
        <w:rPr>
          <w:rtl/>
        </w:rPr>
      </w:pPr>
    </w:p>
    <w:tbl>
      <w:tblPr>
        <w:tblStyle w:val="a6"/>
        <w:bidiVisual/>
        <w:tblW w:w="0" w:type="auto"/>
        <w:tblLook w:val="04A0" w:firstRow="1" w:lastRow="0" w:firstColumn="1" w:lastColumn="0" w:noHBand="0" w:noVBand="1"/>
      </w:tblPr>
      <w:tblGrid>
        <w:gridCol w:w="2328"/>
        <w:gridCol w:w="1215"/>
        <w:gridCol w:w="2754"/>
        <w:gridCol w:w="2268"/>
      </w:tblGrid>
      <w:tr w:rsidR="00D109C5" w:rsidTr="00D109C5">
        <w:tc>
          <w:tcPr>
            <w:tcW w:w="2328" w:type="dxa"/>
            <w:shd w:val="clear" w:color="auto" w:fill="D9D9D9" w:themeFill="background1" w:themeFillShade="D9"/>
          </w:tcPr>
          <w:p w:rsidR="00D109C5" w:rsidRPr="002A165D" w:rsidRDefault="00D109C5" w:rsidP="0032574D">
            <w:pPr>
              <w:rPr>
                <w:b/>
                <w:bCs/>
                <w:rtl/>
              </w:rPr>
            </w:pPr>
            <w:r w:rsidRPr="002A165D">
              <w:rPr>
                <w:rFonts w:hint="cs"/>
                <w:b/>
                <w:bCs/>
                <w:rtl/>
              </w:rPr>
              <w:t>סיכון</w:t>
            </w:r>
          </w:p>
        </w:tc>
        <w:tc>
          <w:tcPr>
            <w:tcW w:w="1215" w:type="dxa"/>
            <w:shd w:val="clear" w:color="auto" w:fill="D9D9D9" w:themeFill="background1" w:themeFillShade="D9"/>
          </w:tcPr>
          <w:p w:rsidR="00D109C5" w:rsidRPr="002A165D" w:rsidRDefault="00D109C5" w:rsidP="0032574D">
            <w:pPr>
              <w:rPr>
                <w:b/>
                <w:bCs/>
                <w:rtl/>
              </w:rPr>
            </w:pPr>
            <w:r w:rsidRPr="002A165D">
              <w:rPr>
                <w:rFonts w:hint="cs"/>
                <w:b/>
                <w:bCs/>
                <w:rtl/>
              </w:rPr>
              <w:t>חומרה</w:t>
            </w:r>
          </w:p>
        </w:tc>
        <w:tc>
          <w:tcPr>
            <w:tcW w:w="2754" w:type="dxa"/>
            <w:shd w:val="clear" w:color="auto" w:fill="D9D9D9" w:themeFill="background1" w:themeFillShade="D9"/>
          </w:tcPr>
          <w:p w:rsidR="00D109C5" w:rsidRPr="002A165D" w:rsidRDefault="00D109C5" w:rsidP="0032574D">
            <w:pPr>
              <w:rPr>
                <w:b/>
                <w:bCs/>
                <w:rtl/>
              </w:rPr>
            </w:pPr>
            <w:r w:rsidRPr="002A165D">
              <w:rPr>
                <w:rFonts w:hint="cs"/>
                <w:b/>
                <w:bCs/>
                <w:rtl/>
              </w:rPr>
              <w:t>דרכי התמודדות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D109C5" w:rsidRPr="002A165D" w:rsidRDefault="00D109C5" w:rsidP="0032574D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הערות</w:t>
            </w:r>
          </w:p>
        </w:tc>
      </w:tr>
      <w:tr w:rsidR="00D109C5" w:rsidTr="00D109C5">
        <w:tc>
          <w:tcPr>
            <w:tcW w:w="2328" w:type="dxa"/>
          </w:tcPr>
          <w:p w:rsidR="00D109C5" w:rsidRDefault="00D109C5" w:rsidP="00F738C5">
            <w:pPr>
              <w:rPr>
                <w:rtl/>
              </w:rPr>
            </w:pPr>
            <w:r>
              <w:rPr>
                <w:rFonts w:hint="cs"/>
                <w:rtl/>
              </w:rPr>
              <w:t>נפילה/עצירה של תהליך מתוזמן באופן בלתי צפוי</w:t>
            </w:r>
          </w:p>
        </w:tc>
        <w:tc>
          <w:tcPr>
            <w:tcW w:w="1215" w:type="dxa"/>
          </w:tcPr>
          <w:p w:rsidR="00D109C5" w:rsidRDefault="00D109C5" w:rsidP="0032574D">
            <w:pPr>
              <w:rPr>
                <w:rtl/>
              </w:rPr>
            </w:pPr>
            <w:r>
              <w:rPr>
                <w:rFonts w:hint="cs"/>
                <w:rtl/>
              </w:rPr>
              <w:t>גבוהה</w:t>
            </w:r>
          </w:p>
        </w:tc>
        <w:tc>
          <w:tcPr>
            <w:tcW w:w="2754" w:type="dxa"/>
          </w:tcPr>
          <w:p w:rsidR="00D109C5" w:rsidRDefault="00D109C5" w:rsidP="00CA12BF">
            <w:pPr>
              <w:pStyle w:val="af0"/>
              <w:numPr>
                <w:ilvl w:val="0"/>
                <w:numId w:val="23"/>
              </w:numPr>
            </w:pPr>
            <w:r>
              <w:rPr>
                <w:rFonts w:hint="cs"/>
                <w:rtl/>
              </w:rPr>
              <w:t>כתיבת לוגים בכל שלבי הפיתוח להתמודדות עם נפילות במהלך ריצה</w:t>
            </w:r>
          </w:p>
          <w:p w:rsidR="00CA12BF" w:rsidRDefault="00CA12BF" w:rsidP="00CA12BF">
            <w:pPr>
              <w:pStyle w:val="af0"/>
              <w:numPr>
                <w:ilvl w:val="0"/>
                <w:numId w:val="23"/>
              </w:numPr>
              <w:rPr>
                <w:rtl/>
              </w:rPr>
            </w:pPr>
            <w:r>
              <w:rPr>
                <w:rFonts w:hint="cs"/>
                <w:rtl/>
              </w:rPr>
              <w:t xml:space="preserve">ניטור של ה </w:t>
            </w:r>
            <w:r>
              <w:t xml:space="preserve">Service </w:t>
            </w:r>
            <w:r>
              <w:rPr>
                <w:rFonts w:hint="cs"/>
                <w:rtl/>
              </w:rPr>
              <w:t xml:space="preserve"> </w:t>
            </w:r>
            <w:r w:rsidR="0051777E">
              <w:t>task</w:t>
            </w:r>
          </w:p>
          <w:p w:rsidR="00D109C5" w:rsidRDefault="00D109C5" w:rsidP="00CA12BF">
            <w:pPr>
              <w:pStyle w:val="af0"/>
              <w:numPr>
                <w:ilvl w:val="0"/>
                <w:numId w:val="23"/>
              </w:numPr>
              <w:rPr>
                <w:rtl/>
              </w:rPr>
            </w:pPr>
            <w:r>
              <w:rPr>
                <w:rFonts w:hint="cs"/>
                <w:rtl/>
              </w:rPr>
              <w:t>בדיקה ידנית של התהליך טרום מליאה</w:t>
            </w:r>
            <w:r w:rsidR="00CA12BF">
              <w:rPr>
                <w:rFonts w:hint="cs"/>
                <w:rtl/>
              </w:rPr>
              <w:t xml:space="preserve"> ע"י תורן המליאה</w:t>
            </w:r>
          </w:p>
        </w:tc>
        <w:tc>
          <w:tcPr>
            <w:tcW w:w="2268" w:type="dxa"/>
          </w:tcPr>
          <w:p w:rsidR="00D109C5" w:rsidRDefault="00D109C5" w:rsidP="0032574D">
            <w:pPr>
              <w:rPr>
                <w:rtl/>
              </w:rPr>
            </w:pPr>
          </w:p>
        </w:tc>
      </w:tr>
      <w:tr w:rsidR="00D109C5" w:rsidTr="00D109C5">
        <w:tc>
          <w:tcPr>
            <w:tcW w:w="2328" w:type="dxa"/>
          </w:tcPr>
          <w:p w:rsidR="00D109C5" w:rsidRDefault="00D109C5" w:rsidP="00CF33EB">
            <w:pPr>
              <w:rPr>
                <w:rtl/>
              </w:rPr>
            </w:pPr>
            <w:r>
              <w:rPr>
                <w:rFonts w:hint="cs"/>
                <w:rtl/>
              </w:rPr>
              <w:t>עומסים בריבוי מסמכים למליאה</w:t>
            </w:r>
          </w:p>
        </w:tc>
        <w:tc>
          <w:tcPr>
            <w:tcW w:w="1215" w:type="dxa"/>
          </w:tcPr>
          <w:p w:rsidR="00D109C5" w:rsidRDefault="00D109C5" w:rsidP="0032574D">
            <w:pPr>
              <w:rPr>
                <w:rtl/>
              </w:rPr>
            </w:pPr>
            <w:r>
              <w:rPr>
                <w:rFonts w:hint="cs"/>
                <w:rtl/>
              </w:rPr>
              <w:t>גבוהה</w:t>
            </w:r>
          </w:p>
        </w:tc>
        <w:tc>
          <w:tcPr>
            <w:tcW w:w="2754" w:type="dxa"/>
          </w:tcPr>
          <w:p w:rsidR="00D109C5" w:rsidRDefault="00CA12BF" w:rsidP="0032574D">
            <w:pPr>
              <w:rPr>
                <w:rtl/>
              </w:rPr>
            </w:pPr>
            <w:r>
              <w:rPr>
                <w:rFonts w:hint="cs"/>
                <w:rtl/>
              </w:rPr>
              <w:t>העברה ידנית של תורן המליאה</w:t>
            </w:r>
          </w:p>
        </w:tc>
        <w:tc>
          <w:tcPr>
            <w:tcW w:w="2268" w:type="dxa"/>
          </w:tcPr>
          <w:p w:rsidR="00D109C5" w:rsidRDefault="00D109C5" w:rsidP="0032574D">
            <w:pPr>
              <w:rPr>
                <w:rtl/>
              </w:rPr>
            </w:pPr>
          </w:p>
        </w:tc>
      </w:tr>
      <w:tr w:rsidR="00D109C5" w:rsidTr="00D109C5">
        <w:tc>
          <w:tcPr>
            <w:tcW w:w="2328" w:type="dxa"/>
          </w:tcPr>
          <w:p w:rsidR="00D109C5" w:rsidRDefault="00D109C5" w:rsidP="0032574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נפילה בעת הסבת מסמך </w:t>
            </w:r>
            <w:r>
              <w:rPr>
                <w:rFonts w:hint="cs"/>
              </w:rPr>
              <w:t>WO</w:t>
            </w:r>
            <w:r>
              <w:t>RD</w:t>
            </w:r>
          </w:p>
        </w:tc>
        <w:tc>
          <w:tcPr>
            <w:tcW w:w="1215" w:type="dxa"/>
          </w:tcPr>
          <w:p w:rsidR="00D109C5" w:rsidRDefault="00D109C5" w:rsidP="0032574D">
            <w:pPr>
              <w:rPr>
                <w:rtl/>
              </w:rPr>
            </w:pPr>
            <w:r>
              <w:rPr>
                <w:rFonts w:hint="cs"/>
                <w:rtl/>
              </w:rPr>
              <w:t>גבוהה</w:t>
            </w:r>
          </w:p>
        </w:tc>
        <w:tc>
          <w:tcPr>
            <w:tcW w:w="2754" w:type="dxa"/>
          </w:tcPr>
          <w:p w:rsidR="00D109C5" w:rsidRDefault="0051777E" w:rsidP="0032574D">
            <w:pPr>
              <w:rPr>
                <w:rtl/>
              </w:rPr>
            </w:pPr>
            <w:r>
              <w:rPr>
                <w:rFonts w:hint="cs"/>
                <w:rtl/>
              </w:rPr>
              <w:t>מדובר בנקודה קריטית, ונקודת כשל בתהליך, יינתן דגש ברמת הלוג</w:t>
            </w:r>
          </w:p>
        </w:tc>
        <w:tc>
          <w:tcPr>
            <w:tcW w:w="2268" w:type="dxa"/>
          </w:tcPr>
          <w:p w:rsidR="00D109C5" w:rsidRDefault="0051777E" w:rsidP="0032574D">
            <w:pPr>
              <w:rPr>
                <w:rtl/>
              </w:rPr>
            </w:pPr>
            <w:r>
              <w:rPr>
                <w:rFonts w:hint="cs"/>
                <w:rtl/>
              </w:rPr>
              <w:t>בבדיקה מול רכיבים קיימים בשוק.</w:t>
            </w:r>
          </w:p>
        </w:tc>
      </w:tr>
      <w:tr w:rsidR="00D109C5" w:rsidTr="00D109C5">
        <w:tc>
          <w:tcPr>
            <w:tcW w:w="2328" w:type="dxa"/>
          </w:tcPr>
          <w:p w:rsidR="00D109C5" w:rsidRDefault="00D109C5" w:rsidP="0032574D">
            <w:pPr>
              <w:rPr>
                <w:rtl/>
              </w:rPr>
            </w:pPr>
          </w:p>
        </w:tc>
        <w:tc>
          <w:tcPr>
            <w:tcW w:w="1215" w:type="dxa"/>
          </w:tcPr>
          <w:p w:rsidR="00D109C5" w:rsidRDefault="00D109C5" w:rsidP="0032574D">
            <w:pPr>
              <w:rPr>
                <w:rtl/>
              </w:rPr>
            </w:pPr>
          </w:p>
        </w:tc>
        <w:tc>
          <w:tcPr>
            <w:tcW w:w="2754" w:type="dxa"/>
          </w:tcPr>
          <w:p w:rsidR="00D109C5" w:rsidRDefault="00D109C5" w:rsidP="0032574D">
            <w:pPr>
              <w:rPr>
                <w:rtl/>
              </w:rPr>
            </w:pPr>
          </w:p>
        </w:tc>
        <w:tc>
          <w:tcPr>
            <w:tcW w:w="2268" w:type="dxa"/>
          </w:tcPr>
          <w:p w:rsidR="00D109C5" w:rsidRDefault="00D109C5" w:rsidP="0032574D">
            <w:pPr>
              <w:rPr>
                <w:rtl/>
              </w:rPr>
            </w:pPr>
          </w:p>
        </w:tc>
      </w:tr>
    </w:tbl>
    <w:p w:rsidR="00F738C5" w:rsidRPr="0032574D" w:rsidRDefault="00F738C5" w:rsidP="0032574D">
      <w:pPr>
        <w:rPr>
          <w:rtl/>
        </w:rPr>
      </w:pPr>
    </w:p>
    <w:p w:rsidR="003F418C" w:rsidRPr="00C02EBA" w:rsidRDefault="003F418C" w:rsidP="003F418C">
      <w:pPr>
        <w:pStyle w:val="2"/>
        <w:rPr>
          <w:rFonts w:asciiTheme="minorBidi" w:hAnsiTheme="minorBidi" w:cstheme="minorBidi"/>
          <w:rtl/>
        </w:rPr>
      </w:pPr>
      <w:r w:rsidRPr="00C02EBA">
        <w:rPr>
          <w:rFonts w:asciiTheme="minorBidi" w:hAnsiTheme="minorBidi" w:cstheme="minorBidi"/>
          <w:rtl/>
        </w:rPr>
        <w:t>השפעות נוספות</w:t>
      </w:r>
    </w:p>
    <w:tbl>
      <w:tblPr>
        <w:bidiVisual/>
        <w:tblW w:w="4559" w:type="pct"/>
        <w:tblInd w:w="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5"/>
        <w:gridCol w:w="6194"/>
      </w:tblGrid>
      <w:tr w:rsidR="00A4098F" w:rsidRPr="00C02EBA" w:rsidTr="000B456C">
        <w:tc>
          <w:tcPr>
            <w:tcW w:w="1204" w:type="pct"/>
            <w:shd w:val="clear" w:color="auto" w:fill="auto"/>
          </w:tcPr>
          <w:p w:rsidR="00A4098F" w:rsidRPr="00C02EBA" w:rsidRDefault="00A4098F" w:rsidP="00A4098F">
            <w:pPr>
              <w:rPr>
                <w:rFonts w:asciiTheme="minorBidi" w:hAnsiTheme="minorBidi" w:cstheme="minorBidi"/>
                <w:b/>
                <w:bCs/>
              </w:rPr>
            </w:pPr>
            <w:r w:rsidRPr="00C02EBA">
              <w:rPr>
                <w:rFonts w:asciiTheme="minorBidi" w:hAnsiTheme="minorBidi" w:cstheme="minorBidi"/>
                <w:b/>
                <w:bCs/>
                <w:rtl/>
              </w:rPr>
              <w:t>אבטחת מידע</w:t>
            </w:r>
          </w:p>
        </w:tc>
        <w:tc>
          <w:tcPr>
            <w:tcW w:w="3796" w:type="pct"/>
            <w:shd w:val="clear" w:color="auto" w:fill="auto"/>
          </w:tcPr>
          <w:p w:rsidR="00A4098F" w:rsidRPr="00C02EBA" w:rsidRDefault="00A4098F" w:rsidP="00EC6836">
            <w:pPr>
              <w:rPr>
                <w:rFonts w:asciiTheme="minorBidi" w:hAnsiTheme="minorBidi" w:cstheme="minorBidi"/>
                <w:rtl/>
              </w:rPr>
            </w:pPr>
          </w:p>
        </w:tc>
      </w:tr>
      <w:tr w:rsidR="00A4098F" w:rsidRPr="00C02EBA" w:rsidTr="000B456C">
        <w:tc>
          <w:tcPr>
            <w:tcW w:w="1204" w:type="pct"/>
            <w:shd w:val="clear" w:color="auto" w:fill="auto"/>
          </w:tcPr>
          <w:p w:rsidR="00A4098F" w:rsidRPr="00C02EBA" w:rsidRDefault="00A4098F" w:rsidP="00A4098F">
            <w:pPr>
              <w:rPr>
                <w:rFonts w:asciiTheme="minorBidi" w:hAnsiTheme="minorBidi" w:cstheme="minorBidi"/>
                <w:b/>
                <w:bCs/>
                <w:rtl/>
              </w:rPr>
            </w:pPr>
            <w:r w:rsidRPr="00C02EBA">
              <w:rPr>
                <w:rFonts w:asciiTheme="minorBidi" w:hAnsiTheme="minorBidi" w:cstheme="minorBidi"/>
                <w:b/>
                <w:bCs/>
                <w:rtl/>
              </w:rPr>
              <w:t>דרישות תקשורת</w:t>
            </w:r>
          </w:p>
        </w:tc>
        <w:tc>
          <w:tcPr>
            <w:tcW w:w="3796" w:type="pct"/>
            <w:shd w:val="clear" w:color="auto" w:fill="auto"/>
          </w:tcPr>
          <w:p w:rsidR="00A4098F" w:rsidRPr="00C02EBA" w:rsidRDefault="00A4098F" w:rsidP="00D07412">
            <w:pPr>
              <w:rPr>
                <w:rFonts w:asciiTheme="minorBidi" w:hAnsiTheme="minorBidi" w:cstheme="minorBidi"/>
              </w:rPr>
            </w:pPr>
          </w:p>
        </w:tc>
      </w:tr>
      <w:tr w:rsidR="00A4098F" w:rsidRPr="00C02EBA" w:rsidTr="000B456C">
        <w:tc>
          <w:tcPr>
            <w:tcW w:w="1204" w:type="pct"/>
            <w:shd w:val="clear" w:color="auto" w:fill="auto"/>
          </w:tcPr>
          <w:p w:rsidR="00A4098F" w:rsidRPr="00C02EBA" w:rsidRDefault="00A4098F" w:rsidP="00D07412">
            <w:pPr>
              <w:rPr>
                <w:rFonts w:asciiTheme="minorBidi" w:hAnsiTheme="minorBidi" w:cstheme="minorBidi"/>
                <w:b/>
                <w:bCs/>
                <w:rtl/>
              </w:rPr>
            </w:pPr>
            <w:r w:rsidRPr="00C02EBA">
              <w:rPr>
                <w:rFonts w:asciiTheme="minorBidi" w:hAnsiTheme="minorBidi" w:cstheme="minorBidi"/>
                <w:b/>
                <w:bCs/>
                <w:rtl/>
              </w:rPr>
              <w:t>חדר מחשב</w:t>
            </w:r>
          </w:p>
        </w:tc>
        <w:tc>
          <w:tcPr>
            <w:tcW w:w="3796" w:type="pct"/>
            <w:shd w:val="clear" w:color="auto" w:fill="auto"/>
          </w:tcPr>
          <w:p w:rsidR="00A4098F" w:rsidRPr="00C02EBA" w:rsidRDefault="00A4098F" w:rsidP="00D07412">
            <w:pPr>
              <w:rPr>
                <w:rFonts w:asciiTheme="minorBidi" w:hAnsiTheme="minorBidi" w:cstheme="minorBidi"/>
              </w:rPr>
            </w:pPr>
          </w:p>
        </w:tc>
      </w:tr>
      <w:tr w:rsidR="00C02EBA" w:rsidRPr="00C02EBA" w:rsidTr="000B456C">
        <w:tc>
          <w:tcPr>
            <w:tcW w:w="1204" w:type="pct"/>
            <w:shd w:val="clear" w:color="auto" w:fill="auto"/>
          </w:tcPr>
          <w:p w:rsidR="00C02EBA" w:rsidRPr="00C02EBA" w:rsidRDefault="00C02EBA" w:rsidP="00D07412">
            <w:pPr>
              <w:rPr>
                <w:rFonts w:asciiTheme="minorBidi" w:hAnsiTheme="minorBidi" w:cstheme="minorBidi"/>
                <w:b/>
                <w:bCs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rtl/>
              </w:rPr>
              <w:t>אחר</w:t>
            </w:r>
          </w:p>
        </w:tc>
        <w:tc>
          <w:tcPr>
            <w:tcW w:w="3796" w:type="pct"/>
            <w:shd w:val="clear" w:color="auto" w:fill="auto"/>
          </w:tcPr>
          <w:p w:rsidR="00C02EBA" w:rsidRPr="00C02EBA" w:rsidRDefault="00C02EBA" w:rsidP="00D07412">
            <w:pPr>
              <w:rPr>
                <w:rFonts w:asciiTheme="minorBidi" w:hAnsiTheme="minorBidi" w:cstheme="minorBidi"/>
                <w:rtl/>
              </w:rPr>
            </w:pPr>
          </w:p>
        </w:tc>
      </w:tr>
    </w:tbl>
    <w:p w:rsidR="003F418C" w:rsidRPr="00C02EBA" w:rsidRDefault="003F418C" w:rsidP="003F418C">
      <w:pPr>
        <w:pStyle w:val="af"/>
        <w:rPr>
          <w:rFonts w:asciiTheme="minorBidi" w:hAnsiTheme="minorBidi" w:cstheme="minorBidi"/>
          <w:rtl/>
        </w:rPr>
      </w:pPr>
    </w:p>
    <w:p w:rsidR="009F1151" w:rsidRPr="00C02EBA" w:rsidRDefault="009F1151" w:rsidP="003A0654">
      <w:pPr>
        <w:rPr>
          <w:rFonts w:asciiTheme="minorBidi" w:hAnsiTheme="minorBidi" w:cstheme="minorBidi"/>
          <w:rtl/>
        </w:rPr>
      </w:pPr>
    </w:p>
    <w:sectPr w:rsidR="009F1151" w:rsidRPr="00C02EBA" w:rsidSect="00E25108">
      <w:headerReference w:type="default" r:id="rId8"/>
      <w:footerReference w:type="default" r:id="rId9"/>
      <w:footnotePr>
        <w:numFmt w:val="chicago"/>
      </w:footnotePr>
      <w:pgSz w:w="11906" w:h="16838"/>
      <w:pgMar w:top="1440" w:right="1474" w:bottom="1440" w:left="1474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6EC9" w:rsidRDefault="00666EC9">
      <w:r>
        <w:separator/>
      </w:r>
    </w:p>
  </w:endnote>
  <w:endnote w:type="continuationSeparator" w:id="0">
    <w:p w:rsidR="00666EC9" w:rsidRDefault="00666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631C" w:rsidRPr="00487226" w:rsidRDefault="0010631C" w:rsidP="00487226">
    <w:pPr>
      <w:pStyle w:val="Table"/>
      <w:spacing w:before="0" w:line="240" w:lineRule="auto"/>
      <w:jc w:val="center"/>
      <w:rPr>
        <w:b/>
        <w:bCs/>
      </w:rPr>
    </w:pPr>
    <w:r w:rsidRPr="00487226">
      <w:rPr>
        <w:rFonts w:hint="cs"/>
        <w:b/>
        <w:bCs/>
        <w:rtl/>
      </w:rPr>
      <w:t xml:space="preserve">עמוד </w:t>
    </w:r>
    <w:r w:rsidRPr="00487226">
      <w:rPr>
        <w:b/>
        <w:bCs/>
        <w:rtl/>
      </w:rPr>
      <w:fldChar w:fldCharType="begin"/>
    </w:r>
    <w:r w:rsidRPr="00487226">
      <w:rPr>
        <w:b/>
        <w:bCs/>
        <w:rtl/>
      </w:rPr>
      <w:instrText xml:space="preserve"> </w:instrText>
    </w:r>
    <w:r w:rsidRPr="00487226">
      <w:rPr>
        <w:rFonts w:hint="cs"/>
        <w:b/>
        <w:bCs/>
      </w:rPr>
      <w:instrText>PAGE  \* Arabic  \* MERGEFORMAT</w:instrText>
    </w:r>
    <w:r w:rsidRPr="00487226">
      <w:rPr>
        <w:b/>
        <w:bCs/>
        <w:rtl/>
      </w:rPr>
      <w:instrText xml:space="preserve"> </w:instrText>
    </w:r>
    <w:r w:rsidRPr="00487226">
      <w:rPr>
        <w:b/>
        <w:bCs/>
        <w:rtl/>
      </w:rPr>
      <w:fldChar w:fldCharType="separate"/>
    </w:r>
    <w:r w:rsidR="00160174">
      <w:rPr>
        <w:b/>
        <w:bCs/>
        <w:noProof/>
        <w:rtl/>
      </w:rPr>
      <w:t>10</w:t>
    </w:r>
    <w:r w:rsidRPr="00487226">
      <w:rPr>
        <w:b/>
        <w:bCs/>
        <w:rtl/>
      </w:rPr>
      <w:fldChar w:fldCharType="end"/>
    </w:r>
    <w:r w:rsidRPr="00487226">
      <w:rPr>
        <w:rFonts w:hint="cs"/>
        <w:b/>
        <w:bCs/>
        <w:rtl/>
      </w:rPr>
      <w:t xml:space="preserve"> מתוך </w:t>
    </w:r>
    <w:fldSimple w:instr=" NUMPAGES   \* MERGEFORMAT ">
      <w:r w:rsidR="00160174" w:rsidRPr="00160174">
        <w:rPr>
          <w:b/>
          <w:bCs/>
          <w:noProof/>
          <w:rtl/>
        </w:rPr>
        <w:t>10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6EC9" w:rsidRDefault="00666EC9">
      <w:r>
        <w:separator/>
      </w:r>
    </w:p>
  </w:footnote>
  <w:footnote w:type="continuationSeparator" w:id="0">
    <w:p w:rsidR="00666EC9" w:rsidRDefault="00666E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631C" w:rsidRPr="00AA4DF3" w:rsidRDefault="0010631C" w:rsidP="00AA4DF3">
    <w:pPr>
      <w:pStyle w:val="a3"/>
    </w:pPr>
    <w:r w:rsidRPr="00AF2B70">
      <w:rPr>
        <w:rFonts w:asciiTheme="minorBidi" w:hAnsiTheme="minorBidi"/>
        <w:noProof/>
      </w:rPr>
      <w:drawing>
        <wp:inline distT="0" distB="0" distL="0" distR="0" wp14:anchorId="1333FD0E" wp14:editId="4C7FBDCE">
          <wp:extent cx="5688330" cy="637506"/>
          <wp:effectExtent l="0" t="0" r="0" b="0"/>
          <wp:docPr id="3" name="Picture 1" descr="heade0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07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88330" cy="63750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56C48"/>
    <w:multiLevelType w:val="multilevel"/>
    <w:tmpl w:val="BF222E5E"/>
    <w:lvl w:ilvl="0">
      <w:start w:val="2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70" w:hanging="81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30" w:hanging="81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A8655B4"/>
    <w:multiLevelType w:val="hybridMultilevel"/>
    <w:tmpl w:val="33D84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C30D9"/>
    <w:multiLevelType w:val="hybridMultilevel"/>
    <w:tmpl w:val="68A4DC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F1F51"/>
    <w:multiLevelType w:val="hybridMultilevel"/>
    <w:tmpl w:val="4100EC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6B7474"/>
    <w:multiLevelType w:val="hybridMultilevel"/>
    <w:tmpl w:val="B11E7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EC47D4"/>
    <w:multiLevelType w:val="hybridMultilevel"/>
    <w:tmpl w:val="12107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CB3FE1"/>
    <w:multiLevelType w:val="hybridMultilevel"/>
    <w:tmpl w:val="AD3C885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BB7136C"/>
    <w:multiLevelType w:val="hybridMultilevel"/>
    <w:tmpl w:val="9B6AA0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252B96"/>
    <w:multiLevelType w:val="hybridMultilevel"/>
    <w:tmpl w:val="8DFED92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681080B"/>
    <w:multiLevelType w:val="multilevel"/>
    <w:tmpl w:val="59741A56"/>
    <w:lvl w:ilvl="0">
      <w:start w:val="2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46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52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8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8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48" w:hanging="1800"/>
      </w:pPr>
      <w:rPr>
        <w:rFonts w:hint="default"/>
      </w:rPr>
    </w:lvl>
  </w:abstractNum>
  <w:abstractNum w:abstractNumId="10" w15:restartNumberingAfterBreak="0">
    <w:nsid w:val="4D580096"/>
    <w:multiLevelType w:val="multilevel"/>
    <w:tmpl w:val="9F6ECDC8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792"/>
        </w:tabs>
        <w:ind w:left="792" w:hanging="432"/>
      </w:pPr>
      <w:rPr>
        <w:rFonts w:cs="David" w:hint="cs"/>
      </w:rPr>
    </w:lvl>
    <w:lvl w:ilvl="2">
      <w:start w:val="1"/>
      <w:numFmt w:val="decimal"/>
      <w:pStyle w:val="3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/>
        <w:bCs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728"/>
        </w:tabs>
        <w:ind w:left="1728" w:hanging="648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1" w15:restartNumberingAfterBreak="0">
    <w:nsid w:val="51126D8D"/>
    <w:multiLevelType w:val="hybridMultilevel"/>
    <w:tmpl w:val="F7F037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52244B"/>
    <w:multiLevelType w:val="multilevel"/>
    <w:tmpl w:val="6C94E5BC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2"/>
      <w:numFmt w:val="decimal"/>
      <w:isLgl/>
      <w:lvlText w:val="%1.%2"/>
      <w:lvlJc w:val="left"/>
      <w:pPr>
        <w:ind w:left="840" w:hanging="8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40" w:hanging="840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DE6174B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4" w15:restartNumberingAfterBreak="0">
    <w:nsid w:val="642059C9"/>
    <w:multiLevelType w:val="hybridMultilevel"/>
    <w:tmpl w:val="96D4C5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4F55801"/>
    <w:multiLevelType w:val="hybridMultilevel"/>
    <w:tmpl w:val="BC0ED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E07233"/>
    <w:multiLevelType w:val="multilevel"/>
    <w:tmpl w:val="0409001F"/>
    <w:numStyleLink w:val="111111"/>
  </w:abstractNum>
  <w:abstractNum w:abstractNumId="17" w15:restartNumberingAfterBreak="0">
    <w:nsid w:val="700C4E18"/>
    <w:multiLevelType w:val="multilevel"/>
    <w:tmpl w:val="525AD270"/>
    <w:lvl w:ilvl="0">
      <w:start w:val="2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84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7C6C06B9"/>
    <w:multiLevelType w:val="hybridMultilevel"/>
    <w:tmpl w:val="736203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E097EFA"/>
    <w:multiLevelType w:val="multilevel"/>
    <w:tmpl w:val="D4A8C1C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90" w:hanging="5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b w:val="0"/>
        <w:bCs w:val="0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434"/>
        </w:tabs>
        <w:ind w:left="1434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9"/>
  </w:num>
  <w:num w:numId="2">
    <w:abstractNumId w:val="13"/>
  </w:num>
  <w:num w:numId="3">
    <w:abstractNumId w:val="10"/>
  </w:num>
  <w:num w:numId="4">
    <w:abstractNumId w:val="16"/>
  </w:num>
  <w:num w:numId="5">
    <w:abstractNumId w:val="18"/>
  </w:num>
  <w:num w:numId="6">
    <w:abstractNumId w:val="14"/>
  </w:num>
  <w:num w:numId="7">
    <w:abstractNumId w:val="12"/>
  </w:num>
  <w:num w:numId="8">
    <w:abstractNumId w:val="17"/>
  </w:num>
  <w:num w:numId="9">
    <w:abstractNumId w:val="8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4"/>
  </w:num>
  <w:num w:numId="13">
    <w:abstractNumId w:val="7"/>
  </w:num>
  <w:num w:numId="14">
    <w:abstractNumId w:val="3"/>
  </w:num>
  <w:num w:numId="15">
    <w:abstractNumId w:val="9"/>
  </w:num>
  <w:num w:numId="16">
    <w:abstractNumId w:val="1"/>
  </w:num>
  <w:num w:numId="17">
    <w:abstractNumId w:val="5"/>
  </w:num>
  <w:num w:numId="18">
    <w:abstractNumId w:val="10"/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6"/>
  </w:num>
  <w:num w:numId="22">
    <w:abstractNumId w:val="11"/>
  </w:num>
  <w:num w:numId="23">
    <w:abstractNumId w:val="1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stylePaneFormatFilter w:val="1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>
      <o:colormru v:ext="edit" colors="#ddd,#eaeaea"/>
    </o:shapedefaults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016"/>
    <w:rsid w:val="00002845"/>
    <w:rsid w:val="0000492F"/>
    <w:rsid w:val="0000522E"/>
    <w:rsid w:val="000067C4"/>
    <w:rsid w:val="00007F48"/>
    <w:rsid w:val="00010054"/>
    <w:rsid w:val="0001070E"/>
    <w:rsid w:val="0001158F"/>
    <w:rsid w:val="00011CC1"/>
    <w:rsid w:val="00011FD3"/>
    <w:rsid w:val="000136E1"/>
    <w:rsid w:val="00013B7A"/>
    <w:rsid w:val="0001436A"/>
    <w:rsid w:val="00015F66"/>
    <w:rsid w:val="00017E59"/>
    <w:rsid w:val="000213F4"/>
    <w:rsid w:val="000214D6"/>
    <w:rsid w:val="000219BD"/>
    <w:rsid w:val="00021B96"/>
    <w:rsid w:val="00023756"/>
    <w:rsid w:val="000240DB"/>
    <w:rsid w:val="0002454C"/>
    <w:rsid w:val="00026268"/>
    <w:rsid w:val="00026338"/>
    <w:rsid w:val="000264A8"/>
    <w:rsid w:val="000271EE"/>
    <w:rsid w:val="0003023B"/>
    <w:rsid w:val="000302F7"/>
    <w:rsid w:val="000303D7"/>
    <w:rsid w:val="00033B2F"/>
    <w:rsid w:val="00034196"/>
    <w:rsid w:val="000358F6"/>
    <w:rsid w:val="00036059"/>
    <w:rsid w:val="00040476"/>
    <w:rsid w:val="00041135"/>
    <w:rsid w:val="00041F39"/>
    <w:rsid w:val="00046F35"/>
    <w:rsid w:val="000470DC"/>
    <w:rsid w:val="00050EDE"/>
    <w:rsid w:val="00052C79"/>
    <w:rsid w:val="000540F8"/>
    <w:rsid w:val="00054D9B"/>
    <w:rsid w:val="0005566F"/>
    <w:rsid w:val="00055961"/>
    <w:rsid w:val="00057B53"/>
    <w:rsid w:val="00060A18"/>
    <w:rsid w:val="000626AA"/>
    <w:rsid w:val="00063FF5"/>
    <w:rsid w:val="000648A7"/>
    <w:rsid w:val="00064C3A"/>
    <w:rsid w:val="000660D1"/>
    <w:rsid w:val="0006788B"/>
    <w:rsid w:val="00075A44"/>
    <w:rsid w:val="00080BB8"/>
    <w:rsid w:val="000818BD"/>
    <w:rsid w:val="00082BA3"/>
    <w:rsid w:val="00086D33"/>
    <w:rsid w:val="000905B1"/>
    <w:rsid w:val="00090FF4"/>
    <w:rsid w:val="00092DD9"/>
    <w:rsid w:val="00093AF4"/>
    <w:rsid w:val="00093C86"/>
    <w:rsid w:val="00093C8E"/>
    <w:rsid w:val="00094BFF"/>
    <w:rsid w:val="0009501C"/>
    <w:rsid w:val="00095E4F"/>
    <w:rsid w:val="00097EB9"/>
    <w:rsid w:val="000A2946"/>
    <w:rsid w:val="000A5285"/>
    <w:rsid w:val="000A5D29"/>
    <w:rsid w:val="000A6621"/>
    <w:rsid w:val="000B2436"/>
    <w:rsid w:val="000B3598"/>
    <w:rsid w:val="000B3627"/>
    <w:rsid w:val="000B3B9E"/>
    <w:rsid w:val="000B456C"/>
    <w:rsid w:val="000B5EED"/>
    <w:rsid w:val="000B6BFD"/>
    <w:rsid w:val="000B7FA6"/>
    <w:rsid w:val="000C0008"/>
    <w:rsid w:val="000C0E40"/>
    <w:rsid w:val="000C1F17"/>
    <w:rsid w:val="000C7C71"/>
    <w:rsid w:val="000D35CE"/>
    <w:rsid w:val="000D45B3"/>
    <w:rsid w:val="000D4CB4"/>
    <w:rsid w:val="000D50BF"/>
    <w:rsid w:val="000D5E8E"/>
    <w:rsid w:val="000D63B0"/>
    <w:rsid w:val="000E1A7F"/>
    <w:rsid w:val="000E23A0"/>
    <w:rsid w:val="000E3E07"/>
    <w:rsid w:val="000E43A8"/>
    <w:rsid w:val="000E47C8"/>
    <w:rsid w:val="000E7187"/>
    <w:rsid w:val="000E7732"/>
    <w:rsid w:val="000F25C5"/>
    <w:rsid w:val="000F3261"/>
    <w:rsid w:val="000F3ADB"/>
    <w:rsid w:val="00100B65"/>
    <w:rsid w:val="00103CDE"/>
    <w:rsid w:val="0010631C"/>
    <w:rsid w:val="00107354"/>
    <w:rsid w:val="00107CAB"/>
    <w:rsid w:val="00107EA1"/>
    <w:rsid w:val="00110E9C"/>
    <w:rsid w:val="001133ED"/>
    <w:rsid w:val="0011362A"/>
    <w:rsid w:val="00114D95"/>
    <w:rsid w:val="00116ECA"/>
    <w:rsid w:val="00123759"/>
    <w:rsid w:val="00123904"/>
    <w:rsid w:val="00123A24"/>
    <w:rsid w:val="00124452"/>
    <w:rsid w:val="00124B25"/>
    <w:rsid w:val="00124C37"/>
    <w:rsid w:val="00126193"/>
    <w:rsid w:val="00126739"/>
    <w:rsid w:val="00126BC2"/>
    <w:rsid w:val="00127340"/>
    <w:rsid w:val="00131067"/>
    <w:rsid w:val="00131151"/>
    <w:rsid w:val="0013159C"/>
    <w:rsid w:val="0013316A"/>
    <w:rsid w:val="00133F0E"/>
    <w:rsid w:val="001342B7"/>
    <w:rsid w:val="00134684"/>
    <w:rsid w:val="0013552D"/>
    <w:rsid w:val="001358CB"/>
    <w:rsid w:val="00137225"/>
    <w:rsid w:val="001373C3"/>
    <w:rsid w:val="00137B41"/>
    <w:rsid w:val="00142638"/>
    <w:rsid w:val="00146751"/>
    <w:rsid w:val="0015025B"/>
    <w:rsid w:val="00150834"/>
    <w:rsid w:val="0015281E"/>
    <w:rsid w:val="00160174"/>
    <w:rsid w:val="001618EF"/>
    <w:rsid w:val="00161B41"/>
    <w:rsid w:val="00163A0C"/>
    <w:rsid w:val="00163CBD"/>
    <w:rsid w:val="00164228"/>
    <w:rsid w:val="0016467B"/>
    <w:rsid w:val="0017195F"/>
    <w:rsid w:val="001720D9"/>
    <w:rsid w:val="00172898"/>
    <w:rsid w:val="00173186"/>
    <w:rsid w:val="0017353F"/>
    <w:rsid w:val="00173AF7"/>
    <w:rsid w:val="001753A5"/>
    <w:rsid w:val="001844EC"/>
    <w:rsid w:val="00184D9E"/>
    <w:rsid w:val="00185E39"/>
    <w:rsid w:val="00192994"/>
    <w:rsid w:val="001933FF"/>
    <w:rsid w:val="00195231"/>
    <w:rsid w:val="001A0513"/>
    <w:rsid w:val="001A0DDD"/>
    <w:rsid w:val="001A2E81"/>
    <w:rsid w:val="001A4B02"/>
    <w:rsid w:val="001A626A"/>
    <w:rsid w:val="001B7ABF"/>
    <w:rsid w:val="001C0EA9"/>
    <w:rsid w:val="001C2467"/>
    <w:rsid w:val="001C395D"/>
    <w:rsid w:val="001C6304"/>
    <w:rsid w:val="001D228B"/>
    <w:rsid w:val="001D555E"/>
    <w:rsid w:val="001D68C1"/>
    <w:rsid w:val="001D7004"/>
    <w:rsid w:val="001E0260"/>
    <w:rsid w:val="001E17DD"/>
    <w:rsid w:val="001E3D0B"/>
    <w:rsid w:val="001E6ADC"/>
    <w:rsid w:val="001E7BBE"/>
    <w:rsid w:val="001F0092"/>
    <w:rsid w:val="001F1863"/>
    <w:rsid w:val="001F2E0A"/>
    <w:rsid w:val="001F5606"/>
    <w:rsid w:val="001F57FC"/>
    <w:rsid w:val="001F773D"/>
    <w:rsid w:val="00202E54"/>
    <w:rsid w:val="00202FAF"/>
    <w:rsid w:val="002044A8"/>
    <w:rsid w:val="0020556A"/>
    <w:rsid w:val="00205CFB"/>
    <w:rsid w:val="00206CC1"/>
    <w:rsid w:val="00206F7D"/>
    <w:rsid w:val="002078FB"/>
    <w:rsid w:val="00207940"/>
    <w:rsid w:val="0021040F"/>
    <w:rsid w:val="00210B85"/>
    <w:rsid w:val="002127D9"/>
    <w:rsid w:val="00212FD0"/>
    <w:rsid w:val="0021432F"/>
    <w:rsid w:val="00215801"/>
    <w:rsid w:val="00217E24"/>
    <w:rsid w:val="00223561"/>
    <w:rsid w:val="002236CC"/>
    <w:rsid w:val="002236D7"/>
    <w:rsid w:val="00224A97"/>
    <w:rsid w:val="00224E9A"/>
    <w:rsid w:val="00224F58"/>
    <w:rsid w:val="00225259"/>
    <w:rsid w:val="002316DC"/>
    <w:rsid w:val="00233BAE"/>
    <w:rsid w:val="00234561"/>
    <w:rsid w:val="00234F55"/>
    <w:rsid w:val="00235115"/>
    <w:rsid w:val="00240654"/>
    <w:rsid w:val="00240B1E"/>
    <w:rsid w:val="00245032"/>
    <w:rsid w:val="002462E1"/>
    <w:rsid w:val="0024656B"/>
    <w:rsid w:val="00246B12"/>
    <w:rsid w:val="00250053"/>
    <w:rsid w:val="00251124"/>
    <w:rsid w:val="002520FE"/>
    <w:rsid w:val="00256A62"/>
    <w:rsid w:val="0026039A"/>
    <w:rsid w:val="00261310"/>
    <w:rsid w:val="00262993"/>
    <w:rsid w:val="00263754"/>
    <w:rsid w:val="002646F3"/>
    <w:rsid w:val="00265D14"/>
    <w:rsid w:val="00267362"/>
    <w:rsid w:val="00270361"/>
    <w:rsid w:val="0027059F"/>
    <w:rsid w:val="0027071A"/>
    <w:rsid w:val="002716FC"/>
    <w:rsid w:val="0027275A"/>
    <w:rsid w:val="00272CBF"/>
    <w:rsid w:val="0027300A"/>
    <w:rsid w:val="00273750"/>
    <w:rsid w:val="00273965"/>
    <w:rsid w:val="002739E6"/>
    <w:rsid w:val="0027564B"/>
    <w:rsid w:val="00275954"/>
    <w:rsid w:val="002772FF"/>
    <w:rsid w:val="002778AB"/>
    <w:rsid w:val="00280851"/>
    <w:rsid w:val="00282252"/>
    <w:rsid w:val="00283593"/>
    <w:rsid w:val="00290159"/>
    <w:rsid w:val="0029044B"/>
    <w:rsid w:val="00291007"/>
    <w:rsid w:val="0029189A"/>
    <w:rsid w:val="00292BBF"/>
    <w:rsid w:val="002949E8"/>
    <w:rsid w:val="00297A9D"/>
    <w:rsid w:val="002A165D"/>
    <w:rsid w:val="002A263F"/>
    <w:rsid w:val="002A302D"/>
    <w:rsid w:val="002A5127"/>
    <w:rsid w:val="002A522F"/>
    <w:rsid w:val="002A6926"/>
    <w:rsid w:val="002B01C0"/>
    <w:rsid w:val="002B0AE2"/>
    <w:rsid w:val="002B261E"/>
    <w:rsid w:val="002B35D1"/>
    <w:rsid w:val="002B4769"/>
    <w:rsid w:val="002B57CF"/>
    <w:rsid w:val="002B657B"/>
    <w:rsid w:val="002B776F"/>
    <w:rsid w:val="002C1746"/>
    <w:rsid w:val="002C1A99"/>
    <w:rsid w:val="002C3735"/>
    <w:rsid w:val="002C3BBD"/>
    <w:rsid w:val="002C6C13"/>
    <w:rsid w:val="002D32EE"/>
    <w:rsid w:val="002D44C7"/>
    <w:rsid w:val="002D4607"/>
    <w:rsid w:val="002D4C7B"/>
    <w:rsid w:val="002D630E"/>
    <w:rsid w:val="002D7525"/>
    <w:rsid w:val="002E4DFA"/>
    <w:rsid w:val="002E6AB6"/>
    <w:rsid w:val="002E75BF"/>
    <w:rsid w:val="002E7FD3"/>
    <w:rsid w:val="002F07F2"/>
    <w:rsid w:val="002F3444"/>
    <w:rsid w:val="002F3E5E"/>
    <w:rsid w:val="002F507D"/>
    <w:rsid w:val="002F5B06"/>
    <w:rsid w:val="002F5D3C"/>
    <w:rsid w:val="002F6128"/>
    <w:rsid w:val="002F7A64"/>
    <w:rsid w:val="00307840"/>
    <w:rsid w:val="003079A5"/>
    <w:rsid w:val="003107FC"/>
    <w:rsid w:val="0031105C"/>
    <w:rsid w:val="003153DB"/>
    <w:rsid w:val="00315B79"/>
    <w:rsid w:val="0031784D"/>
    <w:rsid w:val="00322464"/>
    <w:rsid w:val="003237A1"/>
    <w:rsid w:val="00324482"/>
    <w:rsid w:val="0032574D"/>
    <w:rsid w:val="00326708"/>
    <w:rsid w:val="00330CCA"/>
    <w:rsid w:val="00331141"/>
    <w:rsid w:val="00332C6D"/>
    <w:rsid w:val="0033314C"/>
    <w:rsid w:val="0033338F"/>
    <w:rsid w:val="00333D07"/>
    <w:rsid w:val="00335C27"/>
    <w:rsid w:val="00335CB9"/>
    <w:rsid w:val="00340044"/>
    <w:rsid w:val="00340CB3"/>
    <w:rsid w:val="00340CC6"/>
    <w:rsid w:val="00342458"/>
    <w:rsid w:val="00342A9E"/>
    <w:rsid w:val="00343879"/>
    <w:rsid w:val="00344FB1"/>
    <w:rsid w:val="0034586B"/>
    <w:rsid w:val="00347C52"/>
    <w:rsid w:val="003501E4"/>
    <w:rsid w:val="00351039"/>
    <w:rsid w:val="00352F16"/>
    <w:rsid w:val="0035304E"/>
    <w:rsid w:val="00354361"/>
    <w:rsid w:val="00354DE9"/>
    <w:rsid w:val="00355C8C"/>
    <w:rsid w:val="00356325"/>
    <w:rsid w:val="00357469"/>
    <w:rsid w:val="003612E3"/>
    <w:rsid w:val="003615B3"/>
    <w:rsid w:val="00361645"/>
    <w:rsid w:val="00362811"/>
    <w:rsid w:val="00366D0D"/>
    <w:rsid w:val="00370CB7"/>
    <w:rsid w:val="00372293"/>
    <w:rsid w:val="00372681"/>
    <w:rsid w:val="00372A31"/>
    <w:rsid w:val="00372D13"/>
    <w:rsid w:val="00372E48"/>
    <w:rsid w:val="0037396A"/>
    <w:rsid w:val="003752C1"/>
    <w:rsid w:val="00375C27"/>
    <w:rsid w:val="00376028"/>
    <w:rsid w:val="00376BBB"/>
    <w:rsid w:val="00382D6E"/>
    <w:rsid w:val="003838A9"/>
    <w:rsid w:val="00383D46"/>
    <w:rsid w:val="0038563E"/>
    <w:rsid w:val="00385C7F"/>
    <w:rsid w:val="00387103"/>
    <w:rsid w:val="00387279"/>
    <w:rsid w:val="00396671"/>
    <w:rsid w:val="00397C08"/>
    <w:rsid w:val="003A001E"/>
    <w:rsid w:val="003A0654"/>
    <w:rsid w:val="003A0F7F"/>
    <w:rsid w:val="003A1628"/>
    <w:rsid w:val="003A2A27"/>
    <w:rsid w:val="003A7228"/>
    <w:rsid w:val="003A731C"/>
    <w:rsid w:val="003B2595"/>
    <w:rsid w:val="003B4E01"/>
    <w:rsid w:val="003B5B2B"/>
    <w:rsid w:val="003C0C5B"/>
    <w:rsid w:val="003C2294"/>
    <w:rsid w:val="003C3515"/>
    <w:rsid w:val="003C38A1"/>
    <w:rsid w:val="003C3DFD"/>
    <w:rsid w:val="003C5755"/>
    <w:rsid w:val="003C5BD8"/>
    <w:rsid w:val="003C742A"/>
    <w:rsid w:val="003C7454"/>
    <w:rsid w:val="003D3E9B"/>
    <w:rsid w:val="003D5343"/>
    <w:rsid w:val="003D614B"/>
    <w:rsid w:val="003E027F"/>
    <w:rsid w:val="003E0FAA"/>
    <w:rsid w:val="003E159B"/>
    <w:rsid w:val="003E203E"/>
    <w:rsid w:val="003E256F"/>
    <w:rsid w:val="003E348C"/>
    <w:rsid w:val="003E44A4"/>
    <w:rsid w:val="003E476C"/>
    <w:rsid w:val="003E560B"/>
    <w:rsid w:val="003E59BC"/>
    <w:rsid w:val="003E5F89"/>
    <w:rsid w:val="003F0D54"/>
    <w:rsid w:val="003F12F6"/>
    <w:rsid w:val="003F418C"/>
    <w:rsid w:val="003F46E0"/>
    <w:rsid w:val="003F4CED"/>
    <w:rsid w:val="003F5854"/>
    <w:rsid w:val="003F588C"/>
    <w:rsid w:val="00400303"/>
    <w:rsid w:val="004018AD"/>
    <w:rsid w:val="00403EBD"/>
    <w:rsid w:val="00404B00"/>
    <w:rsid w:val="00405173"/>
    <w:rsid w:val="00405A2C"/>
    <w:rsid w:val="00407B77"/>
    <w:rsid w:val="00411FA9"/>
    <w:rsid w:val="00414136"/>
    <w:rsid w:val="00414BA7"/>
    <w:rsid w:val="00416515"/>
    <w:rsid w:val="00417126"/>
    <w:rsid w:val="004174B1"/>
    <w:rsid w:val="00420878"/>
    <w:rsid w:val="004219CC"/>
    <w:rsid w:val="004225B0"/>
    <w:rsid w:val="00423EE7"/>
    <w:rsid w:val="00425CD1"/>
    <w:rsid w:val="00427812"/>
    <w:rsid w:val="0043237E"/>
    <w:rsid w:val="004334D2"/>
    <w:rsid w:val="00434F61"/>
    <w:rsid w:val="00436101"/>
    <w:rsid w:val="00436657"/>
    <w:rsid w:val="00436896"/>
    <w:rsid w:val="00436FAF"/>
    <w:rsid w:val="004370D1"/>
    <w:rsid w:val="004371DF"/>
    <w:rsid w:val="004461E6"/>
    <w:rsid w:val="004507EE"/>
    <w:rsid w:val="00450A93"/>
    <w:rsid w:val="00451F14"/>
    <w:rsid w:val="00452AD1"/>
    <w:rsid w:val="0045511B"/>
    <w:rsid w:val="004561AD"/>
    <w:rsid w:val="004566BD"/>
    <w:rsid w:val="00462702"/>
    <w:rsid w:val="00465391"/>
    <w:rsid w:val="00471CE5"/>
    <w:rsid w:val="0047247E"/>
    <w:rsid w:val="004729A0"/>
    <w:rsid w:val="00472A3A"/>
    <w:rsid w:val="004742E0"/>
    <w:rsid w:val="004751C0"/>
    <w:rsid w:val="00477198"/>
    <w:rsid w:val="0047789C"/>
    <w:rsid w:val="004817C4"/>
    <w:rsid w:val="00481E90"/>
    <w:rsid w:val="00482AC2"/>
    <w:rsid w:val="00484E68"/>
    <w:rsid w:val="00484E86"/>
    <w:rsid w:val="00486584"/>
    <w:rsid w:val="00487226"/>
    <w:rsid w:val="00492C7A"/>
    <w:rsid w:val="00493348"/>
    <w:rsid w:val="00493B5C"/>
    <w:rsid w:val="0049446B"/>
    <w:rsid w:val="00494896"/>
    <w:rsid w:val="004948DA"/>
    <w:rsid w:val="004949A5"/>
    <w:rsid w:val="00494CDA"/>
    <w:rsid w:val="00495125"/>
    <w:rsid w:val="004A108C"/>
    <w:rsid w:val="004A1CC6"/>
    <w:rsid w:val="004A1EB6"/>
    <w:rsid w:val="004A5D56"/>
    <w:rsid w:val="004A688F"/>
    <w:rsid w:val="004B036B"/>
    <w:rsid w:val="004B0E3C"/>
    <w:rsid w:val="004B2033"/>
    <w:rsid w:val="004B3D4E"/>
    <w:rsid w:val="004B4511"/>
    <w:rsid w:val="004B5D10"/>
    <w:rsid w:val="004B6968"/>
    <w:rsid w:val="004C0589"/>
    <w:rsid w:val="004C0D15"/>
    <w:rsid w:val="004C12F5"/>
    <w:rsid w:val="004C35A4"/>
    <w:rsid w:val="004C381C"/>
    <w:rsid w:val="004C3A66"/>
    <w:rsid w:val="004C52E2"/>
    <w:rsid w:val="004C75E7"/>
    <w:rsid w:val="004D2A92"/>
    <w:rsid w:val="004D343D"/>
    <w:rsid w:val="004D4029"/>
    <w:rsid w:val="004D6687"/>
    <w:rsid w:val="004D6C36"/>
    <w:rsid w:val="004E000B"/>
    <w:rsid w:val="004E1333"/>
    <w:rsid w:val="004E317E"/>
    <w:rsid w:val="004E3FC2"/>
    <w:rsid w:val="004E5EEF"/>
    <w:rsid w:val="004F09C9"/>
    <w:rsid w:val="004F104D"/>
    <w:rsid w:val="004F11EF"/>
    <w:rsid w:val="004F14AB"/>
    <w:rsid w:val="004F506E"/>
    <w:rsid w:val="004F788D"/>
    <w:rsid w:val="005008F4"/>
    <w:rsid w:val="005010DD"/>
    <w:rsid w:val="005110D2"/>
    <w:rsid w:val="00513B99"/>
    <w:rsid w:val="00514389"/>
    <w:rsid w:val="00514692"/>
    <w:rsid w:val="0051777E"/>
    <w:rsid w:val="00517A08"/>
    <w:rsid w:val="00517EBA"/>
    <w:rsid w:val="00521A33"/>
    <w:rsid w:val="005226E1"/>
    <w:rsid w:val="00523DB1"/>
    <w:rsid w:val="005247C6"/>
    <w:rsid w:val="00525205"/>
    <w:rsid w:val="00525B17"/>
    <w:rsid w:val="0052663C"/>
    <w:rsid w:val="00526A6A"/>
    <w:rsid w:val="00527235"/>
    <w:rsid w:val="0052751C"/>
    <w:rsid w:val="005276AB"/>
    <w:rsid w:val="00527875"/>
    <w:rsid w:val="00531774"/>
    <w:rsid w:val="00532186"/>
    <w:rsid w:val="00533FF5"/>
    <w:rsid w:val="00534F96"/>
    <w:rsid w:val="005353A5"/>
    <w:rsid w:val="00535525"/>
    <w:rsid w:val="00536223"/>
    <w:rsid w:val="0053764D"/>
    <w:rsid w:val="005413CA"/>
    <w:rsid w:val="00541AA7"/>
    <w:rsid w:val="00542444"/>
    <w:rsid w:val="00542BFE"/>
    <w:rsid w:val="00543469"/>
    <w:rsid w:val="00544B75"/>
    <w:rsid w:val="00544C6C"/>
    <w:rsid w:val="0055089B"/>
    <w:rsid w:val="00551756"/>
    <w:rsid w:val="0056070A"/>
    <w:rsid w:val="00561A14"/>
    <w:rsid w:val="0056339D"/>
    <w:rsid w:val="0056443C"/>
    <w:rsid w:val="0056534E"/>
    <w:rsid w:val="00566EC8"/>
    <w:rsid w:val="00570A8E"/>
    <w:rsid w:val="00571E82"/>
    <w:rsid w:val="00571F8C"/>
    <w:rsid w:val="00572079"/>
    <w:rsid w:val="00574AD0"/>
    <w:rsid w:val="005755EF"/>
    <w:rsid w:val="00576B8B"/>
    <w:rsid w:val="00581278"/>
    <w:rsid w:val="00581B4D"/>
    <w:rsid w:val="00582515"/>
    <w:rsid w:val="00584ABA"/>
    <w:rsid w:val="005852C5"/>
    <w:rsid w:val="00585EC9"/>
    <w:rsid w:val="005905F2"/>
    <w:rsid w:val="00590FB7"/>
    <w:rsid w:val="00591183"/>
    <w:rsid w:val="00591537"/>
    <w:rsid w:val="00592920"/>
    <w:rsid w:val="00592F6C"/>
    <w:rsid w:val="00593A32"/>
    <w:rsid w:val="00593A38"/>
    <w:rsid w:val="00594D24"/>
    <w:rsid w:val="0059758A"/>
    <w:rsid w:val="005A0435"/>
    <w:rsid w:val="005A0A5D"/>
    <w:rsid w:val="005A2242"/>
    <w:rsid w:val="005A38E7"/>
    <w:rsid w:val="005A4F27"/>
    <w:rsid w:val="005A54D5"/>
    <w:rsid w:val="005A7490"/>
    <w:rsid w:val="005B1E09"/>
    <w:rsid w:val="005B20DD"/>
    <w:rsid w:val="005B590A"/>
    <w:rsid w:val="005B7286"/>
    <w:rsid w:val="005C44E0"/>
    <w:rsid w:val="005C4E7A"/>
    <w:rsid w:val="005C4F48"/>
    <w:rsid w:val="005C5D50"/>
    <w:rsid w:val="005C6633"/>
    <w:rsid w:val="005C73B3"/>
    <w:rsid w:val="005C7FF0"/>
    <w:rsid w:val="005D02D5"/>
    <w:rsid w:val="005D1E56"/>
    <w:rsid w:val="005D2A8A"/>
    <w:rsid w:val="005D2BE8"/>
    <w:rsid w:val="005D461F"/>
    <w:rsid w:val="005D4D9B"/>
    <w:rsid w:val="005E02F9"/>
    <w:rsid w:val="005E0FAB"/>
    <w:rsid w:val="005E107F"/>
    <w:rsid w:val="005F0362"/>
    <w:rsid w:val="005F05F2"/>
    <w:rsid w:val="005F6952"/>
    <w:rsid w:val="00602E9C"/>
    <w:rsid w:val="00603097"/>
    <w:rsid w:val="006044E9"/>
    <w:rsid w:val="006054D4"/>
    <w:rsid w:val="00605F79"/>
    <w:rsid w:val="006060F3"/>
    <w:rsid w:val="0060697E"/>
    <w:rsid w:val="006111C0"/>
    <w:rsid w:val="00611366"/>
    <w:rsid w:val="00613AE3"/>
    <w:rsid w:val="00613B82"/>
    <w:rsid w:val="006145A3"/>
    <w:rsid w:val="006148A1"/>
    <w:rsid w:val="00616A27"/>
    <w:rsid w:val="006174FC"/>
    <w:rsid w:val="0062093F"/>
    <w:rsid w:val="006249BE"/>
    <w:rsid w:val="0063030E"/>
    <w:rsid w:val="006322B6"/>
    <w:rsid w:val="00632A7B"/>
    <w:rsid w:val="0063398F"/>
    <w:rsid w:val="00633B3E"/>
    <w:rsid w:val="00633D6A"/>
    <w:rsid w:val="006357BB"/>
    <w:rsid w:val="006364BB"/>
    <w:rsid w:val="006364E7"/>
    <w:rsid w:val="00637553"/>
    <w:rsid w:val="006378DE"/>
    <w:rsid w:val="00637B4D"/>
    <w:rsid w:val="00641B52"/>
    <w:rsid w:val="006458FA"/>
    <w:rsid w:val="006502AB"/>
    <w:rsid w:val="00653110"/>
    <w:rsid w:val="006535EF"/>
    <w:rsid w:val="00654DAB"/>
    <w:rsid w:val="00656276"/>
    <w:rsid w:val="0066011F"/>
    <w:rsid w:val="00660546"/>
    <w:rsid w:val="00660CDD"/>
    <w:rsid w:val="00660F1F"/>
    <w:rsid w:val="00663C37"/>
    <w:rsid w:val="00664B5C"/>
    <w:rsid w:val="00664CCF"/>
    <w:rsid w:val="00666EC9"/>
    <w:rsid w:val="00670018"/>
    <w:rsid w:val="00671B2E"/>
    <w:rsid w:val="0067395C"/>
    <w:rsid w:val="00673D99"/>
    <w:rsid w:val="006749D9"/>
    <w:rsid w:val="006774CB"/>
    <w:rsid w:val="0067795C"/>
    <w:rsid w:val="00681991"/>
    <w:rsid w:val="00685F64"/>
    <w:rsid w:val="00686D58"/>
    <w:rsid w:val="00687A99"/>
    <w:rsid w:val="00692630"/>
    <w:rsid w:val="00692900"/>
    <w:rsid w:val="00696D2B"/>
    <w:rsid w:val="00697D69"/>
    <w:rsid w:val="006A170A"/>
    <w:rsid w:val="006A1887"/>
    <w:rsid w:val="006A22F2"/>
    <w:rsid w:val="006A4CA1"/>
    <w:rsid w:val="006A4E02"/>
    <w:rsid w:val="006A75CD"/>
    <w:rsid w:val="006B0274"/>
    <w:rsid w:val="006B0860"/>
    <w:rsid w:val="006B1F1E"/>
    <w:rsid w:val="006B2103"/>
    <w:rsid w:val="006B50CB"/>
    <w:rsid w:val="006B5706"/>
    <w:rsid w:val="006B6E64"/>
    <w:rsid w:val="006C2A56"/>
    <w:rsid w:val="006D0A9F"/>
    <w:rsid w:val="006D0B09"/>
    <w:rsid w:val="006D41FA"/>
    <w:rsid w:val="006D5026"/>
    <w:rsid w:val="006D5657"/>
    <w:rsid w:val="006D60B7"/>
    <w:rsid w:val="006E0016"/>
    <w:rsid w:val="006E014C"/>
    <w:rsid w:val="006E1373"/>
    <w:rsid w:val="006E5697"/>
    <w:rsid w:val="006E775F"/>
    <w:rsid w:val="006F36AB"/>
    <w:rsid w:val="006F50C9"/>
    <w:rsid w:val="006F604B"/>
    <w:rsid w:val="007027C7"/>
    <w:rsid w:val="00702BB8"/>
    <w:rsid w:val="00703377"/>
    <w:rsid w:val="00703EF1"/>
    <w:rsid w:val="00704494"/>
    <w:rsid w:val="0070622C"/>
    <w:rsid w:val="00706847"/>
    <w:rsid w:val="00710511"/>
    <w:rsid w:val="007125A9"/>
    <w:rsid w:val="00713156"/>
    <w:rsid w:val="00714A86"/>
    <w:rsid w:val="00715048"/>
    <w:rsid w:val="00715C1C"/>
    <w:rsid w:val="00720256"/>
    <w:rsid w:val="00720F12"/>
    <w:rsid w:val="00721C3A"/>
    <w:rsid w:val="00721DBE"/>
    <w:rsid w:val="00722661"/>
    <w:rsid w:val="00723CDA"/>
    <w:rsid w:val="00723EA9"/>
    <w:rsid w:val="00724155"/>
    <w:rsid w:val="00727A5C"/>
    <w:rsid w:val="007328E7"/>
    <w:rsid w:val="00734451"/>
    <w:rsid w:val="0074202B"/>
    <w:rsid w:val="00744B39"/>
    <w:rsid w:val="00746D4A"/>
    <w:rsid w:val="00747B11"/>
    <w:rsid w:val="00750466"/>
    <w:rsid w:val="00751664"/>
    <w:rsid w:val="00751746"/>
    <w:rsid w:val="00751A43"/>
    <w:rsid w:val="00752FE3"/>
    <w:rsid w:val="007557F0"/>
    <w:rsid w:val="00755F01"/>
    <w:rsid w:val="007648E2"/>
    <w:rsid w:val="0076578C"/>
    <w:rsid w:val="00765F81"/>
    <w:rsid w:val="00766E11"/>
    <w:rsid w:val="00767270"/>
    <w:rsid w:val="00773F53"/>
    <w:rsid w:val="00780014"/>
    <w:rsid w:val="00780C02"/>
    <w:rsid w:val="00784CA1"/>
    <w:rsid w:val="00793E57"/>
    <w:rsid w:val="0079603C"/>
    <w:rsid w:val="00796537"/>
    <w:rsid w:val="00796687"/>
    <w:rsid w:val="00797D26"/>
    <w:rsid w:val="007A1955"/>
    <w:rsid w:val="007A1B6F"/>
    <w:rsid w:val="007A2307"/>
    <w:rsid w:val="007A35A1"/>
    <w:rsid w:val="007A4B47"/>
    <w:rsid w:val="007A77D9"/>
    <w:rsid w:val="007B22E6"/>
    <w:rsid w:val="007B288F"/>
    <w:rsid w:val="007B36A1"/>
    <w:rsid w:val="007B3CF8"/>
    <w:rsid w:val="007B5F8B"/>
    <w:rsid w:val="007B7A2E"/>
    <w:rsid w:val="007C0834"/>
    <w:rsid w:val="007C11E7"/>
    <w:rsid w:val="007C1A35"/>
    <w:rsid w:val="007C5B03"/>
    <w:rsid w:val="007C685D"/>
    <w:rsid w:val="007D0D61"/>
    <w:rsid w:val="007D0EDA"/>
    <w:rsid w:val="007D252E"/>
    <w:rsid w:val="007D27DE"/>
    <w:rsid w:val="007D4212"/>
    <w:rsid w:val="007D441F"/>
    <w:rsid w:val="007D4494"/>
    <w:rsid w:val="007D5ACC"/>
    <w:rsid w:val="007D61F8"/>
    <w:rsid w:val="007D6EED"/>
    <w:rsid w:val="007D709C"/>
    <w:rsid w:val="007D740C"/>
    <w:rsid w:val="007D75CB"/>
    <w:rsid w:val="007D7650"/>
    <w:rsid w:val="007E0E20"/>
    <w:rsid w:val="007E23A9"/>
    <w:rsid w:val="007E5696"/>
    <w:rsid w:val="007E5AFC"/>
    <w:rsid w:val="007E5FA8"/>
    <w:rsid w:val="007E6436"/>
    <w:rsid w:val="007F0D6A"/>
    <w:rsid w:val="007F15D6"/>
    <w:rsid w:val="007F173B"/>
    <w:rsid w:val="007F4B1F"/>
    <w:rsid w:val="007F5BFE"/>
    <w:rsid w:val="007F638D"/>
    <w:rsid w:val="007F69CE"/>
    <w:rsid w:val="007F6D7F"/>
    <w:rsid w:val="007F6D8C"/>
    <w:rsid w:val="007F70F1"/>
    <w:rsid w:val="007F75AF"/>
    <w:rsid w:val="00800C1E"/>
    <w:rsid w:val="00801DFC"/>
    <w:rsid w:val="00802743"/>
    <w:rsid w:val="00803026"/>
    <w:rsid w:val="00803CA5"/>
    <w:rsid w:val="008057B3"/>
    <w:rsid w:val="00807004"/>
    <w:rsid w:val="0081413E"/>
    <w:rsid w:val="0081448C"/>
    <w:rsid w:val="00815F4D"/>
    <w:rsid w:val="00820A7A"/>
    <w:rsid w:val="00822BC7"/>
    <w:rsid w:val="00822F8A"/>
    <w:rsid w:val="008239A6"/>
    <w:rsid w:val="00823A2C"/>
    <w:rsid w:val="008243AE"/>
    <w:rsid w:val="00826984"/>
    <w:rsid w:val="00826D51"/>
    <w:rsid w:val="008300D1"/>
    <w:rsid w:val="008302FB"/>
    <w:rsid w:val="00830CE2"/>
    <w:rsid w:val="008310C0"/>
    <w:rsid w:val="00831D46"/>
    <w:rsid w:val="008326B2"/>
    <w:rsid w:val="00834E09"/>
    <w:rsid w:val="0084007F"/>
    <w:rsid w:val="00841436"/>
    <w:rsid w:val="00841891"/>
    <w:rsid w:val="00841B06"/>
    <w:rsid w:val="00842ACD"/>
    <w:rsid w:val="00844815"/>
    <w:rsid w:val="0084586A"/>
    <w:rsid w:val="00845B30"/>
    <w:rsid w:val="0084611A"/>
    <w:rsid w:val="00847610"/>
    <w:rsid w:val="00850345"/>
    <w:rsid w:val="00851AA1"/>
    <w:rsid w:val="00853A44"/>
    <w:rsid w:val="008549ED"/>
    <w:rsid w:val="00857A1B"/>
    <w:rsid w:val="00861BA0"/>
    <w:rsid w:val="008625A1"/>
    <w:rsid w:val="0086551A"/>
    <w:rsid w:val="00865A28"/>
    <w:rsid w:val="00865DD6"/>
    <w:rsid w:val="008708BA"/>
    <w:rsid w:val="008710E9"/>
    <w:rsid w:val="00872CB1"/>
    <w:rsid w:val="00873A08"/>
    <w:rsid w:val="0087418F"/>
    <w:rsid w:val="00874349"/>
    <w:rsid w:val="00874DE2"/>
    <w:rsid w:val="008765A3"/>
    <w:rsid w:val="00880755"/>
    <w:rsid w:val="0088667A"/>
    <w:rsid w:val="00893A2F"/>
    <w:rsid w:val="00894BC7"/>
    <w:rsid w:val="00896E0F"/>
    <w:rsid w:val="00896F32"/>
    <w:rsid w:val="00897306"/>
    <w:rsid w:val="00897473"/>
    <w:rsid w:val="00897708"/>
    <w:rsid w:val="008977AB"/>
    <w:rsid w:val="008A3133"/>
    <w:rsid w:val="008A5548"/>
    <w:rsid w:val="008A6625"/>
    <w:rsid w:val="008A706E"/>
    <w:rsid w:val="008B0290"/>
    <w:rsid w:val="008B30D5"/>
    <w:rsid w:val="008B4427"/>
    <w:rsid w:val="008B48B9"/>
    <w:rsid w:val="008B597D"/>
    <w:rsid w:val="008B6FFF"/>
    <w:rsid w:val="008C11D0"/>
    <w:rsid w:val="008C2022"/>
    <w:rsid w:val="008C383D"/>
    <w:rsid w:val="008D0B56"/>
    <w:rsid w:val="008D24A8"/>
    <w:rsid w:val="008D26E8"/>
    <w:rsid w:val="008D3C62"/>
    <w:rsid w:val="008D4FB2"/>
    <w:rsid w:val="008D4FCF"/>
    <w:rsid w:val="008D5C09"/>
    <w:rsid w:val="008D617C"/>
    <w:rsid w:val="008D64D2"/>
    <w:rsid w:val="008D6F0E"/>
    <w:rsid w:val="008D7DAD"/>
    <w:rsid w:val="008E15F3"/>
    <w:rsid w:val="008E4AA3"/>
    <w:rsid w:val="008E6CA0"/>
    <w:rsid w:val="008F01FB"/>
    <w:rsid w:val="008F09A5"/>
    <w:rsid w:val="008F663B"/>
    <w:rsid w:val="00901C81"/>
    <w:rsid w:val="00902A6F"/>
    <w:rsid w:val="00902EB7"/>
    <w:rsid w:val="00904B6D"/>
    <w:rsid w:val="009051CD"/>
    <w:rsid w:val="00905823"/>
    <w:rsid w:val="00906BFB"/>
    <w:rsid w:val="00911847"/>
    <w:rsid w:val="00913351"/>
    <w:rsid w:val="009153D8"/>
    <w:rsid w:val="0091632C"/>
    <w:rsid w:val="00916C66"/>
    <w:rsid w:val="00916D21"/>
    <w:rsid w:val="009175B4"/>
    <w:rsid w:val="0091798D"/>
    <w:rsid w:val="00922388"/>
    <w:rsid w:val="009229CC"/>
    <w:rsid w:val="009230BB"/>
    <w:rsid w:val="009264F1"/>
    <w:rsid w:val="0092775D"/>
    <w:rsid w:val="0093133F"/>
    <w:rsid w:val="00931C88"/>
    <w:rsid w:val="00934320"/>
    <w:rsid w:val="009348BF"/>
    <w:rsid w:val="009360D9"/>
    <w:rsid w:val="0093674C"/>
    <w:rsid w:val="00936F0B"/>
    <w:rsid w:val="00937260"/>
    <w:rsid w:val="009407A5"/>
    <w:rsid w:val="0094083B"/>
    <w:rsid w:val="00940C63"/>
    <w:rsid w:val="00942061"/>
    <w:rsid w:val="009423DC"/>
    <w:rsid w:val="00943A5C"/>
    <w:rsid w:val="009466C8"/>
    <w:rsid w:val="009475DF"/>
    <w:rsid w:val="00947BB5"/>
    <w:rsid w:val="00951917"/>
    <w:rsid w:val="009526CE"/>
    <w:rsid w:val="00952D39"/>
    <w:rsid w:val="00954305"/>
    <w:rsid w:val="00955024"/>
    <w:rsid w:val="0095779F"/>
    <w:rsid w:val="009644D1"/>
    <w:rsid w:val="00964D99"/>
    <w:rsid w:val="009651D5"/>
    <w:rsid w:val="009701BD"/>
    <w:rsid w:val="009708F2"/>
    <w:rsid w:val="00973E6F"/>
    <w:rsid w:val="009753BA"/>
    <w:rsid w:val="00977085"/>
    <w:rsid w:val="00981239"/>
    <w:rsid w:val="00983AC1"/>
    <w:rsid w:val="00983E73"/>
    <w:rsid w:val="0099132C"/>
    <w:rsid w:val="00991501"/>
    <w:rsid w:val="00994706"/>
    <w:rsid w:val="0099579A"/>
    <w:rsid w:val="0099610E"/>
    <w:rsid w:val="00996458"/>
    <w:rsid w:val="00997D87"/>
    <w:rsid w:val="009A2248"/>
    <w:rsid w:val="009A3C75"/>
    <w:rsid w:val="009A4704"/>
    <w:rsid w:val="009A4E60"/>
    <w:rsid w:val="009A7376"/>
    <w:rsid w:val="009B0FA4"/>
    <w:rsid w:val="009B1725"/>
    <w:rsid w:val="009B25A7"/>
    <w:rsid w:val="009B43F8"/>
    <w:rsid w:val="009B4515"/>
    <w:rsid w:val="009B59F5"/>
    <w:rsid w:val="009B6D7A"/>
    <w:rsid w:val="009B72AA"/>
    <w:rsid w:val="009B72C2"/>
    <w:rsid w:val="009C0A55"/>
    <w:rsid w:val="009C1F8F"/>
    <w:rsid w:val="009C206F"/>
    <w:rsid w:val="009C3031"/>
    <w:rsid w:val="009C3AFC"/>
    <w:rsid w:val="009C43ED"/>
    <w:rsid w:val="009C59FC"/>
    <w:rsid w:val="009C61FD"/>
    <w:rsid w:val="009C6D4F"/>
    <w:rsid w:val="009D2BFC"/>
    <w:rsid w:val="009D51E3"/>
    <w:rsid w:val="009D59A1"/>
    <w:rsid w:val="009E1389"/>
    <w:rsid w:val="009E14D6"/>
    <w:rsid w:val="009E3A87"/>
    <w:rsid w:val="009E3FA5"/>
    <w:rsid w:val="009E4F50"/>
    <w:rsid w:val="009E73AB"/>
    <w:rsid w:val="009E7760"/>
    <w:rsid w:val="009F09AA"/>
    <w:rsid w:val="009F1151"/>
    <w:rsid w:val="009F2D49"/>
    <w:rsid w:val="009F2DE5"/>
    <w:rsid w:val="009F33F8"/>
    <w:rsid w:val="009F47E4"/>
    <w:rsid w:val="009F4E6D"/>
    <w:rsid w:val="00A007D3"/>
    <w:rsid w:val="00A02DF3"/>
    <w:rsid w:val="00A04C73"/>
    <w:rsid w:val="00A073B5"/>
    <w:rsid w:val="00A1165D"/>
    <w:rsid w:val="00A12D05"/>
    <w:rsid w:val="00A12DF7"/>
    <w:rsid w:val="00A133E8"/>
    <w:rsid w:val="00A149C6"/>
    <w:rsid w:val="00A2040B"/>
    <w:rsid w:val="00A2284A"/>
    <w:rsid w:val="00A23123"/>
    <w:rsid w:val="00A2385B"/>
    <w:rsid w:val="00A23FD1"/>
    <w:rsid w:val="00A2483C"/>
    <w:rsid w:val="00A25278"/>
    <w:rsid w:val="00A272D0"/>
    <w:rsid w:val="00A32D46"/>
    <w:rsid w:val="00A34D49"/>
    <w:rsid w:val="00A35368"/>
    <w:rsid w:val="00A36529"/>
    <w:rsid w:val="00A4098F"/>
    <w:rsid w:val="00A40E53"/>
    <w:rsid w:val="00A411D3"/>
    <w:rsid w:val="00A4168A"/>
    <w:rsid w:val="00A42301"/>
    <w:rsid w:val="00A42B7C"/>
    <w:rsid w:val="00A43D74"/>
    <w:rsid w:val="00A468B2"/>
    <w:rsid w:val="00A47C13"/>
    <w:rsid w:val="00A53295"/>
    <w:rsid w:val="00A53619"/>
    <w:rsid w:val="00A543B8"/>
    <w:rsid w:val="00A54F8F"/>
    <w:rsid w:val="00A55E77"/>
    <w:rsid w:val="00A565EB"/>
    <w:rsid w:val="00A61D41"/>
    <w:rsid w:val="00A628B9"/>
    <w:rsid w:val="00A63427"/>
    <w:rsid w:val="00A63A1C"/>
    <w:rsid w:val="00A659E1"/>
    <w:rsid w:val="00A65E4D"/>
    <w:rsid w:val="00A66E4D"/>
    <w:rsid w:val="00A7159E"/>
    <w:rsid w:val="00A72CA5"/>
    <w:rsid w:val="00A734D9"/>
    <w:rsid w:val="00A73B4D"/>
    <w:rsid w:val="00A74291"/>
    <w:rsid w:val="00A74BF5"/>
    <w:rsid w:val="00A75B0C"/>
    <w:rsid w:val="00A763B3"/>
    <w:rsid w:val="00A77F75"/>
    <w:rsid w:val="00A80D78"/>
    <w:rsid w:val="00A812C6"/>
    <w:rsid w:val="00A827CB"/>
    <w:rsid w:val="00A8464D"/>
    <w:rsid w:val="00A84881"/>
    <w:rsid w:val="00A8526A"/>
    <w:rsid w:val="00A87B95"/>
    <w:rsid w:val="00A91384"/>
    <w:rsid w:val="00A954EF"/>
    <w:rsid w:val="00A95777"/>
    <w:rsid w:val="00A96267"/>
    <w:rsid w:val="00A9645D"/>
    <w:rsid w:val="00A97D80"/>
    <w:rsid w:val="00A97E54"/>
    <w:rsid w:val="00AA0153"/>
    <w:rsid w:val="00AA09BB"/>
    <w:rsid w:val="00AA0E06"/>
    <w:rsid w:val="00AA1201"/>
    <w:rsid w:val="00AA1370"/>
    <w:rsid w:val="00AA2C11"/>
    <w:rsid w:val="00AA45F8"/>
    <w:rsid w:val="00AA47D9"/>
    <w:rsid w:val="00AA496B"/>
    <w:rsid w:val="00AA4DF3"/>
    <w:rsid w:val="00AB15C3"/>
    <w:rsid w:val="00AC2EA9"/>
    <w:rsid w:val="00AC3F3C"/>
    <w:rsid w:val="00AD4D8F"/>
    <w:rsid w:val="00AD4D9D"/>
    <w:rsid w:val="00AE0E87"/>
    <w:rsid w:val="00AE1E02"/>
    <w:rsid w:val="00AE2934"/>
    <w:rsid w:val="00AE426A"/>
    <w:rsid w:val="00AE5A38"/>
    <w:rsid w:val="00AF0834"/>
    <w:rsid w:val="00AF0DAE"/>
    <w:rsid w:val="00AF1861"/>
    <w:rsid w:val="00AF250B"/>
    <w:rsid w:val="00AF576E"/>
    <w:rsid w:val="00AF660F"/>
    <w:rsid w:val="00B00542"/>
    <w:rsid w:val="00B0191A"/>
    <w:rsid w:val="00B01E10"/>
    <w:rsid w:val="00B04067"/>
    <w:rsid w:val="00B048F1"/>
    <w:rsid w:val="00B13133"/>
    <w:rsid w:val="00B14970"/>
    <w:rsid w:val="00B14A72"/>
    <w:rsid w:val="00B1509F"/>
    <w:rsid w:val="00B15463"/>
    <w:rsid w:val="00B17833"/>
    <w:rsid w:val="00B20356"/>
    <w:rsid w:val="00B20A2F"/>
    <w:rsid w:val="00B21FDF"/>
    <w:rsid w:val="00B220DF"/>
    <w:rsid w:val="00B22353"/>
    <w:rsid w:val="00B23263"/>
    <w:rsid w:val="00B25318"/>
    <w:rsid w:val="00B26C96"/>
    <w:rsid w:val="00B27485"/>
    <w:rsid w:val="00B3016D"/>
    <w:rsid w:val="00B3317C"/>
    <w:rsid w:val="00B34B25"/>
    <w:rsid w:val="00B35D3E"/>
    <w:rsid w:val="00B36582"/>
    <w:rsid w:val="00B37818"/>
    <w:rsid w:val="00B37D67"/>
    <w:rsid w:val="00B37DD9"/>
    <w:rsid w:val="00B401E5"/>
    <w:rsid w:val="00B4040B"/>
    <w:rsid w:val="00B4041F"/>
    <w:rsid w:val="00B41C49"/>
    <w:rsid w:val="00B41E55"/>
    <w:rsid w:val="00B42A61"/>
    <w:rsid w:val="00B42C1D"/>
    <w:rsid w:val="00B43FF9"/>
    <w:rsid w:val="00B45A89"/>
    <w:rsid w:val="00B4677A"/>
    <w:rsid w:val="00B47A02"/>
    <w:rsid w:val="00B50748"/>
    <w:rsid w:val="00B50B54"/>
    <w:rsid w:val="00B50B65"/>
    <w:rsid w:val="00B50C14"/>
    <w:rsid w:val="00B51387"/>
    <w:rsid w:val="00B5259D"/>
    <w:rsid w:val="00B54BA1"/>
    <w:rsid w:val="00B54E74"/>
    <w:rsid w:val="00B56744"/>
    <w:rsid w:val="00B56DF7"/>
    <w:rsid w:val="00B57CAD"/>
    <w:rsid w:val="00B612DF"/>
    <w:rsid w:val="00B64CAB"/>
    <w:rsid w:val="00B66D21"/>
    <w:rsid w:val="00B70F37"/>
    <w:rsid w:val="00B719D8"/>
    <w:rsid w:val="00B744C1"/>
    <w:rsid w:val="00B7494B"/>
    <w:rsid w:val="00B74B96"/>
    <w:rsid w:val="00B75463"/>
    <w:rsid w:val="00B7619E"/>
    <w:rsid w:val="00B76276"/>
    <w:rsid w:val="00B76C16"/>
    <w:rsid w:val="00B8273F"/>
    <w:rsid w:val="00B828D8"/>
    <w:rsid w:val="00B82E25"/>
    <w:rsid w:val="00B90E09"/>
    <w:rsid w:val="00B91A3F"/>
    <w:rsid w:val="00B91FDF"/>
    <w:rsid w:val="00B94FA9"/>
    <w:rsid w:val="00B95B87"/>
    <w:rsid w:val="00B965D4"/>
    <w:rsid w:val="00B973A6"/>
    <w:rsid w:val="00BA04F1"/>
    <w:rsid w:val="00BA09CB"/>
    <w:rsid w:val="00BA103C"/>
    <w:rsid w:val="00BA15BA"/>
    <w:rsid w:val="00BA6762"/>
    <w:rsid w:val="00BA7680"/>
    <w:rsid w:val="00BB0191"/>
    <w:rsid w:val="00BB08A2"/>
    <w:rsid w:val="00BB1D07"/>
    <w:rsid w:val="00BB5B91"/>
    <w:rsid w:val="00BB753E"/>
    <w:rsid w:val="00BC0979"/>
    <w:rsid w:val="00BC3406"/>
    <w:rsid w:val="00BC59CE"/>
    <w:rsid w:val="00BC5BDC"/>
    <w:rsid w:val="00BC62BE"/>
    <w:rsid w:val="00BD0B77"/>
    <w:rsid w:val="00BD17E5"/>
    <w:rsid w:val="00BD358A"/>
    <w:rsid w:val="00BD4F1D"/>
    <w:rsid w:val="00BD5F01"/>
    <w:rsid w:val="00BD65EF"/>
    <w:rsid w:val="00BD71CD"/>
    <w:rsid w:val="00BE0D06"/>
    <w:rsid w:val="00BE2963"/>
    <w:rsid w:val="00BE3421"/>
    <w:rsid w:val="00BE605C"/>
    <w:rsid w:val="00BE6761"/>
    <w:rsid w:val="00BF2DA4"/>
    <w:rsid w:val="00BF3499"/>
    <w:rsid w:val="00BF42C6"/>
    <w:rsid w:val="00BF4720"/>
    <w:rsid w:val="00BF5316"/>
    <w:rsid w:val="00BF5500"/>
    <w:rsid w:val="00BF72EB"/>
    <w:rsid w:val="00BF7999"/>
    <w:rsid w:val="00BF7ADB"/>
    <w:rsid w:val="00C01D07"/>
    <w:rsid w:val="00C01D9F"/>
    <w:rsid w:val="00C02EBA"/>
    <w:rsid w:val="00C07302"/>
    <w:rsid w:val="00C10F60"/>
    <w:rsid w:val="00C13E06"/>
    <w:rsid w:val="00C15E28"/>
    <w:rsid w:val="00C1655E"/>
    <w:rsid w:val="00C2003F"/>
    <w:rsid w:val="00C2146A"/>
    <w:rsid w:val="00C225F3"/>
    <w:rsid w:val="00C22906"/>
    <w:rsid w:val="00C23842"/>
    <w:rsid w:val="00C24032"/>
    <w:rsid w:val="00C26AD0"/>
    <w:rsid w:val="00C2799E"/>
    <w:rsid w:val="00C31D03"/>
    <w:rsid w:val="00C33582"/>
    <w:rsid w:val="00C337D9"/>
    <w:rsid w:val="00C33C33"/>
    <w:rsid w:val="00C34E1B"/>
    <w:rsid w:val="00C361D2"/>
    <w:rsid w:val="00C40538"/>
    <w:rsid w:val="00C407A9"/>
    <w:rsid w:val="00C436BF"/>
    <w:rsid w:val="00C4372E"/>
    <w:rsid w:val="00C43F29"/>
    <w:rsid w:val="00C44086"/>
    <w:rsid w:val="00C4443C"/>
    <w:rsid w:val="00C44BC0"/>
    <w:rsid w:val="00C467AA"/>
    <w:rsid w:val="00C468E8"/>
    <w:rsid w:val="00C476E1"/>
    <w:rsid w:val="00C522D9"/>
    <w:rsid w:val="00C527D2"/>
    <w:rsid w:val="00C54C7E"/>
    <w:rsid w:val="00C5652D"/>
    <w:rsid w:val="00C5669B"/>
    <w:rsid w:val="00C56D4E"/>
    <w:rsid w:val="00C57E22"/>
    <w:rsid w:val="00C609BC"/>
    <w:rsid w:val="00C61742"/>
    <w:rsid w:val="00C63357"/>
    <w:rsid w:val="00C63A2F"/>
    <w:rsid w:val="00C64211"/>
    <w:rsid w:val="00C64DBF"/>
    <w:rsid w:val="00C6555D"/>
    <w:rsid w:val="00C65A9E"/>
    <w:rsid w:val="00C666E4"/>
    <w:rsid w:val="00C67D70"/>
    <w:rsid w:val="00C704D4"/>
    <w:rsid w:val="00C768D4"/>
    <w:rsid w:val="00C76912"/>
    <w:rsid w:val="00C76B6D"/>
    <w:rsid w:val="00C77227"/>
    <w:rsid w:val="00C77CB3"/>
    <w:rsid w:val="00C80127"/>
    <w:rsid w:val="00C80451"/>
    <w:rsid w:val="00C808E2"/>
    <w:rsid w:val="00C81957"/>
    <w:rsid w:val="00C81BB3"/>
    <w:rsid w:val="00C84244"/>
    <w:rsid w:val="00C855EF"/>
    <w:rsid w:val="00C87C83"/>
    <w:rsid w:val="00C9021F"/>
    <w:rsid w:val="00C9241F"/>
    <w:rsid w:val="00C932CA"/>
    <w:rsid w:val="00C93834"/>
    <w:rsid w:val="00C93DEA"/>
    <w:rsid w:val="00C94DEF"/>
    <w:rsid w:val="00C95EB7"/>
    <w:rsid w:val="00C97601"/>
    <w:rsid w:val="00CA0CDF"/>
    <w:rsid w:val="00CA12BF"/>
    <w:rsid w:val="00CA2EAC"/>
    <w:rsid w:val="00CB024D"/>
    <w:rsid w:val="00CB29CE"/>
    <w:rsid w:val="00CB3847"/>
    <w:rsid w:val="00CB4990"/>
    <w:rsid w:val="00CB5059"/>
    <w:rsid w:val="00CB6FDA"/>
    <w:rsid w:val="00CC1072"/>
    <w:rsid w:val="00CC25CA"/>
    <w:rsid w:val="00CC2BA6"/>
    <w:rsid w:val="00CC3673"/>
    <w:rsid w:val="00CC3F7F"/>
    <w:rsid w:val="00CC5368"/>
    <w:rsid w:val="00CC5BDB"/>
    <w:rsid w:val="00CC731A"/>
    <w:rsid w:val="00CD0FD0"/>
    <w:rsid w:val="00CD2479"/>
    <w:rsid w:val="00CD29AE"/>
    <w:rsid w:val="00CD300F"/>
    <w:rsid w:val="00CD3F22"/>
    <w:rsid w:val="00CD49D6"/>
    <w:rsid w:val="00CD68D4"/>
    <w:rsid w:val="00CE05EB"/>
    <w:rsid w:val="00CE11EF"/>
    <w:rsid w:val="00CE186D"/>
    <w:rsid w:val="00CE1E0A"/>
    <w:rsid w:val="00CE28FF"/>
    <w:rsid w:val="00CE2C6F"/>
    <w:rsid w:val="00CE2D42"/>
    <w:rsid w:val="00CE305E"/>
    <w:rsid w:val="00CE539B"/>
    <w:rsid w:val="00CE5BF5"/>
    <w:rsid w:val="00CE5F39"/>
    <w:rsid w:val="00CF33EB"/>
    <w:rsid w:val="00CF3540"/>
    <w:rsid w:val="00CF3CA3"/>
    <w:rsid w:val="00CF4B5F"/>
    <w:rsid w:val="00CF5B0B"/>
    <w:rsid w:val="00CF64D9"/>
    <w:rsid w:val="00D003A6"/>
    <w:rsid w:val="00D00AB4"/>
    <w:rsid w:val="00D00CDF"/>
    <w:rsid w:val="00D0319C"/>
    <w:rsid w:val="00D0491A"/>
    <w:rsid w:val="00D058BA"/>
    <w:rsid w:val="00D063AB"/>
    <w:rsid w:val="00D07412"/>
    <w:rsid w:val="00D109C5"/>
    <w:rsid w:val="00D135DA"/>
    <w:rsid w:val="00D1409C"/>
    <w:rsid w:val="00D1464C"/>
    <w:rsid w:val="00D1487E"/>
    <w:rsid w:val="00D16896"/>
    <w:rsid w:val="00D16A9D"/>
    <w:rsid w:val="00D16B84"/>
    <w:rsid w:val="00D16C29"/>
    <w:rsid w:val="00D1739C"/>
    <w:rsid w:val="00D178B7"/>
    <w:rsid w:val="00D21205"/>
    <w:rsid w:val="00D21BBA"/>
    <w:rsid w:val="00D234B7"/>
    <w:rsid w:val="00D24E40"/>
    <w:rsid w:val="00D257FF"/>
    <w:rsid w:val="00D26437"/>
    <w:rsid w:val="00D279CD"/>
    <w:rsid w:val="00D3109B"/>
    <w:rsid w:val="00D313AF"/>
    <w:rsid w:val="00D315D0"/>
    <w:rsid w:val="00D32972"/>
    <w:rsid w:val="00D340F8"/>
    <w:rsid w:val="00D351FF"/>
    <w:rsid w:val="00D360AE"/>
    <w:rsid w:val="00D361F7"/>
    <w:rsid w:val="00D36745"/>
    <w:rsid w:val="00D36901"/>
    <w:rsid w:val="00D37268"/>
    <w:rsid w:val="00D37324"/>
    <w:rsid w:val="00D4149A"/>
    <w:rsid w:val="00D417B1"/>
    <w:rsid w:val="00D434CF"/>
    <w:rsid w:val="00D447A1"/>
    <w:rsid w:val="00D45464"/>
    <w:rsid w:val="00D45DFB"/>
    <w:rsid w:val="00D4622C"/>
    <w:rsid w:val="00D4655F"/>
    <w:rsid w:val="00D51C3D"/>
    <w:rsid w:val="00D51CEB"/>
    <w:rsid w:val="00D52B50"/>
    <w:rsid w:val="00D530A6"/>
    <w:rsid w:val="00D5567A"/>
    <w:rsid w:val="00D556E4"/>
    <w:rsid w:val="00D55C51"/>
    <w:rsid w:val="00D55CDA"/>
    <w:rsid w:val="00D577E5"/>
    <w:rsid w:val="00D60B5E"/>
    <w:rsid w:val="00D61BDB"/>
    <w:rsid w:val="00D63F1C"/>
    <w:rsid w:val="00D644ED"/>
    <w:rsid w:val="00D7371C"/>
    <w:rsid w:val="00D81D8B"/>
    <w:rsid w:val="00D8696C"/>
    <w:rsid w:val="00D977C3"/>
    <w:rsid w:val="00DA24BC"/>
    <w:rsid w:val="00DA574D"/>
    <w:rsid w:val="00DB19FC"/>
    <w:rsid w:val="00DB24B3"/>
    <w:rsid w:val="00DB29AB"/>
    <w:rsid w:val="00DB30E4"/>
    <w:rsid w:val="00DB3399"/>
    <w:rsid w:val="00DB461D"/>
    <w:rsid w:val="00DB4B88"/>
    <w:rsid w:val="00DB6639"/>
    <w:rsid w:val="00DB69B5"/>
    <w:rsid w:val="00DC1786"/>
    <w:rsid w:val="00DC33F3"/>
    <w:rsid w:val="00DC510A"/>
    <w:rsid w:val="00DC64FC"/>
    <w:rsid w:val="00DC6512"/>
    <w:rsid w:val="00DC6DD8"/>
    <w:rsid w:val="00DC7824"/>
    <w:rsid w:val="00DC7E62"/>
    <w:rsid w:val="00DD0D2A"/>
    <w:rsid w:val="00DD263D"/>
    <w:rsid w:val="00DD384E"/>
    <w:rsid w:val="00DD422C"/>
    <w:rsid w:val="00DD5ABC"/>
    <w:rsid w:val="00DD7268"/>
    <w:rsid w:val="00DD7A7D"/>
    <w:rsid w:val="00DE15F7"/>
    <w:rsid w:val="00DE2E6E"/>
    <w:rsid w:val="00DE414F"/>
    <w:rsid w:val="00DE48F2"/>
    <w:rsid w:val="00DE4D61"/>
    <w:rsid w:val="00DE584F"/>
    <w:rsid w:val="00DE61CA"/>
    <w:rsid w:val="00DF2389"/>
    <w:rsid w:val="00DF2E19"/>
    <w:rsid w:val="00DF6254"/>
    <w:rsid w:val="00DF7927"/>
    <w:rsid w:val="00E03D88"/>
    <w:rsid w:val="00E046CA"/>
    <w:rsid w:val="00E0495F"/>
    <w:rsid w:val="00E05D7D"/>
    <w:rsid w:val="00E05F8E"/>
    <w:rsid w:val="00E06010"/>
    <w:rsid w:val="00E07B29"/>
    <w:rsid w:val="00E111C2"/>
    <w:rsid w:val="00E12BDC"/>
    <w:rsid w:val="00E12D4D"/>
    <w:rsid w:val="00E132C0"/>
    <w:rsid w:val="00E13B5A"/>
    <w:rsid w:val="00E1755F"/>
    <w:rsid w:val="00E205A6"/>
    <w:rsid w:val="00E206BD"/>
    <w:rsid w:val="00E217BA"/>
    <w:rsid w:val="00E21EBF"/>
    <w:rsid w:val="00E25108"/>
    <w:rsid w:val="00E254EA"/>
    <w:rsid w:val="00E27CE1"/>
    <w:rsid w:val="00E27DF8"/>
    <w:rsid w:val="00E33839"/>
    <w:rsid w:val="00E340B0"/>
    <w:rsid w:val="00E35A29"/>
    <w:rsid w:val="00E3726B"/>
    <w:rsid w:val="00E4377D"/>
    <w:rsid w:val="00E4463D"/>
    <w:rsid w:val="00E4629B"/>
    <w:rsid w:val="00E46A4C"/>
    <w:rsid w:val="00E47399"/>
    <w:rsid w:val="00E478DF"/>
    <w:rsid w:val="00E5052E"/>
    <w:rsid w:val="00E5078F"/>
    <w:rsid w:val="00E51523"/>
    <w:rsid w:val="00E52FA9"/>
    <w:rsid w:val="00E55F0B"/>
    <w:rsid w:val="00E5665E"/>
    <w:rsid w:val="00E62FBE"/>
    <w:rsid w:val="00E630B7"/>
    <w:rsid w:val="00E634B3"/>
    <w:rsid w:val="00E65B45"/>
    <w:rsid w:val="00E67CAC"/>
    <w:rsid w:val="00E67FB5"/>
    <w:rsid w:val="00E7084D"/>
    <w:rsid w:val="00E70B48"/>
    <w:rsid w:val="00E7169C"/>
    <w:rsid w:val="00E72A48"/>
    <w:rsid w:val="00E742FE"/>
    <w:rsid w:val="00E76491"/>
    <w:rsid w:val="00E764D4"/>
    <w:rsid w:val="00E766DB"/>
    <w:rsid w:val="00E803FC"/>
    <w:rsid w:val="00E804FD"/>
    <w:rsid w:val="00E81240"/>
    <w:rsid w:val="00E8134A"/>
    <w:rsid w:val="00E82920"/>
    <w:rsid w:val="00E82A92"/>
    <w:rsid w:val="00E82E11"/>
    <w:rsid w:val="00E90E9C"/>
    <w:rsid w:val="00E92AFB"/>
    <w:rsid w:val="00E930EB"/>
    <w:rsid w:val="00E94232"/>
    <w:rsid w:val="00E9768B"/>
    <w:rsid w:val="00E97D2A"/>
    <w:rsid w:val="00EA0F34"/>
    <w:rsid w:val="00EA1475"/>
    <w:rsid w:val="00EA1AAF"/>
    <w:rsid w:val="00EA4E86"/>
    <w:rsid w:val="00EA78C4"/>
    <w:rsid w:val="00EB0363"/>
    <w:rsid w:val="00EB374A"/>
    <w:rsid w:val="00EB6131"/>
    <w:rsid w:val="00EB67BB"/>
    <w:rsid w:val="00EB6DD7"/>
    <w:rsid w:val="00EC2296"/>
    <w:rsid w:val="00EC3DFD"/>
    <w:rsid w:val="00EC4DE4"/>
    <w:rsid w:val="00EC608B"/>
    <w:rsid w:val="00EC6836"/>
    <w:rsid w:val="00ED1360"/>
    <w:rsid w:val="00ED15F4"/>
    <w:rsid w:val="00ED3380"/>
    <w:rsid w:val="00ED3421"/>
    <w:rsid w:val="00ED6F4B"/>
    <w:rsid w:val="00EE021E"/>
    <w:rsid w:val="00EE1813"/>
    <w:rsid w:val="00EE245C"/>
    <w:rsid w:val="00EE3D35"/>
    <w:rsid w:val="00EE549E"/>
    <w:rsid w:val="00EE7D69"/>
    <w:rsid w:val="00EE7EBE"/>
    <w:rsid w:val="00EF0B8E"/>
    <w:rsid w:val="00EF1531"/>
    <w:rsid w:val="00EF24CE"/>
    <w:rsid w:val="00EF40C3"/>
    <w:rsid w:val="00EF43F9"/>
    <w:rsid w:val="00EF7B08"/>
    <w:rsid w:val="00F00C77"/>
    <w:rsid w:val="00F0158C"/>
    <w:rsid w:val="00F02473"/>
    <w:rsid w:val="00F03D71"/>
    <w:rsid w:val="00F043FF"/>
    <w:rsid w:val="00F13ED1"/>
    <w:rsid w:val="00F15460"/>
    <w:rsid w:val="00F16B92"/>
    <w:rsid w:val="00F20285"/>
    <w:rsid w:val="00F20895"/>
    <w:rsid w:val="00F211D0"/>
    <w:rsid w:val="00F22162"/>
    <w:rsid w:val="00F22CB9"/>
    <w:rsid w:val="00F2383F"/>
    <w:rsid w:val="00F246AC"/>
    <w:rsid w:val="00F24BF7"/>
    <w:rsid w:val="00F25065"/>
    <w:rsid w:val="00F27CB4"/>
    <w:rsid w:val="00F308B6"/>
    <w:rsid w:val="00F317C8"/>
    <w:rsid w:val="00F31962"/>
    <w:rsid w:val="00F31BDD"/>
    <w:rsid w:val="00F32AD5"/>
    <w:rsid w:val="00F349FA"/>
    <w:rsid w:val="00F3615A"/>
    <w:rsid w:val="00F37056"/>
    <w:rsid w:val="00F37AF6"/>
    <w:rsid w:val="00F42252"/>
    <w:rsid w:val="00F4432F"/>
    <w:rsid w:val="00F445F3"/>
    <w:rsid w:val="00F464BE"/>
    <w:rsid w:val="00F4684C"/>
    <w:rsid w:val="00F51F49"/>
    <w:rsid w:val="00F525BC"/>
    <w:rsid w:val="00F55337"/>
    <w:rsid w:val="00F568BA"/>
    <w:rsid w:val="00F65366"/>
    <w:rsid w:val="00F65C3F"/>
    <w:rsid w:val="00F720B2"/>
    <w:rsid w:val="00F72244"/>
    <w:rsid w:val="00F72C7C"/>
    <w:rsid w:val="00F738C5"/>
    <w:rsid w:val="00F73D08"/>
    <w:rsid w:val="00F74329"/>
    <w:rsid w:val="00F74B77"/>
    <w:rsid w:val="00F77AAD"/>
    <w:rsid w:val="00F807E2"/>
    <w:rsid w:val="00F8263F"/>
    <w:rsid w:val="00F83E0B"/>
    <w:rsid w:val="00F85589"/>
    <w:rsid w:val="00F85BAE"/>
    <w:rsid w:val="00F87386"/>
    <w:rsid w:val="00F87AAB"/>
    <w:rsid w:val="00F91443"/>
    <w:rsid w:val="00F93BA7"/>
    <w:rsid w:val="00F94A4B"/>
    <w:rsid w:val="00F95026"/>
    <w:rsid w:val="00F959E7"/>
    <w:rsid w:val="00F96BC2"/>
    <w:rsid w:val="00F97BAE"/>
    <w:rsid w:val="00FA412F"/>
    <w:rsid w:val="00FA5021"/>
    <w:rsid w:val="00FA5B72"/>
    <w:rsid w:val="00FA623F"/>
    <w:rsid w:val="00FA64CF"/>
    <w:rsid w:val="00FA7452"/>
    <w:rsid w:val="00FA74D2"/>
    <w:rsid w:val="00FB1003"/>
    <w:rsid w:val="00FB17A3"/>
    <w:rsid w:val="00FB3984"/>
    <w:rsid w:val="00FB5C68"/>
    <w:rsid w:val="00FB69EE"/>
    <w:rsid w:val="00FC0E50"/>
    <w:rsid w:val="00FC5082"/>
    <w:rsid w:val="00FC50B9"/>
    <w:rsid w:val="00FC5EB0"/>
    <w:rsid w:val="00FC60DE"/>
    <w:rsid w:val="00FC6632"/>
    <w:rsid w:val="00FC75EF"/>
    <w:rsid w:val="00FD226E"/>
    <w:rsid w:val="00FD3217"/>
    <w:rsid w:val="00FD367F"/>
    <w:rsid w:val="00FD4E87"/>
    <w:rsid w:val="00FD5AF6"/>
    <w:rsid w:val="00FD647F"/>
    <w:rsid w:val="00FD7DA1"/>
    <w:rsid w:val="00FE0A4D"/>
    <w:rsid w:val="00FE2474"/>
    <w:rsid w:val="00FE3674"/>
    <w:rsid w:val="00FE36A4"/>
    <w:rsid w:val="00FE384A"/>
    <w:rsid w:val="00FE480A"/>
    <w:rsid w:val="00FE6AA3"/>
    <w:rsid w:val="00FE77E9"/>
    <w:rsid w:val="00FF13FE"/>
    <w:rsid w:val="00FF1A7B"/>
    <w:rsid w:val="00FF2316"/>
    <w:rsid w:val="00FF2C72"/>
    <w:rsid w:val="00FF3426"/>
    <w:rsid w:val="00FF6B88"/>
    <w:rsid w:val="00FF6D2A"/>
    <w:rsid w:val="00FF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,#eaeaea"/>
    </o:shapedefaults>
    <o:shapelayout v:ext="edit">
      <o:idmap v:ext="edit" data="1"/>
    </o:shapelayout>
  </w:shapeDefaults>
  <w:decimalSymbol w:val="."/>
  <w:listSeparator w:val=","/>
  <w15:docId w15:val="{3D2BF3DB-DF55-44A2-AB52-18473E3F8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011F"/>
    <w:pPr>
      <w:bidi/>
      <w:spacing w:before="120" w:line="360" w:lineRule="auto"/>
    </w:pPr>
    <w:rPr>
      <w:rFonts w:ascii="Tahoma" w:hAnsi="Tahoma" w:cs="Tahoma"/>
    </w:rPr>
  </w:style>
  <w:style w:type="paragraph" w:styleId="1">
    <w:name w:val="heading 1"/>
    <w:basedOn w:val="a"/>
    <w:next w:val="a"/>
    <w:qFormat/>
    <w:rsid w:val="00246B12"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246B12"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246B12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246B12"/>
    <w:pPr>
      <w:keepNext/>
      <w:numPr>
        <w:ilvl w:val="3"/>
        <w:numId w:val="3"/>
      </w:numPr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5">
    <w:name w:val="heading 5"/>
    <w:basedOn w:val="a"/>
    <w:next w:val="a"/>
    <w:qFormat/>
    <w:rsid w:val="0066011F"/>
    <w:pPr>
      <w:numPr>
        <w:ilvl w:val="4"/>
        <w:numId w:val="1"/>
      </w:numPr>
      <w:tabs>
        <w:tab w:val="clear" w:pos="1434"/>
        <w:tab w:val="num" w:pos="1008"/>
      </w:tabs>
      <w:spacing w:before="240" w:after="60"/>
      <w:ind w:left="1008"/>
      <w:outlineLvl w:val="4"/>
    </w:pPr>
    <w:rPr>
      <w:rFonts w:ascii="Arial" w:hAnsi="Arial" w:cs="Arial"/>
      <w:sz w:val="22"/>
      <w:szCs w:val="22"/>
      <w:u w:val="single"/>
    </w:rPr>
  </w:style>
  <w:style w:type="paragraph" w:styleId="6">
    <w:name w:val="heading 6"/>
    <w:basedOn w:val="a"/>
    <w:next w:val="a"/>
    <w:qFormat/>
    <w:rsid w:val="0066011F"/>
    <w:pPr>
      <w:numPr>
        <w:ilvl w:val="5"/>
        <w:numId w:val="1"/>
      </w:num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paragraph" w:styleId="7">
    <w:name w:val="heading 7"/>
    <w:basedOn w:val="a"/>
    <w:next w:val="a"/>
    <w:qFormat/>
    <w:rsid w:val="0066011F"/>
    <w:pPr>
      <w:numPr>
        <w:ilvl w:val="6"/>
        <w:numId w:val="1"/>
      </w:num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8">
    <w:name w:val="heading 8"/>
    <w:basedOn w:val="a"/>
    <w:next w:val="a"/>
    <w:qFormat/>
    <w:rsid w:val="0066011F"/>
    <w:pPr>
      <w:numPr>
        <w:ilvl w:val="7"/>
        <w:numId w:val="1"/>
      </w:num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9">
    <w:name w:val="heading 9"/>
    <w:basedOn w:val="a"/>
    <w:next w:val="a"/>
    <w:qFormat/>
    <w:rsid w:val="0066011F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66011F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66011F"/>
    <w:pPr>
      <w:tabs>
        <w:tab w:val="center" w:pos="4153"/>
        <w:tab w:val="right" w:pos="8306"/>
      </w:tabs>
    </w:pPr>
  </w:style>
  <w:style w:type="paragraph" w:customStyle="1" w:styleId="Table">
    <w:name w:val="Table"/>
    <w:basedOn w:val="a"/>
    <w:link w:val="TableChar"/>
    <w:rsid w:val="0066011F"/>
    <w:pPr>
      <w:spacing w:before="90"/>
    </w:pPr>
    <w:rPr>
      <w:rFonts w:eastAsia="Tahoma"/>
      <w:lang w:eastAsia="he-IL"/>
    </w:rPr>
  </w:style>
  <w:style w:type="character" w:customStyle="1" w:styleId="TableChar">
    <w:name w:val="Table Char"/>
    <w:link w:val="Table"/>
    <w:rsid w:val="0066011F"/>
    <w:rPr>
      <w:rFonts w:ascii="Tahoma" w:eastAsia="Tahoma" w:hAnsi="Tahoma" w:cs="Tahoma"/>
      <w:lang w:val="en-US" w:eastAsia="he-IL" w:bidi="he-IL"/>
    </w:rPr>
  </w:style>
  <w:style w:type="table" w:styleId="31">
    <w:name w:val="Table List 3"/>
    <w:basedOn w:val="a1"/>
    <w:rsid w:val="0066011F"/>
    <w:pPr>
      <w:bidi/>
      <w:spacing w:before="90" w:line="360" w:lineRule="auto"/>
    </w:pPr>
    <w:rPr>
      <w:rFonts w:cs="Miriam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5">
    <w:name w:val="תוכן"/>
    <w:basedOn w:val="a"/>
    <w:rsid w:val="0066011F"/>
    <w:pPr>
      <w:pBdr>
        <w:top w:val="dotted" w:sz="4" w:space="1" w:color="auto"/>
        <w:bottom w:val="dotted" w:sz="4" w:space="1" w:color="auto"/>
      </w:pBdr>
      <w:spacing w:before="240" w:after="60"/>
    </w:pPr>
    <w:rPr>
      <w:rFonts w:ascii="Arial" w:hAnsi="Arial" w:cs="Arial"/>
      <w:b/>
      <w:bCs/>
      <w:sz w:val="36"/>
      <w:szCs w:val="36"/>
    </w:rPr>
  </w:style>
  <w:style w:type="paragraph" w:styleId="TOC1">
    <w:name w:val="toc 1"/>
    <w:basedOn w:val="a"/>
    <w:next w:val="a"/>
    <w:autoRedefine/>
    <w:semiHidden/>
    <w:rsid w:val="0066011F"/>
    <w:pPr>
      <w:spacing w:line="240" w:lineRule="auto"/>
    </w:pPr>
  </w:style>
  <w:style w:type="character" w:styleId="Hyperlink">
    <w:name w:val="Hyperlink"/>
    <w:rsid w:val="0066011F"/>
    <w:rPr>
      <w:color w:val="0000FF"/>
      <w:u w:val="single"/>
    </w:rPr>
  </w:style>
  <w:style w:type="table" w:styleId="a6">
    <w:name w:val="Table Grid"/>
    <w:basedOn w:val="a1"/>
    <w:rsid w:val="0066011F"/>
    <w:pPr>
      <w:bidi/>
      <w:spacing w:before="120"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a"/>
    <w:next w:val="a"/>
    <w:autoRedefine/>
    <w:semiHidden/>
    <w:rsid w:val="0066011F"/>
    <w:pPr>
      <w:tabs>
        <w:tab w:val="right" w:leader="dot" w:pos="8296"/>
      </w:tabs>
      <w:spacing w:line="240" w:lineRule="auto"/>
      <w:ind w:left="198"/>
    </w:pPr>
  </w:style>
  <w:style w:type="paragraph" w:styleId="TOC3">
    <w:name w:val="toc 3"/>
    <w:basedOn w:val="a"/>
    <w:next w:val="a"/>
    <w:autoRedefine/>
    <w:semiHidden/>
    <w:rsid w:val="0066011F"/>
    <w:pPr>
      <w:spacing w:line="240" w:lineRule="auto"/>
      <w:ind w:left="403"/>
    </w:pPr>
  </w:style>
  <w:style w:type="paragraph" w:styleId="a7">
    <w:name w:val="Balloon Text"/>
    <w:basedOn w:val="a"/>
    <w:semiHidden/>
    <w:rsid w:val="0066011F"/>
    <w:rPr>
      <w:sz w:val="16"/>
      <w:szCs w:val="16"/>
    </w:rPr>
  </w:style>
  <w:style w:type="paragraph" w:customStyle="1" w:styleId="ConfidentialNotice">
    <w:name w:val="Confidential Notice"/>
    <w:basedOn w:val="a4"/>
    <w:rsid w:val="0066011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clear" w:pos="4153"/>
        <w:tab w:val="clear" w:pos="8306"/>
        <w:tab w:val="right" w:pos="9923"/>
      </w:tabs>
      <w:bidi w:val="0"/>
      <w:spacing w:before="0" w:after="240" w:line="240" w:lineRule="auto"/>
      <w:ind w:left="-23" w:right="-23"/>
    </w:pPr>
    <w:rPr>
      <w:rFonts w:ascii="Arial" w:hAnsi="Arial" w:cs="Times New Roman"/>
      <w:i/>
      <w:iCs/>
    </w:rPr>
  </w:style>
  <w:style w:type="table" w:customStyle="1" w:styleId="Grey">
    <w:name w:val="Grey"/>
    <w:basedOn w:val="a6"/>
    <w:rsid w:val="00B04067"/>
    <w:pPr>
      <w:spacing w:before="0" w:line="240" w:lineRule="auto"/>
    </w:pPr>
    <w:rPr>
      <w:rFonts w:eastAsia="Batang"/>
    </w:r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4" w:space="0" w:color="808080"/>
        <w:insideV w:val="single" w:sz="4" w:space="0" w:color="808080"/>
      </w:tblBorders>
    </w:tblPr>
    <w:tblStylePr w:type="firstRow">
      <w:rPr>
        <w:b/>
        <w:bCs/>
      </w:rPr>
      <w:tblPr/>
      <w:tcPr>
        <w:shd w:val="clear" w:color="auto" w:fill="F3F3F3"/>
      </w:tcPr>
    </w:tblStylePr>
  </w:style>
  <w:style w:type="character" w:styleId="a8">
    <w:name w:val="annotation reference"/>
    <w:semiHidden/>
    <w:rsid w:val="00B04067"/>
    <w:rPr>
      <w:sz w:val="16"/>
      <w:szCs w:val="16"/>
    </w:rPr>
  </w:style>
  <w:style w:type="paragraph" w:styleId="a9">
    <w:name w:val="annotation text"/>
    <w:basedOn w:val="a"/>
    <w:semiHidden/>
    <w:rsid w:val="00B04067"/>
  </w:style>
  <w:style w:type="paragraph" w:styleId="aa">
    <w:name w:val="annotation subject"/>
    <w:basedOn w:val="a9"/>
    <w:next w:val="a9"/>
    <w:semiHidden/>
    <w:rsid w:val="00B04067"/>
    <w:rPr>
      <w:b/>
      <w:bCs/>
    </w:rPr>
  </w:style>
  <w:style w:type="numbering" w:styleId="111111">
    <w:name w:val="Outline List 2"/>
    <w:basedOn w:val="a2"/>
    <w:rsid w:val="00E742FE"/>
    <w:pPr>
      <w:numPr>
        <w:numId w:val="2"/>
      </w:numPr>
    </w:pPr>
  </w:style>
  <w:style w:type="paragraph" w:styleId="TOC4">
    <w:name w:val="toc 4"/>
    <w:basedOn w:val="a"/>
    <w:next w:val="a"/>
    <w:autoRedefine/>
    <w:semiHidden/>
    <w:rsid w:val="00ED15F4"/>
    <w:pPr>
      <w:bidi w:val="0"/>
      <w:spacing w:before="0" w:line="240" w:lineRule="auto"/>
      <w:ind w:left="720"/>
    </w:pPr>
    <w:rPr>
      <w:rFonts w:ascii="Times New Roman" w:eastAsia="Batang" w:hAnsi="Times New Roman" w:cs="Times New Roman"/>
      <w:sz w:val="24"/>
      <w:szCs w:val="24"/>
      <w:lang w:eastAsia="ko-KR" w:bidi="ar-SA"/>
    </w:rPr>
  </w:style>
  <w:style w:type="paragraph" w:styleId="TOC5">
    <w:name w:val="toc 5"/>
    <w:basedOn w:val="a"/>
    <w:next w:val="a"/>
    <w:autoRedefine/>
    <w:semiHidden/>
    <w:rsid w:val="00ED15F4"/>
    <w:pPr>
      <w:bidi w:val="0"/>
      <w:spacing w:before="0" w:line="240" w:lineRule="auto"/>
      <w:ind w:left="960"/>
    </w:pPr>
    <w:rPr>
      <w:rFonts w:ascii="Times New Roman" w:eastAsia="Batang" w:hAnsi="Times New Roman" w:cs="Times New Roman"/>
      <w:sz w:val="24"/>
      <w:szCs w:val="24"/>
      <w:lang w:eastAsia="ko-KR" w:bidi="ar-SA"/>
    </w:rPr>
  </w:style>
  <w:style w:type="paragraph" w:styleId="TOC6">
    <w:name w:val="toc 6"/>
    <w:basedOn w:val="a"/>
    <w:next w:val="a"/>
    <w:autoRedefine/>
    <w:semiHidden/>
    <w:rsid w:val="00ED15F4"/>
    <w:pPr>
      <w:bidi w:val="0"/>
      <w:spacing w:before="0" w:line="240" w:lineRule="auto"/>
      <w:ind w:left="1200"/>
    </w:pPr>
    <w:rPr>
      <w:rFonts w:ascii="Times New Roman" w:eastAsia="Batang" w:hAnsi="Times New Roman" w:cs="Times New Roman"/>
      <w:sz w:val="24"/>
      <w:szCs w:val="24"/>
      <w:lang w:eastAsia="ko-KR" w:bidi="ar-SA"/>
    </w:rPr>
  </w:style>
  <w:style w:type="paragraph" w:styleId="TOC7">
    <w:name w:val="toc 7"/>
    <w:basedOn w:val="a"/>
    <w:next w:val="a"/>
    <w:autoRedefine/>
    <w:semiHidden/>
    <w:rsid w:val="00ED15F4"/>
    <w:pPr>
      <w:bidi w:val="0"/>
      <w:spacing w:before="0" w:line="240" w:lineRule="auto"/>
      <w:ind w:left="1440"/>
    </w:pPr>
    <w:rPr>
      <w:rFonts w:ascii="Times New Roman" w:eastAsia="Batang" w:hAnsi="Times New Roman" w:cs="Times New Roman"/>
      <w:sz w:val="24"/>
      <w:szCs w:val="24"/>
      <w:lang w:eastAsia="ko-KR" w:bidi="ar-SA"/>
    </w:rPr>
  </w:style>
  <w:style w:type="paragraph" w:styleId="TOC8">
    <w:name w:val="toc 8"/>
    <w:basedOn w:val="a"/>
    <w:next w:val="a"/>
    <w:autoRedefine/>
    <w:semiHidden/>
    <w:rsid w:val="00ED15F4"/>
    <w:pPr>
      <w:bidi w:val="0"/>
      <w:spacing w:before="0" w:line="240" w:lineRule="auto"/>
      <w:ind w:left="1680"/>
    </w:pPr>
    <w:rPr>
      <w:rFonts w:ascii="Times New Roman" w:eastAsia="Batang" w:hAnsi="Times New Roman" w:cs="Times New Roman"/>
      <w:sz w:val="24"/>
      <w:szCs w:val="24"/>
      <w:lang w:eastAsia="ko-KR" w:bidi="ar-SA"/>
    </w:rPr>
  </w:style>
  <w:style w:type="paragraph" w:styleId="TOC9">
    <w:name w:val="toc 9"/>
    <w:basedOn w:val="a"/>
    <w:next w:val="a"/>
    <w:autoRedefine/>
    <w:semiHidden/>
    <w:rsid w:val="00ED15F4"/>
    <w:pPr>
      <w:bidi w:val="0"/>
      <w:spacing w:before="0" w:line="240" w:lineRule="auto"/>
      <w:ind w:left="1920"/>
    </w:pPr>
    <w:rPr>
      <w:rFonts w:ascii="Times New Roman" w:eastAsia="Batang" w:hAnsi="Times New Roman" w:cs="Times New Roman"/>
      <w:sz w:val="24"/>
      <w:szCs w:val="24"/>
      <w:lang w:eastAsia="ko-KR" w:bidi="ar-SA"/>
    </w:rPr>
  </w:style>
  <w:style w:type="paragraph" w:customStyle="1" w:styleId="header3">
    <w:name w:val="header3"/>
    <w:basedOn w:val="3"/>
    <w:next w:val="a"/>
    <w:rsid w:val="00E52FA9"/>
    <w:pPr>
      <w:keepNext w:val="0"/>
      <w:numPr>
        <w:ilvl w:val="0"/>
        <w:numId w:val="0"/>
      </w:numPr>
      <w:tabs>
        <w:tab w:val="left" w:pos="284"/>
        <w:tab w:val="left" w:pos="709"/>
      </w:tabs>
      <w:spacing w:before="120" w:after="0" w:line="300" w:lineRule="atLeast"/>
      <w:jc w:val="both"/>
    </w:pPr>
    <w:rPr>
      <w:rFonts w:ascii="Times New Roman" w:hAnsi="Times New Roman" w:cs="David"/>
      <w:noProof/>
      <w:kern w:val="28"/>
      <w:sz w:val="20"/>
      <w:szCs w:val="22"/>
      <w:lang w:eastAsia="he-IL"/>
    </w:rPr>
  </w:style>
  <w:style w:type="paragraph" w:customStyle="1" w:styleId="normal2">
    <w:name w:val="normal2"/>
    <w:basedOn w:val="a"/>
    <w:rsid w:val="00E52FA9"/>
    <w:pPr>
      <w:spacing w:before="60" w:line="300" w:lineRule="atLeast"/>
      <w:ind w:left="720" w:right="720"/>
    </w:pPr>
    <w:rPr>
      <w:rFonts w:ascii="Times New Roman" w:hAnsi="Times New Roman" w:cs="David"/>
      <w:noProof/>
      <w:szCs w:val="22"/>
      <w:lang w:eastAsia="he-IL"/>
    </w:rPr>
  </w:style>
  <w:style w:type="paragraph" w:customStyle="1" w:styleId="header2">
    <w:name w:val="header2"/>
    <w:basedOn w:val="2"/>
    <w:next w:val="normal2"/>
    <w:rsid w:val="00541AA7"/>
    <w:pPr>
      <w:numPr>
        <w:ilvl w:val="0"/>
        <w:numId w:val="0"/>
      </w:numPr>
      <w:tabs>
        <w:tab w:val="left" w:pos="284"/>
        <w:tab w:val="left" w:pos="709"/>
        <w:tab w:val="left" w:pos="1418"/>
      </w:tabs>
      <w:spacing w:before="120" w:after="0" w:line="300" w:lineRule="atLeast"/>
      <w:ind w:left="284" w:right="284"/>
      <w:jc w:val="both"/>
    </w:pPr>
    <w:rPr>
      <w:rFonts w:ascii="Times New Roman" w:hAnsi="Times New Roman" w:cs="David"/>
      <w:i w:val="0"/>
      <w:iCs w:val="0"/>
      <w:noProof/>
      <w:kern w:val="28"/>
      <w:sz w:val="20"/>
      <w:szCs w:val="26"/>
      <w:u w:val="single"/>
      <w:lang w:eastAsia="he-IL"/>
    </w:rPr>
  </w:style>
  <w:style w:type="paragraph" w:styleId="ab">
    <w:name w:val="caption"/>
    <w:basedOn w:val="a"/>
    <w:next w:val="a"/>
    <w:qFormat/>
    <w:rsid w:val="00525B17"/>
    <w:rPr>
      <w:b/>
      <w:bCs/>
    </w:rPr>
  </w:style>
  <w:style w:type="paragraph" w:styleId="ac">
    <w:name w:val="footnote text"/>
    <w:basedOn w:val="a"/>
    <w:semiHidden/>
    <w:rsid w:val="00E205A6"/>
  </w:style>
  <w:style w:type="character" w:styleId="ad">
    <w:name w:val="footnote reference"/>
    <w:semiHidden/>
    <w:rsid w:val="00E205A6"/>
    <w:rPr>
      <w:vertAlign w:val="superscript"/>
    </w:rPr>
  </w:style>
  <w:style w:type="table" w:styleId="10">
    <w:name w:val="Table Subtle 1"/>
    <w:basedOn w:val="a1"/>
    <w:rsid w:val="00B91FDF"/>
    <w:pPr>
      <w:bidi/>
      <w:spacing w:before="120" w:line="36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normal3">
    <w:name w:val="normal3"/>
    <w:basedOn w:val="a"/>
    <w:rsid w:val="000B3B9E"/>
    <w:pPr>
      <w:spacing w:before="60" w:line="300" w:lineRule="atLeast"/>
      <w:ind w:left="1247" w:right="1247"/>
    </w:pPr>
    <w:rPr>
      <w:rFonts w:ascii="Times New Roman" w:hAnsi="Times New Roman" w:cs="David"/>
      <w:noProof/>
      <w:szCs w:val="22"/>
      <w:lang w:eastAsia="he-IL"/>
    </w:rPr>
  </w:style>
  <w:style w:type="paragraph" w:styleId="ae">
    <w:name w:val="Document Map"/>
    <w:basedOn w:val="a"/>
    <w:semiHidden/>
    <w:rsid w:val="00F91443"/>
    <w:pPr>
      <w:shd w:val="clear" w:color="auto" w:fill="000080"/>
    </w:pPr>
  </w:style>
  <w:style w:type="character" w:styleId="FollowedHyperlink">
    <w:name w:val="FollowedHyperlink"/>
    <w:rsid w:val="00403EBD"/>
    <w:rPr>
      <w:rFonts w:cs="Times New Roman"/>
      <w:color w:val="800080"/>
      <w:u w:val="single"/>
    </w:rPr>
  </w:style>
  <w:style w:type="paragraph" w:styleId="af">
    <w:name w:val="Normal Indent"/>
    <w:basedOn w:val="a"/>
    <w:rsid w:val="003C5755"/>
    <w:pPr>
      <w:ind w:left="720"/>
    </w:pPr>
  </w:style>
  <w:style w:type="paragraph" w:styleId="af0">
    <w:name w:val="List Paragraph"/>
    <w:basedOn w:val="a"/>
    <w:uiPriority w:val="34"/>
    <w:qFormat/>
    <w:rsid w:val="00521A33"/>
    <w:pPr>
      <w:spacing w:before="0" w:line="240" w:lineRule="auto"/>
      <w:ind w:left="720"/>
    </w:pPr>
    <w:rPr>
      <w:rFonts w:ascii="Calibri" w:eastAsia="Calibri" w:hAnsi="Calibri" w:cs="Times New Roman"/>
      <w:sz w:val="22"/>
      <w:szCs w:val="22"/>
    </w:rPr>
  </w:style>
  <w:style w:type="character" w:customStyle="1" w:styleId="30">
    <w:name w:val="כותרת 3 תו"/>
    <w:basedOn w:val="a0"/>
    <w:link w:val="3"/>
    <w:rsid w:val="00A43D74"/>
    <w:rPr>
      <w:rFonts w:ascii="Arial" w:hAnsi="Arial" w:cs="Arial"/>
      <w:b/>
      <w:bCs/>
      <w:sz w:val="26"/>
      <w:szCs w:val="26"/>
    </w:rPr>
  </w:style>
  <w:style w:type="paragraph" w:styleId="af1">
    <w:name w:val="Revision"/>
    <w:hidden/>
    <w:uiPriority w:val="99"/>
    <w:semiHidden/>
    <w:rsid w:val="00F959E7"/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8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8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2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2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4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7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5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1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vikad\AppData\Local\Microsoft\Windows\Temporary%20Internet%20Files\Content.Outlook\J5SCVZPI\&#1492;&#1510;&#1506;&#1492;%201684%20-%20&#1492;&#1495;&#1500;&#1508;&#1514;%20&#1502;&#1502;&#1513;&#1511;&#1497;&#1501;%20&#1500;&#1488;&#1514;&#1512;%20&#1492;&#1488;&#1497;&#1504;&#1496;&#1512;&#1504;&#1496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7584B6-9D1A-4FA5-B8A2-0907BB53B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הצעה 1684 - החלפת ממשקים לאתר האינטרנט</Template>
  <TotalTime>127</TotalTime>
  <Pages>1</Pages>
  <Words>1251</Words>
  <Characters>6256</Characters>
  <Application>Microsoft Office Word</Application>
  <DocSecurity>0</DocSecurity>
  <Lines>52</Lines>
  <Paragraphs>14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שם הפרויקט</vt:lpstr>
      <vt:lpstr>שם הפרויקט</vt:lpstr>
    </vt:vector>
  </TitlesOfParts>
  <Company>matrix</Company>
  <LinksUpToDate>false</LinksUpToDate>
  <CharactersWithSpaces>7493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שם הפרויקט</dc:title>
  <dc:creator>צביקה דיין</dc:creator>
  <cp:lastModifiedBy>איריס איצ'ר</cp:lastModifiedBy>
  <cp:revision>6</cp:revision>
  <cp:lastPrinted>2014-10-20T12:55:00Z</cp:lastPrinted>
  <dcterms:created xsi:type="dcterms:W3CDTF">2015-08-19T07:45:00Z</dcterms:created>
  <dcterms:modified xsi:type="dcterms:W3CDTF">2015-08-19T08:05:00Z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Project">
    <vt:lpwstr>החלפת ממשקים לאתר האינטרנט</vt:lpwstr>
  </property>
  <property fmtid="{D5CDD505-2E9C-101B-9397-08002B2CF9AE}" pid="4" name="ProjectNum">
    <vt:lpwstr>1684</vt:lpwstr>
  </property>
  <property fmtid="{D5CDD505-2E9C-101B-9397-08002B2CF9AE}" pid="5" name="WrittenBy">
    <vt:lpwstr>שם הכותב</vt:lpwstr>
  </property>
  <property fmtid="{D5CDD505-2E9C-101B-9397-08002B2CF9AE}" pid="6" name="ApprovedBy">
    <vt:lpwstr>אושר על-ידי</vt:lpwstr>
  </property>
  <property fmtid="{D5CDD505-2E9C-101B-9397-08002B2CF9AE}" pid="7" name="UpdatedBy">
    <vt:filetime>2014-07-02T21:00:00Z</vt:filetime>
  </property>
  <property fmtid="{D5CDD505-2E9C-101B-9397-08002B2CF9AE}" pid="8" name="SysVersion">
    <vt:lpwstr>1.0</vt:lpwstr>
  </property>
  <property fmtid="{D5CDD505-2E9C-101B-9397-08002B2CF9AE}" pid="9" name="DocVersion">
    <vt:lpwstr>1.0</vt:lpwstr>
  </property>
</Properties>
</file>